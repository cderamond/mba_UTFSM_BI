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0D62" w14:textId="77777777" w:rsidR="00310235" w:rsidRDefault="00C5525E" w:rsidP="00292247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89451EE" wp14:editId="52659F6A">
            <wp:extent cx="1819275" cy="1323975"/>
            <wp:effectExtent l="0" t="0" r="0" b="0"/>
            <wp:docPr id="1122213514" name="Picture 1122213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213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3" t="24667" r="28231" b="1933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927" w14:textId="77777777" w:rsidR="004203D1" w:rsidRPr="00292247" w:rsidRDefault="004203D1" w:rsidP="003D2DA0">
      <w:pPr>
        <w:spacing w:line="360" w:lineRule="auto"/>
        <w:rPr>
          <w:rFonts w:cs="Arial"/>
          <w:b/>
          <w:bCs/>
          <w:sz w:val="36"/>
          <w:szCs w:val="36"/>
        </w:rPr>
      </w:pPr>
    </w:p>
    <w:sdt>
      <w:sdtPr>
        <w:rPr>
          <w:rFonts w:cs="Arial"/>
          <w:b/>
          <w:sz w:val="28"/>
          <w:szCs w:val="28"/>
        </w:rPr>
        <w:alias w:val="Title"/>
        <w:tag w:val=""/>
        <w:id w:val="2105916243"/>
        <w:placeholder>
          <w:docPart w:val="457F2A1ED7D71E4695589E2FEBD11F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2F4AC2" w14:textId="77777777" w:rsidR="001818FB" w:rsidRPr="00010E67" w:rsidRDefault="00F43142" w:rsidP="003D2DA0">
          <w:pPr>
            <w:spacing w:line="36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Tarea Grupal: GE</w:t>
          </w:r>
        </w:p>
      </w:sdtContent>
    </w:sdt>
    <w:p w14:paraId="6553DA27" w14:textId="77777777" w:rsidR="003D2DA0" w:rsidRDefault="003D2DA0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CE4F6AA" w14:textId="77777777" w:rsidR="004203D1" w:rsidRPr="00310235" w:rsidRDefault="004203D1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6D7B232" w14:textId="77777777" w:rsidR="00310235" w:rsidRDefault="001C09F7" w:rsidP="003D2DA0">
      <w:pPr>
        <w:spacing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MODULO</w:t>
      </w:r>
      <w:r w:rsidR="00120F1B">
        <w:rPr>
          <w:rFonts w:cs="Arial"/>
          <w:b/>
          <w:bCs/>
          <w:szCs w:val="24"/>
        </w:rPr>
        <w:t xml:space="preserve"> / PROFESOR</w:t>
      </w:r>
    </w:p>
    <w:p w14:paraId="2BDC0B39" w14:textId="77777777" w:rsidR="00DE14CF" w:rsidRPr="00DE14CF" w:rsidRDefault="00000000" w:rsidP="003D2DA0">
      <w:pPr>
        <w:spacing w:line="360" w:lineRule="auto"/>
        <w:jc w:val="center"/>
        <w:rPr>
          <w:rFonts w:cs="Arial"/>
          <w:b/>
          <w:bCs/>
          <w:szCs w:val="24"/>
        </w:rPr>
      </w:pPr>
      <w:sdt>
        <w:sdtPr>
          <w:rPr>
            <w:rFonts w:cs="Arial"/>
            <w:b/>
            <w:bCs/>
            <w:szCs w:val="24"/>
          </w:rPr>
          <w:alias w:val="Subject"/>
          <w:tag w:val=""/>
          <w:id w:val="-1617359532"/>
          <w:placeholder>
            <w:docPart w:val="AAFB1B7A93F61A49906B9AC86102B96C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C5CB4" w:rsidRPr="00303AA4">
            <w:rPr>
              <w:rStyle w:val="Textodelmarcadordeposicin"/>
            </w:rPr>
            <w:t>[Subject]</w:t>
          </w:r>
        </w:sdtContent>
      </w:sdt>
      <w:r w:rsidR="007C5CB4">
        <w:rPr>
          <w:rFonts w:cs="Arial"/>
          <w:b/>
          <w:bCs/>
          <w:szCs w:val="24"/>
        </w:rPr>
        <w:t xml:space="preserve"> </w:t>
      </w:r>
      <w:r w:rsidR="00DE14CF">
        <w:rPr>
          <w:rFonts w:cs="Arial"/>
          <w:b/>
          <w:bCs/>
          <w:szCs w:val="24"/>
        </w:rPr>
        <w:t>/</w:t>
      </w:r>
      <w:r w:rsidR="007C5CB4">
        <w:rPr>
          <w:rFonts w:cs="Arial"/>
          <w:b/>
          <w:bCs/>
          <w:szCs w:val="24"/>
        </w:rPr>
        <w:t xml:space="preserve"> </w:t>
      </w:r>
      <w:sdt>
        <w:sdtPr>
          <w:rPr>
            <w:rFonts w:cs="Arial"/>
            <w:b/>
            <w:bCs/>
            <w:szCs w:val="24"/>
          </w:rPr>
          <w:alias w:val="Manager"/>
          <w:tag w:val=""/>
          <w:id w:val="-1457480562"/>
          <w:placeholder>
            <w:docPart w:val="E96DB5048DBCEF4CBBE4CF61E480FCFD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7C5CB4" w:rsidRPr="00303AA4">
            <w:rPr>
              <w:rStyle w:val="Textodelmarcadordeposicin"/>
            </w:rPr>
            <w:t>[Manager]</w:t>
          </w:r>
        </w:sdtContent>
      </w:sdt>
    </w:p>
    <w:p w14:paraId="33A74221" w14:textId="77777777" w:rsidR="003D2DA0" w:rsidRPr="00310235" w:rsidRDefault="003D2DA0" w:rsidP="003D2DA0">
      <w:pPr>
        <w:spacing w:line="360" w:lineRule="auto"/>
        <w:jc w:val="center"/>
        <w:rPr>
          <w:rFonts w:cs="Arial"/>
          <w:b/>
          <w:bCs/>
          <w:szCs w:val="24"/>
        </w:rPr>
      </w:pPr>
    </w:p>
    <w:p w14:paraId="32A0BD36" w14:textId="77777777" w:rsidR="001818FB" w:rsidRPr="00120F1B" w:rsidRDefault="00000000" w:rsidP="003D2DA0">
      <w:pPr>
        <w:spacing w:line="360" w:lineRule="auto"/>
        <w:jc w:val="center"/>
        <w:rPr>
          <w:rFonts w:cs="Arial"/>
          <w:b/>
          <w:bCs/>
          <w:szCs w:val="24"/>
        </w:rPr>
      </w:pPr>
      <w:r>
        <w:rPr>
          <w:noProof/>
          <w:sz w:val="22"/>
        </w:rPr>
        <w:pict w14:anchorId="0D17D0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87.65pt;margin-top:88.65pt;width:572.15pt;height:303.6pt;z-index:-251658752">
            <v:imagedata r:id="rId9" o:title="logo 4"/>
          </v:shape>
        </w:pict>
      </w:r>
      <w:r w:rsidR="00BD0A7A">
        <w:rPr>
          <w:rFonts w:cs="Arial"/>
          <w:b/>
          <w:bCs/>
          <w:szCs w:val="24"/>
        </w:rPr>
        <w:t>GRUPO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3555"/>
      </w:tblGrid>
      <w:tr w:rsidR="00310235" w:rsidRPr="00120F1B" w14:paraId="7052B16C" w14:textId="77777777" w:rsidTr="009B7E21">
        <w:tc>
          <w:tcPr>
            <w:tcW w:w="5283" w:type="dxa"/>
          </w:tcPr>
          <w:p w14:paraId="5B87968F" w14:textId="77777777" w:rsidR="00310235" w:rsidRPr="00120F1B" w:rsidRDefault="00F878AE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C</w:t>
            </w:r>
            <w:r w:rsidR="000C210A">
              <w:rPr>
                <w:rFonts w:cs="Arial"/>
                <w:bCs/>
                <w:szCs w:val="24"/>
              </w:rPr>
              <w:t>é</w:t>
            </w:r>
            <w:r>
              <w:rPr>
                <w:rFonts w:cs="Arial"/>
                <w:bCs/>
                <w:szCs w:val="24"/>
              </w:rPr>
              <w:t xml:space="preserve">sar </w:t>
            </w:r>
            <w:proofErr w:type="spellStart"/>
            <w:r>
              <w:rPr>
                <w:rFonts w:cs="Arial"/>
                <w:bCs/>
                <w:szCs w:val="24"/>
              </w:rPr>
              <w:t>Deramond</w:t>
            </w:r>
            <w:proofErr w:type="spellEnd"/>
          </w:p>
        </w:tc>
        <w:tc>
          <w:tcPr>
            <w:tcW w:w="3555" w:type="dxa"/>
          </w:tcPr>
          <w:p w14:paraId="7BA7D2E6" w14:textId="44CFA4D5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0" w:history="1">
              <w:r w:rsidR="00F878AE" w:rsidRPr="00EF175A">
                <w:rPr>
                  <w:rStyle w:val="Hipervnculo"/>
                  <w:rFonts w:cs="Arial"/>
                  <w:szCs w:val="24"/>
                </w:rPr>
                <w:t>cderamond@gmail.com</w:t>
              </w:r>
            </w:hyperlink>
          </w:p>
        </w:tc>
      </w:tr>
      <w:tr w:rsidR="00310235" w:rsidRPr="00120F1B" w14:paraId="195D91F3" w14:textId="77777777" w:rsidTr="009B7E21">
        <w:tc>
          <w:tcPr>
            <w:tcW w:w="5283" w:type="dxa"/>
          </w:tcPr>
          <w:p w14:paraId="2F6D5D6B" w14:textId="77777777" w:rsidR="00310235" w:rsidRPr="00120F1B" w:rsidRDefault="00F878AE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Jarol </w:t>
            </w:r>
            <w:proofErr w:type="spellStart"/>
            <w:r>
              <w:rPr>
                <w:rFonts w:cs="Arial"/>
                <w:bCs/>
                <w:szCs w:val="24"/>
              </w:rPr>
              <w:t>Fuchslocher</w:t>
            </w:r>
            <w:proofErr w:type="spellEnd"/>
          </w:p>
        </w:tc>
        <w:tc>
          <w:tcPr>
            <w:tcW w:w="3555" w:type="dxa"/>
          </w:tcPr>
          <w:p w14:paraId="11A59BFA" w14:textId="6CF369B3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1" w:history="1">
              <w:r w:rsidR="00F878AE" w:rsidRPr="00EF175A">
                <w:rPr>
                  <w:rStyle w:val="Hipervnculo"/>
                  <w:rFonts w:cs="Arial"/>
                  <w:szCs w:val="24"/>
                </w:rPr>
                <w:t>j.fuchslocher9@gmail.com</w:t>
              </w:r>
            </w:hyperlink>
            <w:r w:rsidR="00F878AE">
              <w:rPr>
                <w:rStyle w:val="Hipervnculo"/>
                <w:rFonts w:cs="Arial"/>
                <w:color w:val="0B1E3A"/>
                <w:szCs w:val="24"/>
                <w:u w:val="none"/>
              </w:rPr>
              <w:t xml:space="preserve"> </w:t>
            </w:r>
          </w:p>
        </w:tc>
      </w:tr>
      <w:tr w:rsidR="00310235" w:rsidRPr="00120F1B" w14:paraId="227B0CCC" w14:textId="77777777" w:rsidTr="009B7E21">
        <w:tc>
          <w:tcPr>
            <w:tcW w:w="5283" w:type="dxa"/>
          </w:tcPr>
          <w:p w14:paraId="35B4DFBC" w14:textId="77777777" w:rsidR="00310235" w:rsidRPr="00120F1B" w:rsidRDefault="5A77BF2D" w:rsidP="009B7E21">
            <w:pPr>
              <w:jc w:val="right"/>
              <w:rPr>
                <w:rFonts w:cs="Arial"/>
              </w:rPr>
            </w:pPr>
            <w:r>
              <w:t>Juan</w:t>
            </w:r>
            <w:r w:rsidR="008D43C2">
              <w:t xml:space="preserve"> Francisco</w:t>
            </w:r>
            <w:r>
              <w:t xml:space="preserve"> Mora</w:t>
            </w:r>
          </w:p>
        </w:tc>
        <w:tc>
          <w:tcPr>
            <w:tcW w:w="3555" w:type="dxa"/>
          </w:tcPr>
          <w:p w14:paraId="76F7FB92" w14:textId="512AEE90" w:rsidR="00310235" w:rsidRPr="00120F1B" w:rsidRDefault="00000000" w:rsidP="009B7E21">
            <w:pPr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  <w:hyperlink r:id="rId12" w:history="1">
              <w:r w:rsidR="00F878AE" w:rsidRPr="00EF175A">
                <w:rPr>
                  <w:rStyle w:val="Hipervnculo"/>
                  <w:rFonts w:cs="Arial"/>
                  <w:szCs w:val="24"/>
                </w:rPr>
                <w:t>juanfcodaniel@gmail.com</w:t>
              </w:r>
            </w:hyperlink>
          </w:p>
        </w:tc>
      </w:tr>
      <w:tr w:rsidR="00310235" w:rsidRPr="00FD57EE" w14:paraId="759C5813" w14:textId="77777777" w:rsidTr="009B7E21">
        <w:trPr>
          <w:trHeight w:val="570"/>
        </w:trPr>
        <w:tc>
          <w:tcPr>
            <w:tcW w:w="5283" w:type="dxa"/>
          </w:tcPr>
          <w:p w14:paraId="65A6B238" w14:textId="77777777" w:rsidR="00310235" w:rsidRDefault="007B6B1A" w:rsidP="009B7E21">
            <w:pPr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Pedro Castro</w:t>
            </w:r>
          </w:p>
          <w:p w14:paraId="470FEC74" w14:textId="77777777" w:rsidR="009B7E21" w:rsidRPr="009B7E21" w:rsidRDefault="009B7E21" w:rsidP="009B7E21">
            <w:pPr>
              <w:jc w:val="right"/>
              <w:rPr>
                <w:rFonts w:cs="Arial"/>
                <w:bCs/>
                <w:szCs w:val="24"/>
              </w:rPr>
            </w:pPr>
            <w:r w:rsidRPr="009B7E21">
              <w:rPr>
                <w:bCs/>
                <w:szCs w:val="24"/>
              </w:rPr>
              <w:t>Juan Carlos</w:t>
            </w:r>
            <w:r>
              <w:rPr>
                <w:rFonts w:cs="Arial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Ulloa</w:t>
            </w:r>
            <w:r w:rsidRPr="009B7E21">
              <w:rPr>
                <w:rFonts w:cs="Arial"/>
                <w:bCs/>
                <w:szCs w:val="24"/>
              </w:rPr>
              <w:t xml:space="preserve"> </w:t>
            </w:r>
          </w:p>
        </w:tc>
        <w:tc>
          <w:tcPr>
            <w:tcW w:w="3555" w:type="dxa"/>
          </w:tcPr>
          <w:p w14:paraId="48EEFD60" w14:textId="770EF1EF" w:rsidR="009B7E21" w:rsidRDefault="00000000" w:rsidP="00402B9F">
            <w:pPr>
              <w:rPr>
                <w:rStyle w:val="Hipervnculo"/>
                <w:rFonts w:cs="Arial"/>
              </w:rPr>
            </w:pPr>
            <w:hyperlink r:id="rId13" w:history="1">
              <w:r w:rsidR="009B7E21" w:rsidRPr="00C5521E">
                <w:rPr>
                  <w:rStyle w:val="Hipervnculo"/>
                  <w:rFonts w:cs="Arial"/>
                </w:rPr>
                <w:t>pedrocastromunoz@gmail.com</w:t>
              </w:r>
            </w:hyperlink>
          </w:p>
          <w:p w14:paraId="137B208C" w14:textId="1364660C" w:rsidR="009B7E21" w:rsidRPr="009B7E21" w:rsidRDefault="00000000" w:rsidP="009B7E21">
            <w:pPr>
              <w:rPr>
                <w:rFonts w:cs="Arial"/>
                <w:color w:val="0000FF"/>
                <w:u w:val="single"/>
              </w:rPr>
            </w:pPr>
            <w:hyperlink r:id="rId14" w:history="1">
              <w:r w:rsidR="009B7E21" w:rsidRPr="00C5521E">
                <w:rPr>
                  <w:rStyle w:val="Hipervnculo"/>
                  <w:bCs/>
                </w:rPr>
                <w:t>jculloaaccardi@gmail.com</w:t>
              </w:r>
            </w:hyperlink>
          </w:p>
        </w:tc>
      </w:tr>
      <w:tr w:rsidR="009B7E21" w:rsidRPr="00FD57EE" w14:paraId="0510ADA5" w14:textId="77777777" w:rsidTr="009B7E21">
        <w:trPr>
          <w:trHeight w:val="570"/>
        </w:trPr>
        <w:tc>
          <w:tcPr>
            <w:tcW w:w="5283" w:type="dxa"/>
          </w:tcPr>
          <w:p w14:paraId="09EBBA1B" w14:textId="77777777" w:rsidR="009B7E21" w:rsidRDefault="009B7E21" w:rsidP="009B7E21">
            <w:pPr>
              <w:jc w:val="right"/>
              <w:rPr>
                <w:rFonts w:cs="Arial"/>
                <w:bCs/>
                <w:szCs w:val="24"/>
              </w:rPr>
            </w:pPr>
          </w:p>
        </w:tc>
        <w:tc>
          <w:tcPr>
            <w:tcW w:w="3555" w:type="dxa"/>
          </w:tcPr>
          <w:p w14:paraId="334F522F" w14:textId="77777777" w:rsidR="009B7E21" w:rsidRPr="34CBFCF9" w:rsidRDefault="009B7E21" w:rsidP="009B7E21">
            <w:pPr>
              <w:jc w:val="right"/>
              <w:rPr>
                <w:rStyle w:val="Hipervnculo"/>
                <w:rFonts w:cs="Arial"/>
              </w:rPr>
            </w:pPr>
          </w:p>
        </w:tc>
      </w:tr>
      <w:tr w:rsidR="00310235" w:rsidRPr="00120F1B" w14:paraId="62F422B9" w14:textId="77777777" w:rsidTr="009B7E21">
        <w:tc>
          <w:tcPr>
            <w:tcW w:w="5283" w:type="dxa"/>
          </w:tcPr>
          <w:p w14:paraId="6BE23AE0" w14:textId="77777777" w:rsidR="00310235" w:rsidRPr="00120F1B" w:rsidRDefault="00310235" w:rsidP="003D2DA0">
            <w:pPr>
              <w:spacing w:line="360" w:lineRule="auto"/>
              <w:jc w:val="right"/>
              <w:rPr>
                <w:rFonts w:cs="Arial"/>
                <w:bCs/>
                <w:szCs w:val="24"/>
              </w:rPr>
            </w:pPr>
          </w:p>
        </w:tc>
        <w:tc>
          <w:tcPr>
            <w:tcW w:w="3555" w:type="dxa"/>
          </w:tcPr>
          <w:p w14:paraId="60F99C75" w14:textId="77777777" w:rsidR="00310235" w:rsidRPr="00120F1B" w:rsidRDefault="00310235" w:rsidP="003D2DA0">
            <w:pPr>
              <w:spacing w:line="360" w:lineRule="auto"/>
              <w:rPr>
                <w:rStyle w:val="Hipervnculo"/>
                <w:rFonts w:cs="Arial"/>
                <w:color w:val="0B1E3A"/>
                <w:szCs w:val="24"/>
                <w:u w:val="none"/>
              </w:rPr>
            </w:pPr>
          </w:p>
        </w:tc>
      </w:tr>
    </w:tbl>
    <w:p w14:paraId="4AE4F477" w14:textId="77777777" w:rsidR="00310235" w:rsidRDefault="00310235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4C834A3A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63C37A78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5D3E40E8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384CF307" w14:textId="77777777" w:rsidR="00120F1B" w:rsidRDefault="00120F1B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7B1418D9" w14:textId="77777777" w:rsidR="00285A12" w:rsidRDefault="00285A12" w:rsidP="003D2DA0">
      <w:pPr>
        <w:spacing w:line="360" w:lineRule="auto"/>
        <w:jc w:val="center"/>
        <w:rPr>
          <w:rFonts w:cs="Arial"/>
          <w:bCs/>
          <w:szCs w:val="24"/>
        </w:rPr>
      </w:pPr>
    </w:p>
    <w:p w14:paraId="4D0A3DB5" w14:textId="77777777" w:rsidR="00402B9F" w:rsidRDefault="0009349F" w:rsidP="0009349F">
      <w:pPr>
        <w:jc w:val="center"/>
        <w:rPr>
          <w:rFonts w:cs="Arial"/>
        </w:rPr>
      </w:pPr>
      <w:r>
        <w:rPr>
          <w:rFonts w:cs="Arial"/>
        </w:rPr>
        <w:t>junio de 2022</w:t>
      </w:r>
      <w:r w:rsidR="00402B9F">
        <w:rPr>
          <w:rFonts w:cs="Arial"/>
        </w:rPr>
        <w:br w:type="page"/>
      </w:r>
    </w:p>
    <w:p w14:paraId="1CEE32C8" w14:textId="77777777" w:rsidR="00310235" w:rsidRDefault="00310235" w:rsidP="00402B9F">
      <w:pPr>
        <w:spacing w:line="360" w:lineRule="auto"/>
        <w:jc w:val="center"/>
        <w:rPr>
          <w:rFonts w:cs="Arial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95915938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0"/>
        </w:rPr>
      </w:sdtEndPr>
      <w:sdtContent>
        <w:p w14:paraId="791ED6F4" w14:textId="77777777" w:rsidR="00C6256F" w:rsidRDefault="00C6256F" w:rsidP="00C6256F">
          <w:pPr>
            <w:pStyle w:val="TtuloTDC"/>
            <w:jc w:val="center"/>
            <w:rPr>
              <w:rFonts w:ascii="Arial" w:hAnsi="Arial" w:cs="Arial"/>
              <w:b/>
              <w:sz w:val="28"/>
              <w:szCs w:val="28"/>
              <w:lang w:val="es-ES"/>
            </w:rPr>
          </w:pPr>
          <w:r w:rsidRPr="00C6256F">
            <w:rPr>
              <w:rFonts w:ascii="Arial" w:hAnsi="Arial" w:cs="Arial"/>
              <w:b/>
              <w:sz w:val="28"/>
              <w:szCs w:val="28"/>
              <w:lang w:val="es-ES"/>
            </w:rPr>
            <w:t>ÍNDICE DE CONTENIDO</w:t>
          </w:r>
        </w:p>
        <w:p w14:paraId="2F29469A" w14:textId="77777777" w:rsidR="00CF236A" w:rsidRPr="00CF236A" w:rsidRDefault="00CF236A" w:rsidP="00CF236A">
          <w:pPr>
            <w:rPr>
              <w:lang w:val="es-ES" w:eastAsia="es-CL"/>
            </w:rPr>
          </w:pPr>
        </w:p>
        <w:p w14:paraId="5D865471" w14:textId="0DAB9688" w:rsidR="007B7DEA" w:rsidRDefault="009906EC">
          <w:pPr>
            <w:pStyle w:val="TD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C6256F">
            <w:instrText>TOC \o "1-3" \h \z \u</w:instrText>
          </w:r>
          <w:r>
            <w:fldChar w:fldCharType="separate"/>
          </w:r>
          <w:hyperlink w:anchor="_Toc106461639" w:history="1">
            <w:r w:rsidR="007B7DEA" w:rsidRPr="00403CEF">
              <w:rPr>
                <w:rStyle w:val="Hipervnculo"/>
                <w:noProof/>
              </w:rPr>
              <w:t>2</w:t>
            </w:r>
            <w:r w:rsidR="007B7DEA">
              <w:rPr>
                <w:rFonts w:eastAsiaTheme="minorEastAsia"/>
                <w:noProof/>
                <w:sz w:val="22"/>
              </w:rPr>
              <w:tab/>
            </w:r>
            <w:r w:rsidR="007B7DEA" w:rsidRPr="00403CEF">
              <w:rPr>
                <w:rStyle w:val="Hipervnculo"/>
                <w:noProof/>
              </w:rPr>
              <w:t>Abstract o Resumen Ejecutivo</w:t>
            </w:r>
            <w:r w:rsidR="007B7DEA">
              <w:rPr>
                <w:noProof/>
                <w:webHidden/>
              </w:rPr>
              <w:tab/>
            </w:r>
            <w:r w:rsidR="007B7DEA">
              <w:rPr>
                <w:noProof/>
                <w:webHidden/>
              </w:rPr>
              <w:fldChar w:fldCharType="begin"/>
            </w:r>
            <w:r w:rsidR="007B7DEA">
              <w:rPr>
                <w:noProof/>
                <w:webHidden/>
              </w:rPr>
              <w:instrText xml:space="preserve"> PAGEREF _Toc106461639 \h </w:instrText>
            </w:r>
            <w:r w:rsidR="007B7DEA">
              <w:rPr>
                <w:noProof/>
                <w:webHidden/>
              </w:rPr>
            </w:r>
            <w:r w:rsidR="007B7DEA">
              <w:rPr>
                <w:noProof/>
                <w:webHidden/>
              </w:rPr>
              <w:fldChar w:fldCharType="separate"/>
            </w:r>
            <w:r w:rsidR="007B7DEA">
              <w:rPr>
                <w:noProof/>
                <w:webHidden/>
              </w:rPr>
              <w:t>3</w:t>
            </w:r>
            <w:r w:rsidR="007B7DEA">
              <w:rPr>
                <w:noProof/>
                <w:webHidden/>
              </w:rPr>
              <w:fldChar w:fldCharType="end"/>
            </w:r>
          </w:hyperlink>
        </w:p>
        <w:p w14:paraId="05624C5F" w14:textId="0ABA8D6A" w:rsidR="007B7DEA" w:rsidRDefault="00000000">
          <w:pPr>
            <w:pStyle w:val="TDC1"/>
            <w:rPr>
              <w:rFonts w:eastAsiaTheme="minorEastAsia"/>
              <w:noProof/>
              <w:sz w:val="22"/>
            </w:rPr>
          </w:pPr>
          <w:hyperlink w:anchor="_Toc106461640" w:history="1">
            <w:r w:rsidR="007B7DEA" w:rsidRPr="00403CEF">
              <w:rPr>
                <w:rStyle w:val="Hipervnculo"/>
                <w:noProof/>
              </w:rPr>
              <w:t>3</w:t>
            </w:r>
            <w:r w:rsidR="007B7DEA">
              <w:rPr>
                <w:rFonts w:eastAsiaTheme="minorEastAsia"/>
                <w:noProof/>
                <w:sz w:val="22"/>
              </w:rPr>
              <w:tab/>
            </w:r>
            <w:r w:rsidR="007B7DEA" w:rsidRPr="00403CEF">
              <w:rPr>
                <w:rStyle w:val="Hipervnculo"/>
                <w:noProof/>
              </w:rPr>
              <w:t>Resumen y Conclusiones</w:t>
            </w:r>
            <w:r w:rsidR="007B7DEA">
              <w:rPr>
                <w:noProof/>
                <w:webHidden/>
              </w:rPr>
              <w:tab/>
            </w:r>
            <w:r w:rsidR="007B7DEA">
              <w:rPr>
                <w:noProof/>
                <w:webHidden/>
              </w:rPr>
              <w:fldChar w:fldCharType="begin"/>
            </w:r>
            <w:r w:rsidR="007B7DEA">
              <w:rPr>
                <w:noProof/>
                <w:webHidden/>
              </w:rPr>
              <w:instrText xml:space="preserve"> PAGEREF _Toc106461640 \h </w:instrText>
            </w:r>
            <w:r w:rsidR="007B7DEA">
              <w:rPr>
                <w:noProof/>
                <w:webHidden/>
              </w:rPr>
            </w:r>
            <w:r w:rsidR="007B7DEA">
              <w:rPr>
                <w:noProof/>
                <w:webHidden/>
              </w:rPr>
              <w:fldChar w:fldCharType="separate"/>
            </w:r>
            <w:r w:rsidR="007B7DEA">
              <w:rPr>
                <w:noProof/>
                <w:webHidden/>
              </w:rPr>
              <w:t>3</w:t>
            </w:r>
            <w:r w:rsidR="007B7DEA">
              <w:rPr>
                <w:noProof/>
                <w:webHidden/>
              </w:rPr>
              <w:fldChar w:fldCharType="end"/>
            </w:r>
          </w:hyperlink>
        </w:p>
        <w:p w14:paraId="27187968" w14:textId="77777777" w:rsidR="00F878AE" w:rsidRDefault="009906EC" w:rsidP="4F4D3FD9">
          <w:pPr>
            <w:pStyle w:val="TDC1"/>
            <w:tabs>
              <w:tab w:val="clear" w:pos="8828"/>
              <w:tab w:val="right" w:leader="dot" w:pos="8835"/>
              <w:tab w:val="left" w:pos="480"/>
            </w:tabs>
            <w:rPr>
              <w:rFonts w:eastAsia="Calibri" w:cs="Arial"/>
              <w:noProof/>
              <w:szCs w:val="24"/>
              <w:lang w:val="es-MX" w:eastAsia="es-MX"/>
            </w:rPr>
          </w:pPr>
          <w:r>
            <w:fldChar w:fldCharType="end"/>
          </w:r>
        </w:p>
      </w:sdtContent>
    </w:sdt>
    <w:p w14:paraId="70F65AA7" w14:textId="77777777" w:rsidR="00C6256F" w:rsidRDefault="00C6256F" w:rsidP="00C6256F">
      <w:pPr>
        <w:spacing w:line="360" w:lineRule="auto"/>
      </w:pPr>
    </w:p>
    <w:p w14:paraId="3600AAA3" w14:textId="77777777" w:rsidR="007B7DEA" w:rsidRDefault="00D32F52" w:rsidP="007B7DEA">
      <w:pPr>
        <w:pStyle w:val="Ttulo1"/>
      </w:pPr>
      <w:r>
        <w:br w:type="page"/>
      </w:r>
      <w:bookmarkStart w:id="0" w:name="_Toc106461639"/>
      <w:proofErr w:type="spellStart"/>
      <w:r w:rsidR="007B7DEA" w:rsidRPr="007B7DEA">
        <w:lastRenderedPageBreak/>
        <w:t>Abstract</w:t>
      </w:r>
      <w:proofErr w:type="spellEnd"/>
      <w:r w:rsidR="007B7DEA" w:rsidRPr="007B7DEA">
        <w:t xml:space="preserve"> o Resumen Ejecutivo</w:t>
      </w:r>
      <w:bookmarkEnd w:id="0"/>
      <w:r w:rsidR="007B7DEA" w:rsidRPr="007B7DEA">
        <w:t xml:space="preserve"> </w:t>
      </w:r>
    </w:p>
    <w:p w14:paraId="529EED54" w14:textId="77777777" w:rsidR="007B7DEA" w:rsidRPr="007B7DEA" w:rsidRDefault="007B7DEA" w:rsidP="007B7DEA"/>
    <w:p w14:paraId="36039F9C" w14:textId="77777777" w:rsidR="007B7DEA" w:rsidRDefault="007B7DEA">
      <w:pPr>
        <w:pStyle w:val="Ttulo1"/>
      </w:pPr>
      <w:bookmarkStart w:id="1" w:name="_Toc106461640"/>
      <w:r w:rsidRPr="007B7DEA">
        <w:t>Resumen y Conclusiones</w:t>
      </w:r>
      <w:bookmarkEnd w:id="1"/>
      <w:r w:rsidRPr="007B7DEA">
        <w:t xml:space="preserve"> </w:t>
      </w:r>
    </w:p>
    <w:p w14:paraId="7FB0E266" w14:textId="4B1CB9A1" w:rsidR="00037FCC" w:rsidRDefault="00037FCC" w:rsidP="00122E98">
      <w:pPr>
        <w:pStyle w:val="Ttulo2"/>
        <w:rPr>
          <w:lang w:val="de-AT"/>
        </w:rPr>
      </w:pPr>
      <w:r w:rsidRPr="006E432B">
        <w:rPr>
          <w:lang w:val="de-AT"/>
        </w:rPr>
        <w:t>How would you assess GE’s Industrial Internet initiative?</w:t>
      </w:r>
    </w:p>
    <w:p w14:paraId="5971D015" w14:textId="77777777" w:rsidR="00A33B1A" w:rsidRPr="00A33B1A" w:rsidRDefault="00A33B1A" w:rsidP="00A33B1A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  <w:r w:rsidRPr="00A33B1A">
        <w:rPr>
          <w:rFonts w:ascii="Segoe UI" w:eastAsia="Times New Roman" w:hAnsi="Segoe UI" w:cs="Segoe UI"/>
          <w:sz w:val="21"/>
          <w:szCs w:val="21"/>
          <w:lang w:val="es-ES" w:eastAsia="es-CL"/>
        </w:rPr>
        <w:t>¿Cómo evaluaría la iniciativa de Internet Industrial de GE?</w:t>
      </w:r>
    </w:p>
    <w:p w14:paraId="4242DD67" w14:textId="77777777" w:rsidR="00BA1776" w:rsidRPr="00BA1776" w:rsidRDefault="00BA1776" w:rsidP="00BA1776"/>
    <w:p w14:paraId="06D38E0F" w14:textId="77777777" w:rsidR="00732FB0" w:rsidRDefault="100CDAA2" w:rsidP="00BA1776">
      <w:r w:rsidRPr="1347A292">
        <w:t xml:space="preserve">Fue apropiada </w:t>
      </w:r>
      <w:r w:rsidR="6FACD6F5" w:rsidRPr="1347A292">
        <w:t xml:space="preserve">su </w:t>
      </w:r>
      <w:bookmarkStart w:id="2" w:name="_Int_Xc3BsCq9"/>
      <w:r w:rsidR="1347A292" w:rsidRPr="1347A292">
        <w:t>implementación</w:t>
      </w:r>
      <w:bookmarkEnd w:id="2"/>
      <w:r w:rsidR="1347A292" w:rsidRPr="1347A292">
        <w:t>, al menos en</w:t>
      </w:r>
      <w:r w:rsidR="7C36BBCE" w:rsidRPr="1347A292">
        <w:t xml:space="preserve"> </w:t>
      </w:r>
      <w:r w:rsidR="376C66A4" w:rsidRPr="1347A292">
        <w:t>tiempo</w:t>
      </w:r>
      <w:r w:rsidR="5ABE7CAB" w:rsidRPr="1347A292">
        <w:t>,</w:t>
      </w:r>
      <w:r w:rsidR="1F88D1D6" w:rsidRPr="1347A292">
        <w:t xml:space="preserve"> </w:t>
      </w:r>
      <w:r w:rsidR="2AE281CB" w:rsidRPr="1347A292">
        <w:t xml:space="preserve">ya </w:t>
      </w:r>
      <w:r w:rsidR="3400D7F4" w:rsidRPr="1347A292">
        <w:t>que</w:t>
      </w:r>
      <w:r w:rsidR="62C16F34" w:rsidRPr="1347A292">
        <w:t xml:space="preserve"> </w:t>
      </w:r>
      <w:r w:rsidR="4E3497D2" w:rsidRPr="1347A292">
        <w:t xml:space="preserve">se </w:t>
      </w:r>
      <w:r w:rsidR="7186ADD9" w:rsidRPr="1347A292">
        <w:t xml:space="preserve">tuvo que </w:t>
      </w:r>
      <w:r w:rsidR="2DD49426" w:rsidRPr="1347A292">
        <w:t xml:space="preserve">adaptar </w:t>
      </w:r>
      <w:r w:rsidR="5126AA2D" w:rsidRPr="1347A292">
        <w:t>al cambio</w:t>
      </w:r>
      <w:r w:rsidR="226612ED" w:rsidRPr="1347A292">
        <w:t xml:space="preserve">. </w:t>
      </w:r>
      <w:r w:rsidR="5A000967" w:rsidRPr="1347A292">
        <w:t xml:space="preserve">La iniciativa </w:t>
      </w:r>
      <w:r w:rsidR="7D521F6E" w:rsidRPr="1347A292">
        <w:t xml:space="preserve">mostro los </w:t>
      </w:r>
      <w:r w:rsidR="4E91882E" w:rsidRPr="1347A292">
        <w:t xml:space="preserve">resultados que </w:t>
      </w:r>
      <w:r w:rsidR="71E39E35" w:rsidRPr="1347A292">
        <w:t xml:space="preserve">se </w:t>
      </w:r>
      <w:bookmarkStart w:id="3" w:name="_Int_UwAQIkNr"/>
      <w:r w:rsidR="385ACCC2" w:rsidRPr="1347A292">
        <w:t>podían</w:t>
      </w:r>
      <w:bookmarkEnd w:id="3"/>
      <w:r w:rsidR="0D8C89E7" w:rsidRPr="1347A292">
        <w:t xml:space="preserve"> tener al </w:t>
      </w:r>
      <w:r w:rsidR="5430B5F5" w:rsidRPr="1347A292">
        <w:t xml:space="preserve">monitorear </w:t>
      </w:r>
      <w:r w:rsidR="48C234BC" w:rsidRPr="1347A292">
        <w:t xml:space="preserve">datos de </w:t>
      </w:r>
      <w:r w:rsidR="0F6660CB" w:rsidRPr="1347A292">
        <w:t xml:space="preserve">campo </w:t>
      </w:r>
      <w:bookmarkStart w:id="4" w:name="_Int_DwU8vEnR"/>
      <w:r w:rsidR="3462280B" w:rsidRPr="1347A292">
        <w:t>directamente</w:t>
      </w:r>
      <w:bookmarkEnd w:id="4"/>
      <w:r w:rsidR="0F6660CB" w:rsidRPr="1347A292">
        <w:t xml:space="preserve"> de </w:t>
      </w:r>
      <w:r w:rsidR="60A5C98A" w:rsidRPr="1347A292">
        <w:t xml:space="preserve">las </w:t>
      </w:r>
      <w:bookmarkStart w:id="5" w:name="_Int_Pd3o9YbK"/>
      <w:r w:rsidR="28F3A6D2" w:rsidRPr="1347A292">
        <w:t>máquinas</w:t>
      </w:r>
      <w:bookmarkEnd w:id="5"/>
      <w:r w:rsidR="60A5C98A" w:rsidRPr="1347A292">
        <w:t xml:space="preserve"> </w:t>
      </w:r>
      <w:r w:rsidR="03F7DF92" w:rsidRPr="1347A292">
        <w:t xml:space="preserve">y poder </w:t>
      </w:r>
      <w:r w:rsidR="2749F599" w:rsidRPr="1347A292">
        <w:t>hacer predicciones</w:t>
      </w:r>
      <w:r w:rsidR="58FC9F34" w:rsidRPr="1347A292">
        <w:t xml:space="preserve">, </w:t>
      </w:r>
      <w:r w:rsidR="7C4EB53B" w:rsidRPr="1347A292">
        <w:t xml:space="preserve">estos </w:t>
      </w:r>
      <w:r w:rsidR="1FA0CB43" w:rsidRPr="1347A292">
        <w:t xml:space="preserve">resultados </w:t>
      </w:r>
      <w:bookmarkStart w:id="6" w:name="_Int_HhbydRQT"/>
      <w:r w:rsidR="7A330F91" w:rsidRPr="1347A292">
        <w:t>significaban</w:t>
      </w:r>
      <w:bookmarkEnd w:id="6"/>
      <w:r w:rsidR="652CBBDA" w:rsidRPr="1347A292">
        <w:t xml:space="preserve"> </w:t>
      </w:r>
      <w:r w:rsidR="2BD0E7E9" w:rsidRPr="1347A292">
        <w:t xml:space="preserve">ahorros </w:t>
      </w:r>
      <w:r w:rsidR="681ECE35" w:rsidRPr="1347A292">
        <w:t>de 1</w:t>
      </w:r>
      <w:r w:rsidR="246CB482" w:rsidRPr="1347A292">
        <w:t xml:space="preserve">% en </w:t>
      </w:r>
      <w:r w:rsidR="19D177D1" w:rsidRPr="1347A292">
        <w:t xml:space="preserve">todas las </w:t>
      </w:r>
      <w:r w:rsidR="5215104B" w:rsidRPr="1347A292">
        <w:t xml:space="preserve">industrias que se </w:t>
      </w:r>
      <w:bookmarkStart w:id="7" w:name="_Int_lXu9Voob"/>
      <w:r w:rsidR="4F37CF34" w:rsidRPr="1347A292">
        <w:t>aplicó</w:t>
      </w:r>
      <w:bookmarkEnd w:id="7"/>
      <w:r w:rsidR="2719CFEE" w:rsidRPr="1347A292">
        <w:t xml:space="preserve">, </w:t>
      </w:r>
      <w:r w:rsidR="26468B66" w:rsidRPr="1347A292">
        <w:t>experimentalmente</w:t>
      </w:r>
      <w:r w:rsidR="6DBDFBFC" w:rsidRPr="1347A292">
        <w:t>.</w:t>
      </w:r>
      <w:r w:rsidR="0D8C89E7" w:rsidRPr="1347A292">
        <w:t xml:space="preserve"> </w:t>
      </w:r>
      <w:r w:rsidR="458AF8A1" w:rsidRPr="1347A292">
        <w:t xml:space="preserve">Tuvieron </w:t>
      </w:r>
      <w:r w:rsidR="7DCE911B" w:rsidRPr="1347A292">
        <w:t xml:space="preserve">la </w:t>
      </w:r>
      <w:bookmarkStart w:id="8" w:name="_Int_6L0KSaCW"/>
      <w:r w:rsidR="1347A292" w:rsidRPr="1347A292">
        <w:t>visión</w:t>
      </w:r>
      <w:bookmarkEnd w:id="8"/>
      <w:r w:rsidR="7DCE911B" w:rsidRPr="1347A292">
        <w:t xml:space="preserve"> </w:t>
      </w:r>
      <w:r w:rsidR="0C2F24B0" w:rsidRPr="1347A292">
        <w:t xml:space="preserve">apropiada para </w:t>
      </w:r>
      <w:bookmarkStart w:id="9" w:name="_Int_YYvxgCI7"/>
      <w:r w:rsidR="1347A292" w:rsidRPr="1347A292">
        <w:t>darse</w:t>
      </w:r>
      <w:bookmarkEnd w:id="9"/>
      <w:r w:rsidR="19777CCD" w:rsidRPr="1347A292">
        <w:t xml:space="preserve"> </w:t>
      </w:r>
      <w:r w:rsidR="3CC992D4" w:rsidRPr="1347A292">
        <w:t xml:space="preserve">cuenta </w:t>
      </w:r>
      <w:r w:rsidR="601BA8DB" w:rsidRPr="1347A292">
        <w:t xml:space="preserve">de que </w:t>
      </w:r>
      <w:bookmarkStart w:id="10" w:name="_Int_ywBGhTbV"/>
      <w:r w:rsidR="38B8866C" w:rsidRPr="38B8866C">
        <w:t>debía</w:t>
      </w:r>
      <w:bookmarkEnd w:id="10"/>
      <w:r w:rsidR="601BA8DB" w:rsidRPr="1347A292">
        <w:t xml:space="preserve"> </w:t>
      </w:r>
      <w:r w:rsidR="315B119B" w:rsidRPr="1347A292">
        <w:t xml:space="preserve">existir un </w:t>
      </w:r>
      <w:r w:rsidR="54AD27A2" w:rsidRPr="1347A292">
        <w:t xml:space="preserve">ecosistema </w:t>
      </w:r>
      <w:r w:rsidR="77FF3DA9" w:rsidRPr="1347A292">
        <w:t>para el buen</w:t>
      </w:r>
      <w:r w:rsidR="6D6400F8" w:rsidRPr="1347A292">
        <w:t xml:space="preserve"> </w:t>
      </w:r>
      <w:r w:rsidR="4BEBC1D5" w:rsidRPr="1347A292">
        <w:t xml:space="preserve">desempeño de la </w:t>
      </w:r>
      <w:bookmarkStart w:id="11" w:name="_Int_bfvhbVuf"/>
      <w:r w:rsidR="38B8866C" w:rsidRPr="38B8866C">
        <w:t>iniciativa</w:t>
      </w:r>
      <w:bookmarkEnd w:id="11"/>
      <w:r w:rsidR="2E7DD084" w:rsidRPr="1347A292">
        <w:t xml:space="preserve">, </w:t>
      </w:r>
      <w:r w:rsidR="24E9262F" w:rsidRPr="1347A292">
        <w:t xml:space="preserve">haciendo una </w:t>
      </w:r>
      <w:bookmarkStart w:id="12" w:name="_Int_cNANFuh1"/>
      <w:r w:rsidR="7F5CB27A" w:rsidRPr="7F5CB27A">
        <w:t>analogía</w:t>
      </w:r>
      <w:bookmarkEnd w:id="12"/>
      <w:r w:rsidR="363BCC1E" w:rsidRPr="1347A292">
        <w:t xml:space="preserve"> del </w:t>
      </w:r>
      <w:r w:rsidR="598DE225" w:rsidRPr="1347A292">
        <w:t xml:space="preserve">impacto de </w:t>
      </w:r>
      <w:r w:rsidR="671B3131" w:rsidRPr="1347A292">
        <w:t xml:space="preserve">1000 </w:t>
      </w:r>
      <w:r w:rsidR="42B0DFB3" w:rsidRPr="1347A292">
        <w:t xml:space="preserve">millones de </w:t>
      </w:r>
      <w:r w:rsidR="51117347" w:rsidRPr="1347A292">
        <w:t xml:space="preserve">usuarios de </w:t>
      </w:r>
      <w:r w:rsidR="17B59F56" w:rsidRPr="1347A292">
        <w:t>internet</w:t>
      </w:r>
      <w:r w:rsidR="3B07B55D" w:rsidRPr="1347A292">
        <w:t xml:space="preserve">, las </w:t>
      </w:r>
      <w:bookmarkStart w:id="13" w:name="_Int_SAZPwM82"/>
      <w:r w:rsidR="79D255F7" w:rsidRPr="79D255F7">
        <w:t>expectativas</w:t>
      </w:r>
      <w:bookmarkEnd w:id="13"/>
      <w:r w:rsidR="5D8686DC" w:rsidRPr="1347A292">
        <w:t xml:space="preserve"> en los </w:t>
      </w:r>
      <w:r w:rsidR="6BE71A70" w:rsidRPr="1347A292">
        <w:t>90s</w:t>
      </w:r>
      <w:r w:rsidR="242AB2EB" w:rsidRPr="1347A292">
        <w:t xml:space="preserve">, </w:t>
      </w:r>
      <w:r w:rsidR="6ACEDEF9" w:rsidRPr="1347A292">
        <w:t xml:space="preserve">versus la </w:t>
      </w:r>
      <w:bookmarkStart w:id="14" w:name="_Int_6wP9d8Wm"/>
      <w:r w:rsidR="024EC4D6" w:rsidRPr="024EC4D6">
        <w:t>expectativa</w:t>
      </w:r>
      <w:bookmarkEnd w:id="14"/>
      <w:r w:rsidR="6ACEDEF9" w:rsidRPr="1347A292">
        <w:t xml:space="preserve"> de </w:t>
      </w:r>
      <w:r w:rsidR="591465D0" w:rsidRPr="1347A292">
        <w:t xml:space="preserve">50 millones de </w:t>
      </w:r>
      <w:bookmarkStart w:id="15" w:name="_Int_m3W89MHf"/>
      <w:r w:rsidR="61EEC129" w:rsidRPr="61EEC129">
        <w:t>máquinas</w:t>
      </w:r>
      <w:bookmarkEnd w:id="15"/>
      <w:r w:rsidR="31730B08" w:rsidRPr="1347A292">
        <w:t xml:space="preserve"> </w:t>
      </w:r>
      <w:bookmarkStart w:id="16" w:name="_Int_G0O63Hdg"/>
      <w:r w:rsidR="0540D731" w:rsidRPr="0540D731">
        <w:t>conectadas</w:t>
      </w:r>
      <w:bookmarkEnd w:id="16"/>
      <w:r w:rsidR="0540D731" w:rsidRPr="0540D731">
        <w:t>.</w:t>
      </w:r>
      <w:r w:rsidR="1E5B5F79" w:rsidRPr="1347A292">
        <w:t xml:space="preserve"> Esto los </w:t>
      </w:r>
      <w:r w:rsidR="2CBBF30D" w:rsidRPr="1347A292">
        <w:t xml:space="preserve">llevo a </w:t>
      </w:r>
      <w:r w:rsidR="73601F1B" w:rsidRPr="1347A292">
        <w:t xml:space="preserve">entender </w:t>
      </w:r>
      <w:r w:rsidR="728CDA93" w:rsidRPr="1347A292">
        <w:t xml:space="preserve">que </w:t>
      </w:r>
      <w:bookmarkStart w:id="17" w:name="_Int_reXdtl0Y"/>
      <w:r w:rsidR="5972524B" w:rsidRPr="5972524B">
        <w:t>debía</w:t>
      </w:r>
      <w:bookmarkEnd w:id="17"/>
      <w:r w:rsidR="3C2318FD" w:rsidRPr="1347A292">
        <w:t xml:space="preserve"> </w:t>
      </w:r>
      <w:r w:rsidR="5F752F04" w:rsidRPr="1347A292">
        <w:t xml:space="preserve">haber </w:t>
      </w:r>
      <w:r w:rsidR="0A51B75F" w:rsidRPr="0A51B75F">
        <w:t xml:space="preserve">una </w:t>
      </w:r>
      <w:bookmarkStart w:id="18" w:name="_Int_Q5TWpgA1"/>
      <w:r w:rsidR="0A51B75F" w:rsidRPr="0A51B75F">
        <w:t>plataforma</w:t>
      </w:r>
      <w:bookmarkEnd w:id="18"/>
      <w:r w:rsidR="02C7450C" w:rsidRPr="1347A292">
        <w:t xml:space="preserve"> </w:t>
      </w:r>
      <w:r w:rsidR="26195B13" w:rsidRPr="1347A292">
        <w:t>abierta</w:t>
      </w:r>
      <w:r w:rsidR="496B711A" w:rsidRPr="1347A292">
        <w:t xml:space="preserve">, </w:t>
      </w:r>
      <w:r w:rsidR="3DFCEFE1" w:rsidRPr="1347A292">
        <w:t>colaborativa</w:t>
      </w:r>
      <w:r w:rsidR="1D9CEC35" w:rsidRPr="1347A292">
        <w:t xml:space="preserve"> que </w:t>
      </w:r>
      <w:r w:rsidR="59EAD281" w:rsidRPr="1347A292">
        <w:t xml:space="preserve">permitiera </w:t>
      </w:r>
      <w:r w:rsidR="208EFE90" w:rsidRPr="1347A292">
        <w:t xml:space="preserve">a </w:t>
      </w:r>
      <w:r w:rsidR="43E11497" w:rsidRPr="1347A292">
        <w:t>terceros</w:t>
      </w:r>
      <w:r w:rsidR="002EFAE4" w:rsidRPr="1347A292">
        <w:t xml:space="preserve"> </w:t>
      </w:r>
      <w:r w:rsidR="46D326F2" w:rsidRPr="1347A292">
        <w:t xml:space="preserve">generar </w:t>
      </w:r>
      <w:r w:rsidR="45FFE26A" w:rsidRPr="1347A292">
        <w:t xml:space="preserve">soluciones </w:t>
      </w:r>
      <w:r w:rsidR="0CA40E79" w:rsidRPr="1347A292">
        <w:t>a partir de data compartida</w:t>
      </w:r>
      <w:r w:rsidR="0208D1C8" w:rsidRPr="1347A292">
        <w:t xml:space="preserve">, </w:t>
      </w:r>
      <w:r w:rsidR="53483A87" w:rsidRPr="1347A292">
        <w:t xml:space="preserve">como el </w:t>
      </w:r>
      <w:r w:rsidR="0F9620D4" w:rsidRPr="1347A292">
        <w:t xml:space="preserve">ejemplo </w:t>
      </w:r>
      <w:r w:rsidR="19EC6696" w:rsidRPr="1347A292">
        <w:t xml:space="preserve">de las horas </w:t>
      </w:r>
      <w:r w:rsidR="4148CA6F" w:rsidRPr="1347A292">
        <w:t xml:space="preserve">de vuelo de la </w:t>
      </w:r>
      <w:bookmarkStart w:id="19" w:name="_Int_EM1NZ7p3"/>
      <w:r w:rsidR="45876234" w:rsidRPr="45876234">
        <w:t>aerolínea</w:t>
      </w:r>
      <w:bookmarkEnd w:id="19"/>
      <w:r w:rsidR="1288332F" w:rsidRPr="1347A292">
        <w:t xml:space="preserve"> </w:t>
      </w:r>
      <w:bookmarkStart w:id="20" w:name="_Int_KxmMeki0"/>
      <w:r w:rsidR="0C2B8E43" w:rsidRPr="0C2B8E43">
        <w:t>canadiense</w:t>
      </w:r>
      <w:bookmarkEnd w:id="20"/>
      <w:r w:rsidR="0C2B8E43" w:rsidRPr="0C2B8E43">
        <w:t>.</w:t>
      </w:r>
      <w:r w:rsidR="40308EF8" w:rsidRPr="1347A292">
        <w:t xml:space="preserve"> </w:t>
      </w:r>
      <w:r w:rsidR="2F7DA44A" w:rsidRPr="2F7DA44A">
        <w:t xml:space="preserve">Esta </w:t>
      </w:r>
      <w:bookmarkStart w:id="21" w:name="_Int_E812FZiC"/>
      <w:r w:rsidR="2F7DA44A" w:rsidRPr="2F7DA44A">
        <w:t>plataforma</w:t>
      </w:r>
      <w:bookmarkEnd w:id="21"/>
      <w:r w:rsidR="5289C743" w:rsidRPr="1347A292">
        <w:t xml:space="preserve"> </w:t>
      </w:r>
      <w:r w:rsidR="60EA5AD7" w:rsidRPr="1347A292">
        <w:t>colaborativa</w:t>
      </w:r>
      <w:r w:rsidR="63DC6D32" w:rsidRPr="1347A292">
        <w:t>,</w:t>
      </w:r>
      <w:r w:rsidR="1C2005AD" w:rsidRPr="1347A292">
        <w:t xml:space="preserve"> </w:t>
      </w:r>
      <w:r w:rsidR="586DEBF9" w:rsidRPr="1347A292">
        <w:t xml:space="preserve">sin embargo, </w:t>
      </w:r>
      <w:r w:rsidR="42642E0F" w:rsidRPr="1347A292">
        <w:t xml:space="preserve">conlleva </w:t>
      </w:r>
      <w:bookmarkStart w:id="22" w:name="_Int_zFi5LBpo"/>
      <w:r w:rsidR="048263ED" w:rsidRPr="048263ED">
        <w:t>asociarse</w:t>
      </w:r>
      <w:bookmarkEnd w:id="22"/>
      <w:r w:rsidR="37C8F15E" w:rsidRPr="1347A292">
        <w:t xml:space="preserve"> con </w:t>
      </w:r>
      <w:r w:rsidR="22042A63" w:rsidRPr="1347A292">
        <w:t>competidores</w:t>
      </w:r>
      <w:r w:rsidR="52E38F76" w:rsidRPr="1347A292">
        <w:t xml:space="preserve">, con </w:t>
      </w:r>
      <w:r w:rsidR="0B2727F1" w:rsidRPr="1347A292">
        <w:t xml:space="preserve">los riegos </w:t>
      </w:r>
      <w:r w:rsidR="3FCBE3E7" w:rsidRPr="1347A292">
        <w:t xml:space="preserve">y </w:t>
      </w:r>
      <w:r w:rsidR="110B4CA7" w:rsidRPr="1347A292">
        <w:t>oportunidades</w:t>
      </w:r>
      <w:r w:rsidR="4D5932F3" w:rsidRPr="1347A292">
        <w:t xml:space="preserve"> que esto </w:t>
      </w:r>
      <w:r w:rsidR="059CCB6E" w:rsidRPr="1347A292">
        <w:t>conlleva</w:t>
      </w:r>
      <w:r w:rsidR="20727297" w:rsidRPr="1347A292">
        <w:t>.</w:t>
      </w:r>
      <w:r w:rsidR="059CCB6E" w:rsidRPr="1347A292">
        <w:t xml:space="preserve"> </w:t>
      </w:r>
    </w:p>
    <w:p w14:paraId="3FEA5D43" w14:textId="621CD2E5" w:rsidR="00037FCC" w:rsidRDefault="3E3A2C1B" w:rsidP="00BA1776">
      <w:r w:rsidRPr="1347A292">
        <w:t xml:space="preserve">El desarrollo </w:t>
      </w:r>
      <w:r w:rsidR="618C4222" w:rsidRPr="1347A292">
        <w:t xml:space="preserve">de </w:t>
      </w:r>
      <w:r w:rsidR="04DE582A" w:rsidRPr="1347A292">
        <w:t xml:space="preserve">la </w:t>
      </w:r>
      <w:r w:rsidR="4B828438" w:rsidRPr="1347A292">
        <w:t xml:space="preserve">internet </w:t>
      </w:r>
      <w:r w:rsidR="59E317CC" w:rsidRPr="1347A292">
        <w:t xml:space="preserve">industrial ha </w:t>
      </w:r>
      <w:r w:rsidR="3578C64E" w:rsidRPr="1347A292">
        <w:t xml:space="preserve">hecho que </w:t>
      </w:r>
      <w:r w:rsidR="1F6F0864" w:rsidRPr="1347A292">
        <w:t xml:space="preserve">otros </w:t>
      </w:r>
      <w:r w:rsidR="2DCF9BF8" w:rsidRPr="1347A292">
        <w:t xml:space="preserve">competidores </w:t>
      </w:r>
      <w:bookmarkStart w:id="23" w:name="_Int_eeW5pYYc"/>
      <w:r w:rsidR="68EE497F" w:rsidRPr="68EE497F">
        <w:t>aparezcan</w:t>
      </w:r>
      <w:bookmarkEnd w:id="23"/>
      <w:r w:rsidR="5121B1FF" w:rsidRPr="1347A292">
        <w:t xml:space="preserve"> en escena</w:t>
      </w:r>
      <w:r w:rsidR="17C5DE0E" w:rsidRPr="1347A292">
        <w:t>,</w:t>
      </w:r>
      <w:r w:rsidR="5121B1FF" w:rsidRPr="1347A292">
        <w:t xml:space="preserve"> </w:t>
      </w:r>
      <w:r w:rsidR="5E6A0A1C" w:rsidRPr="1347A292">
        <w:t xml:space="preserve">gigantes como </w:t>
      </w:r>
      <w:bookmarkStart w:id="24" w:name="_Int_VpUPZvxm"/>
      <w:r w:rsidR="2CA06333" w:rsidRPr="2CA06333">
        <w:t>Google</w:t>
      </w:r>
      <w:bookmarkEnd w:id="24"/>
      <w:r w:rsidR="01BC2024" w:rsidRPr="1347A292">
        <w:t xml:space="preserve">, </w:t>
      </w:r>
      <w:r w:rsidR="0E3133B9" w:rsidRPr="1347A292">
        <w:t xml:space="preserve">por </w:t>
      </w:r>
      <w:r w:rsidR="01BC2024" w:rsidRPr="1347A292">
        <w:t xml:space="preserve">lo </w:t>
      </w:r>
      <w:r w:rsidR="318349C0" w:rsidRPr="1347A292">
        <w:t xml:space="preserve">que GE </w:t>
      </w:r>
      <w:r w:rsidR="26E80D0F" w:rsidRPr="1347A292">
        <w:t xml:space="preserve">debe </w:t>
      </w:r>
      <w:bookmarkStart w:id="25" w:name="_Int_xWw7IrMR"/>
      <w:r w:rsidR="28EFDD94" w:rsidRPr="28EFDD94">
        <w:t>replantearse</w:t>
      </w:r>
      <w:bookmarkEnd w:id="25"/>
      <w:r w:rsidR="29DA1F6A" w:rsidRPr="1347A292">
        <w:t xml:space="preserve"> en sus </w:t>
      </w:r>
      <w:r w:rsidR="5716483E" w:rsidRPr="1347A292">
        <w:t xml:space="preserve">diferentes </w:t>
      </w:r>
      <w:bookmarkStart w:id="26" w:name="_Int_nVyOTHSS"/>
      <w:r w:rsidR="2423F455" w:rsidRPr="2423F455">
        <w:t>áreas</w:t>
      </w:r>
      <w:bookmarkEnd w:id="26"/>
      <w:r w:rsidR="5716483E" w:rsidRPr="1347A292">
        <w:t xml:space="preserve"> de </w:t>
      </w:r>
      <w:r w:rsidR="41518143" w:rsidRPr="1347A292">
        <w:t>desarrollo</w:t>
      </w:r>
      <w:r w:rsidR="799519BD" w:rsidRPr="1347A292">
        <w:t xml:space="preserve">, </w:t>
      </w:r>
      <w:r w:rsidR="35E3000A" w:rsidRPr="1347A292">
        <w:t xml:space="preserve">a </w:t>
      </w:r>
      <w:bookmarkStart w:id="27" w:name="_Int_wtHSkVLL"/>
      <w:r w:rsidR="059DC78D" w:rsidRPr="059DC78D">
        <w:t>través</w:t>
      </w:r>
      <w:bookmarkEnd w:id="27"/>
      <w:r w:rsidR="072268CA" w:rsidRPr="1347A292">
        <w:t xml:space="preserve"> de sus </w:t>
      </w:r>
      <w:r w:rsidR="1582FC5E" w:rsidRPr="1347A292">
        <w:t xml:space="preserve">consejos, </w:t>
      </w:r>
      <w:r w:rsidR="0A147B25" w:rsidRPr="1347A292">
        <w:t xml:space="preserve">u otras instancias </w:t>
      </w:r>
      <w:r w:rsidR="7F793E73" w:rsidRPr="1347A292">
        <w:t xml:space="preserve">nuevas estos </w:t>
      </w:r>
      <w:r w:rsidR="617CFF89" w:rsidRPr="1347A292">
        <w:t xml:space="preserve">escenarios </w:t>
      </w:r>
      <w:r w:rsidR="0FF89FDB" w:rsidRPr="1347A292">
        <w:t xml:space="preserve">cambiantes, </w:t>
      </w:r>
      <w:r w:rsidR="334AB5E2" w:rsidRPr="1347A292">
        <w:t xml:space="preserve">y </w:t>
      </w:r>
      <w:bookmarkStart w:id="28" w:name="_Int_4kAlpdIN"/>
      <w:r w:rsidR="59CF42A7" w:rsidRPr="59CF42A7">
        <w:t>vigilar</w:t>
      </w:r>
      <w:bookmarkEnd w:id="28"/>
      <w:r w:rsidR="7C979DA1" w:rsidRPr="1347A292">
        <w:t xml:space="preserve"> la </w:t>
      </w:r>
      <w:bookmarkStart w:id="29" w:name="_Int_nYMApYrt"/>
      <w:r w:rsidR="253F57F5" w:rsidRPr="253F57F5">
        <w:t>competencia</w:t>
      </w:r>
      <w:bookmarkEnd w:id="29"/>
      <w:r w:rsidR="7C979DA1" w:rsidRPr="1347A292">
        <w:t xml:space="preserve"> </w:t>
      </w:r>
      <w:r w:rsidR="356983B5" w:rsidRPr="1347A292">
        <w:t xml:space="preserve">potencial </w:t>
      </w:r>
      <w:bookmarkStart w:id="30" w:name="_Int_KdY5x7KO"/>
      <w:r w:rsidR="18CA4460" w:rsidRPr="18CA4460">
        <w:t>de las</w:t>
      </w:r>
      <w:bookmarkEnd w:id="30"/>
      <w:r w:rsidR="58BB99BC" w:rsidRPr="1347A292">
        <w:t xml:space="preserve"> </w:t>
      </w:r>
      <w:r w:rsidR="0A6E4358" w:rsidRPr="1347A292">
        <w:t xml:space="preserve">grandes </w:t>
      </w:r>
      <w:bookmarkStart w:id="31" w:name="_Int_VhMG1AUh"/>
      <w:r w:rsidR="3B4915DF" w:rsidRPr="3B4915DF">
        <w:t>empresas</w:t>
      </w:r>
      <w:bookmarkEnd w:id="31"/>
      <w:r w:rsidR="2CED14D7" w:rsidRPr="1347A292">
        <w:t xml:space="preserve"> </w:t>
      </w:r>
      <w:bookmarkStart w:id="32" w:name="_Int_fPCukrrt"/>
      <w:r w:rsidR="30ADD92E" w:rsidRPr="30ADD92E">
        <w:t>tecnológicas</w:t>
      </w:r>
      <w:bookmarkEnd w:id="32"/>
      <w:r w:rsidR="739140E5" w:rsidRPr="1347A292">
        <w:t xml:space="preserve">, </w:t>
      </w:r>
      <w:r w:rsidR="68F60434" w:rsidRPr="1347A292">
        <w:t xml:space="preserve">por </w:t>
      </w:r>
      <w:r w:rsidR="00D99903" w:rsidRPr="1347A292">
        <w:t xml:space="preserve">sobre </w:t>
      </w:r>
      <w:r w:rsidR="6ACFDB18" w:rsidRPr="1347A292">
        <w:t xml:space="preserve">sus </w:t>
      </w:r>
      <w:r w:rsidR="0E21F120" w:rsidRPr="1347A292">
        <w:t xml:space="preserve">competidores </w:t>
      </w:r>
      <w:bookmarkStart w:id="33" w:name="_Int_JRfBLqnY"/>
      <w:r w:rsidR="339FEB89" w:rsidRPr="339FEB89">
        <w:t>tradicionales</w:t>
      </w:r>
      <w:bookmarkEnd w:id="33"/>
      <w:r w:rsidR="339FEB89" w:rsidRPr="339FEB89">
        <w:t>.</w:t>
      </w:r>
    </w:p>
    <w:p w14:paraId="34AE4EBA" w14:textId="77777777" w:rsidR="004877B7" w:rsidRDefault="004877B7" w:rsidP="004877B7">
      <w:pPr>
        <w:pStyle w:val="Ttulo2"/>
        <w:numPr>
          <w:ilvl w:val="0"/>
          <w:numId w:val="0"/>
        </w:numPr>
        <w:ind w:left="576"/>
      </w:pPr>
    </w:p>
    <w:p w14:paraId="1D08B712" w14:textId="28BE0716" w:rsidR="00037FCC" w:rsidRPr="006E432B" w:rsidRDefault="00037FCC" w:rsidP="00122E98">
      <w:pPr>
        <w:pStyle w:val="Ttulo2"/>
        <w:rPr>
          <w:lang w:val="de-AT"/>
        </w:rPr>
      </w:pPr>
      <w:r w:rsidRPr="006E432B">
        <w:rPr>
          <w:lang w:val="de-AT"/>
        </w:rPr>
        <w:t>What are the next steps? Develop a specific action plan for Beth Comstock and William Ruh to work together to accelerate Industrial Internet efforts over the next five years.</w:t>
      </w:r>
    </w:p>
    <w:p w14:paraId="743C4FF4" w14:textId="77777777" w:rsidR="004B76AC" w:rsidRPr="004B76AC" w:rsidRDefault="004B76AC" w:rsidP="004B76AC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  <w:r w:rsidRPr="004B76AC">
        <w:rPr>
          <w:rFonts w:ascii="Segoe UI" w:eastAsia="Times New Roman" w:hAnsi="Segoe UI" w:cs="Segoe UI"/>
          <w:sz w:val="21"/>
          <w:szCs w:val="21"/>
          <w:lang w:val="es-ES" w:eastAsia="es-CL"/>
        </w:rPr>
        <w:t xml:space="preserve">¿Cuáles son los próximos pasos? Desarrollar un plan de acción específico para que Beth Comstock y William </w:t>
      </w:r>
      <w:proofErr w:type="spellStart"/>
      <w:r w:rsidRPr="004B76AC">
        <w:rPr>
          <w:rFonts w:ascii="Segoe UI" w:eastAsia="Times New Roman" w:hAnsi="Segoe UI" w:cs="Segoe UI"/>
          <w:sz w:val="21"/>
          <w:szCs w:val="21"/>
          <w:lang w:val="es-ES" w:eastAsia="es-CL"/>
        </w:rPr>
        <w:t>Ruh</w:t>
      </w:r>
      <w:proofErr w:type="spellEnd"/>
      <w:r w:rsidRPr="004B76AC">
        <w:rPr>
          <w:rFonts w:ascii="Segoe UI" w:eastAsia="Times New Roman" w:hAnsi="Segoe UI" w:cs="Segoe UI"/>
          <w:sz w:val="21"/>
          <w:szCs w:val="21"/>
          <w:lang w:val="es-ES" w:eastAsia="es-CL"/>
        </w:rPr>
        <w:t xml:space="preserve"> trabajen juntos para acelerar los esfuerzos de Internet Industrial en los próximos cinco años</w:t>
      </w:r>
      <w:r w:rsidRPr="004B76AC">
        <w:rPr>
          <w:rFonts w:ascii="Segoe UI" w:eastAsia="Times New Roman" w:hAnsi="Segoe UI" w:cs="Segoe UI"/>
          <w:sz w:val="21"/>
          <w:szCs w:val="21"/>
          <w:shd w:val="clear" w:color="auto" w:fill="D4D4D4"/>
          <w:lang w:val="es-ES" w:eastAsia="es-CL"/>
        </w:rPr>
        <w:t>.</w:t>
      </w:r>
    </w:p>
    <w:p w14:paraId="7263FE4F" w14:textId="7EB6570D" w:rsidR="00037FCC" w:rsidRPr="000D1FD0" w:rsidRDefault="00ED5EB7" w:rsidP="0081328A">
      <w:pPr>
        <w:rPr>
          <w:lang w:val="en-US"/>
        </w:rPr>
      </w:pPr>
      <w:r w:rsidRPr="000D1FD0">
        <w:rPr>
          <w:lang w:val="en-US"/>
        </w:rPr>
        <w:t xml:space="preserve">To drive adoption of the </w:t>
      </w:r>
      <w:r w:rsidR="00C84B3A" w:rsidRPr="000D1FD0">
        <w:rPr>
          <w:lang w:val="en-US"/>
        </w:rPr>
        <w:t xml:space="preserve">platform </w:t>
      </w:r>
      <w:r w:rsidR="00075785" w:rsidRPr="000D1FD0">
        <w:rPr>
          <w:lang w:val="en-US"/>
        </w:rPr>
        <w:t xml:space="preserve">they need to focus on interoperability among the several business branches </w:t>
      </w:r>
    </w:p>
    <w:p w14:paraId="58416FC2" w14:textId="28290D64" w:rsidR="00EC7B12" w:rsidRDefault="00EC7B12" w:rsidP="0081328A">
      <w:r>
        <w:t>Para empujar la adopción de la Plataforma, debe ser neutra,</w:t>
      </w:r>
      <w:r w:rsidR="00F533FA">
        <w:t xml:space="preserve"> escalable,</w:t>
      </w:r>
      <w:r>
        <w:t xml:space="preserve"> interoperable y </w:t>
      </w:r>
      <w:r w:rsidR="00B05AAA">
        <w:t>flexible entre las diferentes ramas de negocio</w:t>
      </w:r>
      <w:r w:rsidR="002032C5">
        <w:t>.</w:t>
      </w:r>
      <w:r w:rsidR="001317B0">
        <w:t xml:space="preserve"> Como se observó en el caso, hay funcionalidades que son específicas a cada negocio pero que no son relevantes desde el punto de vista de la estandarización.</w:t>
      </w:r>
    </w:p>
    <w:p w14:paraId="59D42866" w14:textId="466D6985" w:rsidR="00D94675" w:rsidRDefault="00206729" w:rsidP="0081328A">
      <w:r>
        <w:t xml:space="preserve">Lo anterior presupone que intensificar las </w:t>
      </w:r>
      <w:proofErr w:type="spellStart"/>
      <w:r>
        <w:t>practicas</w:t>
      </w:r>
      <w:proofErr w:type="spellEnd"/>
      <w:r>
        <w:t xml:space="preserve"> de arquitectura de Sistema moderna, apalancada en la nube</w:t>
      </w:r>
      <w:r w:rsidR="00686A76">
        <w:t xml:space="preserve">; así como prácticas de Desarrollo </w:t>
      </w:r>
      <w:r w:rsidR="002A70A3">
        <w:t>ágiles</w:t>
      </w:r>
      <w:r w:rsidR="00551B71">
        <w:t xml:space="preserve">, permitirá </w:t>
      </w:r>
      <w:r w:rsidR="002F1632">
        <w:t>facilitar la transición hacia la nueva Plataforma para el resto de las unidades de negocio.</w:t>
      </w:r>
    </w:p>
    <w:p w14:paraId="3AE4828D" w14:textId="4B9AAC7A" w:rsidR="002F1632" w:rsidRDefault="00EF3E62" w:rsidP="0081328A">
      <w:r>
        <w:t xml:space="preserve">Cuáles </w:t>
      </w:r>
      <w:r w:rsidR="001F2FDB">
        <w:t xml:space="preserve">serían los </w:t>
      </w:r>
      <w:r w:rsidR="00AD6B6F">
        <w:t xml:space="preserve">presupuestos para </w:t>
      </w:r>
      <w:r w:rsidR="00DC245D">
        <w:t xml:space="preserve">garantizar </w:t>
      </w:r>
      <w:proofErr w:type="spellStart"/>
      <w:r w:rsidR="00FD5DA7">
        <w:t>sponsorship</w:t>
      </w:r>
      <w:proofErr w:type="spellEnd"/>
      <w:r w:rsidR="00FD5DA7">
        <w:t xml:space="preserve"> de los líderes: </w:t>
      </w:r>
      <w:r w:rsidR="003B19E9">
        <w:t xml:space="preserve">Experiencia de Usuario, </w:t>
      </w:r>
      <w:r w:rsidR="00EE3DF1">
        <w:t xml:space="preserve">TCO más bajo, </w:t>
      </w:r>
      <w:r w:rsidR="009F60E1">
        <w:t>ciclos de Desarrollo más cortos.</w:t>
      </w:r>
    </w:p>
    <w:p w14:paraId="01F3EE0A" w14:textId="77777777" w:rsidR="00804B29" w:rsidRDefault="00804B29" w:rsidP="0081328A"/>
    <w:p w14:paraId="4996B1A3" w14:textId="77777777" w:rsidR="00D779E5" w:rsidRPr="00ED5EB7" w:rsidRDefault="00D779E5" w:rsidP="0081328A"/>
    <w:p w14:paraId="01201590" w14:textId="1E74961A" w:rsidR="00037FCC" w:rsidRPr="00D779E5" w:rsidRDefault="00037FCC" w:rsidP="00D779E5">
      <w:pPr>
        <w:pStyle w:val="Ttulo2"/>
      </w:pPr>
      <w:r w:rsidRPr="00D779E5">
        <w:rPr>
          <w:lang w:val="de-AT"/>
        </w:rPr>
        <w:lastRenderedPageBreak/>
        <w:t xml:space="preserve">Who will be GE’s most feared competitor in five years? </w:t>
      </w:r>
      <w:r w:rsidRPr="00D779E5">
        <w:rPr>
          <w:lang w:val="en-US"/>
        </w:rPr>
        <w:t>Why?</w:t>
      </w:r>
    </w:p>
    <w:p w14:paraId="1727D7E5" w14:textId="77777777" w:rsidR="00F90833" w:rsidRPr="00F90833" w:rsidRDefault="00F90833" w:rsidP="00F90833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  <w:r w:rsidRPr="00F90833">
        <w:rPr>
          <w:rFonts w:ascii="Segoe UI" w:eastAsia="Times New Roman" w:hAnsi="Segoe UI" w:cs="Segoe UI"/>
          <w:sz w:val="21"/>
          <w:szCs w:val="21"/>
          <w:lang w:val="es-ES" w:eastAsia="es-CL"/>
        </w:rPr>
        <w:t>¿Quién será el competidor más temido de GE en cinco años? ¿Por qué?</w:t>
      </w:r>
    </w:p>
    <w:p w14:paraId="052CFFAF" w14:textId="77777777" w:rsidR="00355B0F" w:rsidRDefault="00355B0F" w:rsidP="00F90833"/>
    <w:p w14:paraId="2B30D3C1" w14:textId="0907A40B" w:rsidR="00F90833" w:rsidRDefault="007003A8" w:rsidP="00F90833">
      <w:r>
        <w:t>En el sector</w:t>
      </w:r>
      <w:r w:rsidR="0019764D">
        <w:t xml:space="preserve"> industrial </w:t>
      </w:r>
      <w:r w:rsidR="007760DA">
        <w:t>e</w:t>
      </w:r>
      <w:r w:rsidR="002C456B">
        <w:t>l competido</w:t>
      </w:r>
      <w:r w:rsidR="004A7DB8">
        <w:t>r más</w:t>
      </w:r>
      <w:r w:rsidR="0019764D">
        <w:t xml:space="preserve"> </w:t>
      </w:r>
      <w:r w:rsidR="004A7DB8">
        <w:t>fuerte es</w:t>
      </w:r>
      <w:r w:rsidR="0019764D">
        <w:t xml:space="preserve"> Siemens</w:t>
      </w:r>
      <w:r w:rsidR="00F85FF2">
        <w:t>.</w:t>
      </w:r>
      <w:r w:rsidR="00151743">
        <w:t xml:space="preserve"> Siemens </w:t>
      </w:r>
      <w:r w:rsidR="00F7522B">
        <w:t>está</w:t>
      </w:r>
      <w:r w:rsidR="00391947">
        <w:t xml:space="preserve"> creciendo además de</w:t>
      </w:r>
      <w:r w:rsidR="00AD3438">
        <w:t>l internet</w:t>
      </w:r>
      <w:r w:rsidR="00391947">
        <w:t xml:space="preserve"> </w:t>
      </w:r>
      <w:r w:rsidR="00E3248C">
        <w:t xml:space="preserve">industrial </w:t>
      </w:r>
      <w:r w:rsidR="00F7522B">
        <w:t xml:space="preserve">en el mundo </w:t>
      </w:r>
      <w:r w:rsidR="000B3F1F">
        <w:t>d</w:t>
      </w:r>
      <w:r w:rsidR="00F7522B">
        <w:t>e</w:t>
      </w:r>
      <w:r w:rsidR="000B3F1F">
        <w:t xml:space="preserve"> </w:t>
      </w:r>
      <w:r w:rsidR="00F7522B">
        <w:t xml:space="preserve">la </w:t>
      </w:r>
      <w:r w:rsidR="000B3F1F">
        <w:t>robótica</w:t>
      </w:r>
      <w:r w:rsidR="00A023DD">
        <w:t xml:space="preserve"> industrial </w:t>
      </w:r>
      <w:r w:rsidR="00395769">
        <w:t xml:space="preserve">avanzada </w:t>
      </w:r>
      <w:r w:rsidR="00E42B74">
        <w:t>para el mu</w:t>
      </w:r>
      <w:r w:rsidR="00F6319E">
        <w:t>n</w:t>
      </w:r>
      <w:r w:rsidR="00E42B74">
        <w:t xml:space="preserve">do </w:t>
      </w:r>
      <w:r w:rsidR="00F6319E">
        <w:t xml:space="preserve">de la </w:t>
      </w:r>
      <w:r w:rsidR="00D7370C">
        <w:t>automatización.</w:t>
      </w:r>
    </w:p>
    <w:p w14:paraId="7EEF1C2E" w14:textId="6A5F62A7" w:rsidR="0019764D" w:rsidRPr="008D0CA9" w:rsidRDefault="0019764D" w:rsidP="00F90833">
      <w:r>
        <w:t>Por capacidad</w:t>
      </w:r>
      <w:r w:rsidR="004342F3">
        <w:t xml:space="preserve"> digital es Google u algún otro competidor que cuente con </w:t>
      </w:r>
      <w:r w:rsidR="00390255">
        <w:t>f</w:t>
      </w:r>
      <w:r w:rsidR="004342F3">
        <w:t>uertes capacidades tecnol</w:t>
      </w:r>
      <w:r w:rsidR="00F11B06">
        <w:t>ó</w:t>
      </w:r>
      <w:r w:rsidR="004342F3">
        <w:t>g</w:t>
      </w:r>
      <w:r w:rsidR="00F11B06">
        <w:t>i</w:t>
      </w:r>
      <w:r w:rsidR="004342F3">
        <w:t>cas e integradoras (IBM</w:t>
      </w:r>
      <w:r w:rsidR="00D32C4A">
        <w:t>, ABB</w:t>
      </w:r>
      <w:r w:rsidR="00DD4E4A">
        <w:t xml:space="preserve"> o </w:t>
      </w:r>
      <w:r w:rsidR="00A20457">
        <w:t>algún campeón desconocido en China)</w:t>
      </w:r>
      <w:r w:rsidR="008D0CA9">
        <w:t>.</w:t>
      </w:r>
    </w:p>
    <w:p w14:paraId="53240FF0" w14:textId="3F7B5550" w:rsidR="007A0DF7" w:rsidRDefault="007973AF" w:rsidP="007A0DF7">
      <w:r>
        <w:t>En la práctica</w:t>
      </w:r>
      <w:r w:rsidR="001F0DB5">
        <w:t xml:space="preserve">, </w:t>
      </w:r>
      <w:r w:rsidR="00DA3F56">
        <w:t xml:space="preserve">GE participa en diversas industrias </w:t>
      </w:r>
      <w:r w:rsidR="00C03B2D">
        <w:t xml:space="preserve">dónde tiene </w:t>
      </w:r>
      <w:r w:rsidR="00EF6591">
        <w:t xml:space="preserve">Buena penetración y presencia no obstante su capacidad interna de adopción de la Plataforma </w:t>
      </w:r>
      <w:proofErr w:type="gramStart"/>
      <w:r w:rsidR="00EF6591">
        <w:t>unificada</w:t>
      </w:r>
      <w:r w:rsidR="003F01E3">
        <w:t>,</w:t>
      </w:r>
      <w:proofErr w:type="gramEnd"/>
      <w:r w:rsidR="00AC1DB3">
        <w:t xml:space="preserve"> </w:t>
      </w:r>
      <w:r w:rsidR="00AB627B">
        <w:t xml:space="preserve">podría afectarle en el mediano plazo. </w:t>
      </w:r>
    </w:p>
    <w:p w14:paraId="6FE071F0" w14:textId="77777777" w:rsidR="00334EA2" w:rsidRDefault="00DB6388" w:rsidP="007A0DF7">
      <w:r>
        <w:t>En líneas generales, la principal amenaza para un dominio a nivel de ecosistema para GE ser</w:t>
      </w:r>
      <w:r w:rsidR="00642266">
        <w:t xml:space="preserve">á el advenimiento de un estándar abierto para </w:t>
      </w:r>
      <w:proofErr w:type="spellStart"/>
      <w:r w:rsidR="00642266">
        <w:t>IoT</w:t>
      </w:r>
      <w:proofErr w:type="spellEnd"/>
      <w:r w:rsidR="00642266">
        <w:t xml:space="preserve">, plataformas </w:t>
      </w:r>
      <w:proofErr w:type="spellStart"/>
      <w:r w:rsidR="00642266">
        <w:t>decentralizadas</w:t>
      </w:r>
      <w:proofErr w:type="spellEnd"/>
      <w:r w:rsidR="00642266">
        <w:t xml:space="preserve"> y </w:t>
      </w:r>
      <w:r w:rsidR="009D6D86">
        <w:t>criptografía.</w:t>
      </w:r>
      <w:r w:rsidR="003E7B04">
        <w:t xml:space="preserve"> </w:t>
      </w:r>
    </w:p>
    <w:p w14:paraId="25C51DB9" w14:textId="7E5722D6" w:rsidR="007A0DF7" w:rsidRDefault="003E7B04" w:rsidP="007A0DF7">
      <w:r>
        <w:t>P</w:t>
      </w:r>
      <w:r w:rsidR="00550564">
        <w:t>or ejemplo</w:t>
      </w:r>
      <w:r w:rsidR="00C67C37">
        <w:t xml:space="preserve">: </w:t>
      </w:r>
      <w:proofErr w:type="spellStart"/>
      <w:r w:rsidR="00407441">
        <w:t>Healthcare</w:t>
      </w:r>
      <w:proofErr w:type="spellEnd"/>
      <w:r w:rsidR="00407441">
        <w:t xml:space="preserve"> </w:t>
      </w:r>
      <w:r w:rsidR="00BF2400">
        <w:t>en India</w:t>
      </w:r>
      <w:r w:rsidR="00334884">
        <w:t xml:space="preserve"> </w:t>
      </w:r>
      <w:r w:rsidR="00CE3FA9">
        <w:t xml:space="preserve">dónde converge la necesidad de interoperabilidad, </w:t>
      </w:r>
      <w:r w:rsidR="0099274F">
        <w:t>seguridad, privacidad</w:t>
      </w:r>
      <w:r w:rsidR="003228FA">
        <w:t>;</w:t>
      </w:r>
      <w:r w:rsidR="00EA3852">
        <w:t xml:space="preserve"> </w:t>
      </w:r>
      <w:r w:rsidR="00F35669">
        <w:t xml:space="preserve">eventualmente </w:t>
      </w:r>
      <w:r w:rsidR="00AF4CC9">
        <w:t xml:space="preserve">será necesario poder manejar </w:t>
      </w:r>
      <w:r w:rsidR="005A3CBE">
        <w:t xml:space="preserve">diversos equipos de diversos fabricantes </w:t>
      </w:r>
      <w:r w:rsidR="00F82814">
        <w:t xml:space="preserve">en una </w:t>
      </w:r>
      <w:r w:rsidR="00CB5C04">
        <w:t>p</w:t>
      </w:r>
      <w:r w:rsidR="00F82814">
        <w:t>lataforma</w:t>
      </w:r>
      <w:r w:rsidR="007D6367">
        <w:t>.</w:t>
      </w:r>
    </w:p>
    <w:p w14:paraId="4042CAC0" w14:textId="77777777" w:rsidR="007A0DF7" w:rsidRPr="007A0DF7" w:rsidRDefault="007A0DF7" w:rsidP="007A0DF7"/>
    <w:p w14:paraId="46E7E857" w14:textId="77777777" w:rsidR="00037FCC" w:rsidRDefault="00037FCC" w:rsidP="00122E98">
      <w:pPr>
        <w:pStyle w:val="Ttulo2"/>
        <w:numPr>
          <w:ilvl w:val="0"/>
          <w:numId w:val="0"/>
        </w:numPr>
        <w:ind w:left="576"/>
      </w:pPr>
    </w:p>
    <w:p w14:paraId="440EF352" w14:textId="05E62313" w:rsidR="007B7DEA" w:rsidRPr="006E432B" w:rsidRDefault="00037FCC" w:rsidP="00122E98">
      <w:pPr>
        <w:pStyle w:val="Ttulo2"/>
        <w:rPr>
          <w:lang w:val="de-AT"/>
        </w:rPr>
      </w:pPr>
      <w:r w:rsidRPr="006E432B">
        <w:rPr>
          <w:lang w:val="de-AT"/>
        </w:rPr>
        <w:t>What do you think GE’s stock price will be in five years? Will it outperform the market?</w:t>
      </w:r>
    </w:p>
    <w:p w14:paraId="380AC32E" w14:textId="77777777" w:rsidR="001D05A1" w:rsidRPr="001D05A1" w:rsidRDefault="001D05A1" w:rsidP="001D05A1">
      <w:pPr>
        <w:shd w:val="clear" w:color="auto" w:fill="FDFDFD"/>
        <w:spacing w:after="0" w:line="240" w:lineRule="auto"/>
        <w:jc w:val="left"/>
        <w:rPr>
          <w:rFonts w:ascii="Segoe UI" w:eastAsia="Times New Roman" w:hAnsi="Segoe UI" w:cs="Segoe UI"/>
          <w:sz w:val="21"/>
          <w:szCs w:val="21"/>
          <w:lang w:val="es-ES" w:eastAsia="es-CL"/>
        </w:rPr>
      </w:pPr>
      <w:r w:rsidRPr="001D05A1">
        <w:rPr>
          <w:rFonts w:ascii="Segoe UI" w:eastAsia="Times New Roman" w:hAnsi="Segoe UI" w:cs="Segoe UI"/>
          <w:sz w:val="21"/>
          <w:szCs w:val="21"/>
          <w:lang w:val="es-ES" w:eastAsia="es-CL"/>
        </w:rPr>
        <w:t>¿Cuál crees que será el precio de las acciones de GE en cinco años? ¿Superará al mercado?</w:t>
      </w:r>
    </w:p>
    <w:p w14:paraId="6BC4961C" w14:textId="6D6231C1" w:rsidR="00122E98" w:rsidRDefault="00A64DCC" w:rsidP="00122E98">
      <w:pPr>
        <w:rPr>
          <w:lang w:val="de-AT"/>
        </w:rPr>
      </w:pPr>
      <w:r>
        <w:rPr>
          <w:lang w:val="de-AT"/>
        </w:rPr>
        <w:t xml:space="preserve"> </w:t>
      </w:r>
    </w:p>
    <w:p w14:paraId="3A047C28" w14:textId="0A53D19A" w:rsidR="000D1FD0" w:rsidRDefault="00961EF7" w:rsidP="00122E98">
      <w:pPr>
        <w:rPr>
          <w:lang w:val="de-AT"/>
        </w:rPr>
      </w:pPr>
      <w:r>
        <w:rPr>
          <w:lang w:val="de-AT"/>
        </w:rPr>
        <w:t xml:space="preserve">El precio </w:t>
      </w:r>
      <w:r w:rsidR="00DE0668">
        <w:rPr>
          <w:lang w:val="de-AT"/>
        </w:rPr>
        <w:t>de General Electric</w:t>
      </w:r>
      <w:r w:rsidR="00670233">
        <w:rPr>
          <w:lang w:val="de-AT"/>
        </w:rPr>
        <w:t>, sin duda será mayor al actual</w:t>
      </w:r>
      <w:r w:rsidR="00C7692D">
        <w:rPr>
          <w:lang w:val="de-AT"/>
        </w:rPr>
        <w:t xml:space="preserve"> de 84 dolares por acción</w:t>
      </w:r>
      <w:r w:rsidR="00900927">
        <w:rPr>
          <w:lang w:val="de-AT"/>
        </w:rPr>
        <w:t>. L</w:t>
      </w:r>
      <w:r w:rsidR="00670233">
        <w:rPr>
          <w:lang w:val="de-AT"/>
        </w:rPr>
        <w:t xml:space="preserve">as acciones en la actualidad se </w:t>
      </w:r>
      <w:r w:rsidR="003F6B10">
        <w:rPr>
          <w:lang w:val="de-AT"/>
        </w:rPr>
        <w:t>ha</w:t>
      </w:r>
      <w:r w:rsidR="005D4529">
        <w:rPr>
          <w:lang w:val="de-AT"/>
        </w:rPr>
        <w:t>n</w:t>
      </w:r>
      <w:r w:rsidR="003F6B10">
        <w:rPr>
          <w:lang w:val="de-AT"/>
        </w:rPr>
        <w:t xml:space="preserve"> visto afectad</w:t>
      </w:r>
      <w:r w:rsidR="005D4529">
        <w:rPr>
          <w:lang w:val="de-AT"/>
        </w:rPr>
        <w:t xml:space="preserve">as </w:t>
      </w:r>
      <w:r w:rsidR="003F6B10">
        <w:rPr>
          <w:lang w:val="de-AT"/>
        </w:rPr>
        <w:t xml:space="preserve">por factores externos </w:t>
      </w:r>
      <w:r w:rsidR="005D4529">
        <w:rPr>
          <w:lang w:val="de-AT"/>
        </w:rPr>
        <w:t>(Guerra Rusia, pandemia, inflación, etc)</w:t>
      </w:r>
      <w:r w:rsidR="003C4425">
        <w:rPr>
          <w:lang w:val="de-AT"/>
        </w:rPr>
        <w:t xml:space="preserve"> </w:t>
      </w:r>
      <w:r w:rsidR="003F6B10">
        <w:rPr>
          <w:lang w:val="de-AT"/>
        </w:rPr>
        <w:t xml:space="preserve"> que</w:t>
      </w:r>
      <w:r w:rsidR="00390029">
        <w:rPr>
          <w:lang w:val="de-AT"/>
        </w:rPr>
        <w:t xml:space="preserve"> </w:t>
      </w:r>
      <w:r w:rsidR="00D95E74">
        <w:rPr>
          <w:lang w:val="de-AT"/>
        </w:rPr>
        <w:t>repercuten</w:t>
      </w:r>
      <w:r w:rsidR="00390029">
        <w:rPr>
          <w:lang w:val="de-AT"/>
        </w:rPr>
        <w:t xml:space="preserve"> directamente </w:t>
      </w:r>
      <w:r w:rsidR="00D95E74">
        <w:rPr>
          <w:lang w:val="de-AT"/>
        </w:rPr>
        <w:t>en</w:t>
      </w:r>
      <w:r w:rsidR="003F6B10">
        <w:rPr>
          <w:lang w:val="de-AT"/>
        </w:rPr>
        <w:t xml:space="preserve"> la industria de la tecnología</w:t>
      </w:r>
      <w:r w:rsidR="00FF37C1">
        <w:rPr>
          <w:lang w:val="de-AT"/>
        </w:rPr>
        <w:t xml:space="preserve">, sin embargo, en 5 años más se espera una estabilización económica y sumado </w:t>
      </w:r>
      <w:r w:rsidR="00AE7508">
        <w:rPr>
          <w:lang w:val="de-AT"/>
        </w:rPr>
        <w:t>a una mayor adaptación</w:t>
      </w:r>
      <w:r w:rsidR="0082160D">
        <w:rPr>
          <w:lang w:val="de-AT"/>
        </w:rPr>
        <w:t xml:space="preserve"> del internet industrial</w:t>
      </w:r>
      <w:r w:rsidR="00DF2F5F">
        <w:rPr>
          <w:lang w:val="de-AT"/>
        </w:rPr>
        <w:t xml:space="preserve">, </w:t>
      </w:r>
      <w:r w:rsidR="00A64DCC">
        <w:rPr>
          <w:lang w:val="de-AT"/>
        </w:rPr>
        <w:t xml:space="preserve">al menos </w:t>
      </w:r>
      <w:r w:rsidR="00A928F9">
        <w:rPr>
          <w:lang w:val="de-AT"/>
        </w:rPr>
        <w:t xml:space="preserve">recuperaría </w:t>
      </w:r>
      <w:r w:rsidR="00A64DCC">
        <w:rPr>
          <w:lang w:val="de-AT"/>
        </w:rPr>
        <w:t>el valor de 150 dolares por acción</w:t>
      </w:r>
      <w:r w:rsidR="00D95E74">
        <w:rPr>
          <w:lang w:val="de-AT"/>
        </w:rPr>
        <w:t xml:space="preserve"> que </w:t>
      </w:r>
      <w:r w:rsidR="006D4078">
        <w:rPr>
          <w:lang w:val="de-AT"/>
        </w:rPr>
        <w:t>costaba hace 5 años</w:t>
      </w:r>
      <w:r w:rsidR="00A64DCC">
        <w:rPr>
          <w:lang w:val="de-AT"/>
        </w:rPr>
        <w:t xml:space="preserve">. </w:t>
      </w:r>
    </w:p>
    <w:p w14:paraId="1D4BAB3D" w14:textId="60EA5B10" w:rsidR="000D1FD0" w:rsidRPr="00122E98" w:rsidRDefault="0016052A" w:rsidP="0016052A">
      <w:pPr>
        <w:jc w:val="center"/>
        <w:rPr>
          <w:lang w:val="de-AT"/>
        </w:rPr>
      </w:pPr>
      <w:r w:rsidRPr="0016052A">
        <w:rPr>
          <w:lang w:val="de-AT"/>
        </w:rPr>
        <w:drawing>
          <wp:inline distT="0" distB="0" distL="0" distR="0" wp14:anchorId="19B4594B" wp14:editId="08B18287">
            <wp:extent cx="3126821" cy="2913722"/>
            <wp:effectExtent l="19050" t="19050" r="16510" b="203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441" cy="2927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1FD0" w:rsidRPr="00122E98" w:rsidSect="00866E5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C054" w14:textId="77777777" w:rsidR="007C0A64" w:rsidRDefault="007C0A64" w:rsidP="004203D1">
      <w:pPr>
        <w:spacing w:after="0" w:line="240" w:lineRule="auto"/>
      </w:pPr>
      <w:r>
        <w:separator/>
      </w:r>
    </w:p>
  </w:endnote>
  <w:endnote w:type="continuationSeparator" w:id="0">
    <w:p w14:paraId="51332C1E" w14:textId="77777777" w:rsidR="007C0A64" w:rsidRDefault="007C0A64" w:rsidP="004203D1">
      <w:pPr>
        <w:spacing w:after="0" w:line="240" w:lineRule="auto"/>
      </w:pPr>
      <w:r>
        <w:continuationSeparator/>
      </w:r>
    </w:p>
  </w:endnote>
  <w:endnote w:type="continuationNotice" w:id="1">
    <w:p w14:paraId="61D35573" w14:textId="77777777" w:rsidR="007C0A64" w:rsidRDefault="007C0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mbria"/>
    <w:charset w:val="00"/>
    <w:family w:val="auto"/>
    <w:pitch w:val="variable"/>
    <w:sig w:usb0="80000003" w:usb1="00000001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150632"/>
      <w:docPartObj>
        <w:docPartGallery w:val="Page Numbers (Bottom of Page)"/>
        <w:docPartUnique/>
      </w:docPartObj>
    </w:sdtPr>
    <w:sdtContent>
      <w:p w14:paraId="17F8FE1A" w14:textId="77777777" w:rsidR="00285A12" w:rsidRDefault="00285A12">
        <w:pPr>
          <w:pStyle w:val="Piedepgina"/>
          <w:jc w:val="center"/>
        </w:pPr>
      </w:p>
      <w:p w14:paraId="4638EBE2" w14:textId="77777777" w:rsidR="00285A12" w:rsidRDefault="00285A12">
        <w:pPr>
          <w:pStyle w:val="Piedepgina"/>
          <w:jc w:val="center"/>
        </w:pPr>
        <w:r>
          <w:rPr>
            <w:rFonts w:cs="Arial"/>
            <w:bCs/>
            <w:noProof/>
            <w:szCs w:val="24"/>
            <w:lang w:val="es-MX" w:eastAsia="es-MX"/>
          </w:rPr>
          <w:drawing>
            <wp:inline distT="0" distB="0" distL="0" distR="0" wp14:anchorId="6A07EADD" wp14:editId="4CCA18B2">
              <wp:extent cx="5612130" cy="158782"/>
              <wp:effectExtent l="0" t="0" r="7620" b="0"/>
              <wp:docPr id="94" name="Imagen 94" descr="C:\Users\Hugo\AppData\Local\Microsoft\Windows\INetCache\Content.Word\logo 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C:\Users\Hugo\AppData\Local\Microsoft\Windows\INetCache\Content.Word\logo 1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3661" t="59538" r="29546" b="38431"/>
                      <a:stretch/>
                    </pic:blipFill>
                    <pic:spPr bwMode="auto">
                      <a:xfrm>
                        <a:off x="0" y="0"/>
                        <a:ext cx="5612130" cy="1587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  <w:p w14:paraId="10BE1F09" w14:textId="77777777" w:rsidR="00285A12" w:rsidRDefault="00285A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F91" w:rsidRPr="003B2F91">
          <w:rPr>
            <w:noProof/>
            <w:lang w:val="es-ES"/>
          </w:rPr>
          <w:t>7</w:t>
        </w:r>
        <w:r>
          <w:fldChar w:fldCharType="end"/>
        </w:r>
      </w:p>
    </w:sdtContent>
  </w:sdt>
  <w:p w14:paraId="68B95F41" w14:textId="77777777" w:rsidR="003445EA" w:rsidRDefault="003445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743A" w14:textId="77777777" w:rsidR="007C0A64" w:rsidRDefault="007C0A64" w:rsidP="004203D1">
      <w:pPr>
        <w:spacing w:after="0" w:line="240" w:lineRule="auto"/>
      </w:pPr>
      <w:r>
        <w:separator/>
      </w:r>
    </w:p>
  </w:footnote>
  <w:footnote w:type="continuationSeparator" w:id="0">
    <w:p w14:paraId="084DD01F" w14:textId="77777777" w:rsidR="007C0A64" w:rsidRDefault="007C0A64" w:rsidP="004203D1">
      <w:pPr>
        <w:spacing w:after="0" w:line="240" w:lineRule="auto"/>
      </w:pPr>
      <w:r>
        <w:continuationSeparator/>
      </w:r>
    </w:p>
  </w:footnote>
  <w:footnote w:type="continuationNotice" w:id="1">
    <w:p w14:paraId="2C1FE178" w14:textId="77777777" w:rsidR="007C0A64" w:rsidRDefault="007C0A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0E99" w14:textId="77777777" w:rsidR="00B661B8" w:rsidRDefault="00B661B8" w:rsidP="00120F1B">
    <w:pPr>
      <w:pStyle w:val="Encabezado"/>
      <w:ind w:left="-709"/>
    </w:pPr>
  </w:p>
  <w:p w14:paraId="36F4EB95" w14:textId="77777777" w:rsidR="00B661B8" w:rsidRDefault="00B661B8" w:rsidP="00120F1B">
    <w:pPr>
      <w:pStyle w:val="Encabezado"/>
      <w:ind w:left="-709"/>
    </w:pPr>
  </w:p>
  <w:p w14:paraId="6CFE9176" w14:textId="77777777" w:rsidR="004203D1" w:rsidRDefault="00000000" w:rsidP="00120F1B">
    <w:pPr>
      <w:pStyle w:val="Encabezado"/>
      <w:ind w:left="-709"/>
    </w:pPr>
    <w:r>
      <w:rPr>
        <w:noProof/>
      </w:rPr>
      <w:pict w14:anchorId="799F29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1.65pt;height:44.9pt">
          <v:imagedata r:id="rId1" o:title="logo 2" croptop="20535f" cropbottom="19661f" cropleft="7802f" cropright="6242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4CC35" w14:textId="77777777" w:rsidR="00120F1B" w:rsidRDefault="00120F1B" w:rsidP="00120F1B">
    <w:pPr>
      <w:pStyle w:val="Encabezado"/>
      <w:ind w:left="-1701"/>
    </w:pPr>
    <w:r>
      <w:rPr>
        <w:rFonts w:cs="Arial"/>
        <w:bCs/>
        <w:noProof/>
        <w:szCs w:val="24"/>
        <w:lang w:val="es-MX" w:eastAsia="es-MX"/>
      </w:rPr>
      <w:drawing>
        <wp:inline distT="0" distB="0" distL="0" distR="0" wp14:anchorId="00223A89" wp14:editId="3C2C5364">
          <wp:extent cx="7811132" cy="221007"/>
          <wp:effectExtent l="0" t="0" r="0" b="7620"/>
          <wp:docPr id="95" name="Imagen 95" descr="C:\Users\Hugo\AppData\Local\Microsoft\Windows\INetCache\Content.Word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" descr="C:\Users\Hugo\AppData\Local\Microsoft\Windows\INetCache\Content.Word\logo 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61" t="59538" r="29546" b="38431"/>
                  <a:stretch/>
                </pic:blipFill>
                <pic:spPr bwMode="auto">
                  <a:xfrm>
                    <a:off x="0" y="0"/>
                    <a:ext cx="11305110" cy="319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tHSkVLL" int2:invalidationBookmarkName="" int2:hashCode="INbWbkWq5jrgbf" int2:id="0vHbquJ0"/>
    <int2:bookmark int2:bookmarkName="_Int_NuZfFiwp" int2:invalidationBookmarkName="" int2:hashCode="fXYyPhrHFAajBM" int2:id="1LS2AZL4"/>
    <int2:bookmark int2:bookmarkName="_Int_JRfBLqnY" int2:invalidationBookmarkName="" int2:hashCode="Y1JRAn+5kMVM2d" int2:id="2BZgcNcb"/>
    <int2:bookmark int2:bookmarkName="_Int_Q5TWpgA1" int2:invalidationBookmarkName="" int2:hashCode="Z+WcH++qnE3Axj" int2:id="3ELsNDfR"/>
    <int2:bookmark int2:bookmarkName="_Int_xWw7IrMR" int2:invalidationBookmarkName="" int2:hashCode="y+yAUUzEYr6qCM" int2:id="6JQjo0IT"/>
    <int2:bookmark int2:bookmarkName="_Int_DwU8vEnR" int2:invalidationBookmarkName="" int2:hashCode="QJl2lAVWoGR1ie" int2:id="8oNCOKYM"/>
    <int2:bookmark int2:bookmarkName="_Int_4kAlpdIN" int2:invalidationBookmarkName="" int2:hashCode="3jCrE+EHGRKIi9" int2:id="9woWeYE0"/>
    <int2:bookmark int2:bookmarkName="_Int_UwAQIkNr" int2:invalidationBookmarkName="" int2:hashCode="87Iif6OiXS+qZ2" int2:id="CoN4OnWn"/>
    <int2:bookmark int2:bookmarkName="_Int_lXu9Voob" int2:invalidationBookmarkName="" int2:hashCode="+ZV2P9/lFFMBF2" int2:id="DEr4VWNF"/>
    <int2:bookmark int2:bookmarkName="_Int_m3W89MHf" int2:invalidationBookmarkName="" int2:hashCode="qN+5HtHsTxY8kX" int2:id="E6d4WTYV"/>
    <int2:bookmark int2:bookmarkName="_Int_HhbydRQT" int2:invalidationBookmarkName="" int2:hashCode="SBgafOXZbUH4WI" int2:id="HNghOC1N"/>
    <int2:bookmark int2:bookmarkName="_Int_Xc3BsCq9" int2:invalidationBookmarkName="" int2:hashCode="kx0z6hZSU6+gHO" int2:id="J2Byks7y"/>
    <int2:bookmark int2:bookmarkName="_Int_fPCukrrt" int2:invalidationBookmarkName="" int2:hashCode="SWi6kwENAojjRz" int2:id="KcyKViRv"/>
    <int2:bookmark int2:bookmarkName="_Int_reXdtl0Y" int2:invalidationBookmarkName="" int2:hashCode="717To1KQHdGYhp" int2:id="LhaInBN9"/>
    <int2:bookmark int2:bookmarkName="_Int_VhMG1AUh" int2:invalidationBookmarkName="" int2:hashCode="RhVn3M0kzE9i5b" int2:id="MI01C9B3"/>
    <int2:bookmark int2:bookmarkName="_Int_YYvxgCI7" int2:invalidationBookmarkName="" int2:hashCode="ncj9SadbYrfVuD" int2:id="MZaYdsJT"/>
    <int2:bookmark int2:bookmarkName="_Int_nVyOTHSS" int2:invalidationBookmarkName="" int2:hashCode="rChscs82y5+vOb" int2:id="OR1mtWfn"/>
    <int2:bookmark int2:bookmarkName="_Int_SAZPwM82" int2:invalidationBookmarkName="" int2:hashCode="BR4GPjXtPHXwFI" int2:id="PYyuf9S0"/>
    <int2:bookmark int2:bookmarkName="_Int_E812FZiC" int2:invalidationBookmarkName="" int2:hashCode="SKfsbRQbQBw9P0" int2:id="QsfqPYDo"/>
    <int2:bookmark int2:bookmarkName="_Int_6L0KSaCW" int2:invalidationBookmarkName="" int2:hashCode="Yl8TnWzNdXbvOr" int2:id="WJZbXeko"/>
    <int2:bookmark int2:bookmarkName="_Int_nYMApYrt" int2:invalidationBookmarkName="" int2:hashCode="YtnDU19sECXH+N" int2:id="XILOLyzI"/>
    <int2:bookmark int2:bookmarkName="_Int_cNANFuh1" int2:invalidationBookmarkName="" int2:hashCode="U1HAzBjKlthJ+Z" int2:id="XkgEKxvm"/>
    <int2:bookmark int2:bookmarkName="_Int_EM1NZ7p3" int2:invalidationBookmarkName="" int2:hashCode="l0P9rqqqDI/+O6" int2:id="ZJ7pBcR6"/>
    <int2:bookmark int2:bookmarkName="_Int_6wP9d8Wm" int2:invalidationBookmarkName="" int2:hashCode="jYcvpZ1bwCnzgm" int2:id="ZZ3mjsf6"/>
    <int2:bookmark int2:bookmarkName="_Int_ywBGhTbV" int2:invalidationBookmarkName="" int2:hashCode="717To1KQHdGYhp" int2:id="dPtQCLsR"/>
    <int2:bookmark int2:bookmarkName="_Int_bfvhbVuf" int2:invalidationBookmarkName="" int2:hashCode="WjisY9Frbfurzy" int2:id="dtVXtZwW"/>
    <int2:bookmark int2:bookmarkName="_Int_zFi5LBpo" int2:invalidationBookmarkName="" int2:hashCode="8wo5rzTQHXVJTe" int2:id="g399O6TM"/>
    <int2:bookmark int2:bookmarkName="_Int_eeW5pYYc" int2:invalidationBookmarkName="" int2:hashCode="O9xHdwRnt9qwDM" int2:id="gGDVuyUr"/>
    <int2:bookmark int2:bookmarkName="_Int_KxmMeki0" int2:invalidationBookmarkName="" int2:hashCode="TNwMC+2u/rpuIQ" int2:id="gRKz5tKC"/>
    <int2:bookmark int2:bookmarkName="_Int_KdY5x7KO" int2:invalidationBookmarkName="" int2:hashCode="NUHagQNIgw1k6I" int2:id="iWAIonRN"/>
    <int2:bookmark int2:bookmarkName="_Int_eeW5pYYc" int2:invalidationBookmarkName="" int2:hashCode="h66XyeNVuG0Hqy" int2:id="jrh6uU5F"/>
    <int2:bookmark int2:bookmarkName="_Int_G0O63Hdg" int2:invalidationBookmarkName="" int2:hashCode="DcPCWZZe/+dhMl" int2:id="m0djfksm"/>
    <int2:bookmark int2:bookmarkName="_Int_Pd3o9YbK" int2:invalidationBookmarkName="" int2:hashCode="qN+5HtHsTxY8kX" int2:id="q3Gjzzvh"/>
    <int2:bookmark int2:bookmarkName="_Int_VpUPZvxm" int2:invalidationBookmarkName="" int2:hashCode="dZcwqX5Dc/Og7h" int2:id="tQWasyYY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C3"/>
    <w:multiLevelType w:val="hybridMultilevel"/>
    <w:tmpl w:val="A62453BA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91CF2"/>
    <w:multiLevelType w:val="hybridMultilevel"/>
    <w:tmpl w:val="FFFFFFFF"/>
    <w:lvl w:ilvl="0" w:tplc="5C84AD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C04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03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A0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47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09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3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CC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D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3D32"/>
    <w:multiLevelType w:val="hybridMultilevel"/>
    <w:tmpl w:val="C10C63A4"/>
    <w:lvl w:ilvl="0" w:tplc="5D1C7B5C"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auto"/>
        <w:sz w:val="2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color w:val="auto"/>
        <w:sz w:val="28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04EB7"/>
    <w:multiLevelType w:val="hybridMultilevel"/>
    <w:tmpl w:val="0DBAE7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9176D"/>
    <w:multiLevelType w:val="hybridMultilevel"/>
    <w:tmpl w:val="B0A8B896"/>
    <w:lvl w:ilvl="0" w:tplc="340A000B">
      <w:start w:val="1"/>
      <w:numFmt w:val="bullet"/>
      <w:lvlText w:val=""/>
      <w:lvlJc w:val="left"/>
      <w:pPr>
        <w:ind w:left="-351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2" w:tplc="340A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3" w:tplc="34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5" w15:restartNumberingAfterBreak="0">
    <w:nsid w:val="2088325E"/>
    <w:multiLevelType w:val="hybridMultilevel"/>
    <w:tmpl w:val="FB22008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61ACE"/>
    <w:multiLevelType w:val="hybridMultilevel"/>
    <w:tmpl w:val="1E366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C068F"/>
    <w:multiLevelType w:val="hybridMultilevel"/>
    <w:tmpl w:val="D6FC011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2616BB"/>
    <w:multiLevelType w:val="hybridMultilevel"/>
    <w:tmpl w:val="F2C4CFB4"/>
    <w:lvl w:ilvl="0" w:tplc="A60CC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6F67"/>
    <w:multiLevelType w:val="hybridMultilevel"/>
    <w:tmpl w:val="ED4AEA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B757A"/>
    <w:multiLevelType w:val="hybridMultilevel"/>
    <w:tmpl w:val="40FEC7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B39E2"/>
    <w:multiLevelType w:val="multilevel"/>
    <w:tmpl w:val="2000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84C7663"/>
    <w:multiLevelType w:val="hybridMultilevel"/>
    <w:tmpl w:val="17CE860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B2FBB"/>
    <w:multiLevelType w:val="hybridMultilevel"/>
    <w:tmpl w:val="A1329F24"/>
    <w:lvl w:ilvl="0" w:tplc="BC2EEB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BE4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A7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B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3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60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05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E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66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D6912"/>
    <w:multiLevelType w:val="multilevel"/>
    <w:tmpl w:val="A940A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03992351">
    <w:abstractNumId w:val="2"/>
  </w:num>
  <w:num w:numId="2" w16cid:durableId="417287634">
    <w:abstractNumId w:val="14"/>
  </w:num>
  <w:num w:numId="3" w16cid:durableId="1524785109">
    <w:abstractNumId w:val="0"/>
  </w:num>
  <w:num w:numId="4" w16cid:durableId="2125072758">
    <w:abstractNumId w:val="4"/>
  </w:num>
  <w:num w:numId="5" w16cid:durableId="255291716">
    <w:abstractNumId w:val="9"/>
  </w:num>
  <w:num w:numId="6" w16cid:durableId="1275594934">
    <w:abstractNumId w:val="8"/>
  </w:num>
  <w:num w:numId="7" w16cid:durableId="484397461">
    <w:abstractNumId w:val="13"/>
  </w:num>
  <w:num w:numId="8" w16cid:durableId="527718601">
    <w:abstractNumId w:val="1"/>
  </w:num>
  <w:num w:numId="9" w16cid:durableId="74133676">
    <w:abstractNumId w:val="5"/>
  </w:num>
  <w:num w:numId="10" w16cid:durableId="1406802722">
    <w:abstractNumId w:val="12"/>
  </w:num>
  <w:num w:numId="11" w16cid:durableId="1751345832">
    <w:abstractNumId w:val="10"/>
  </w:num>
  <w:num w:numId="12" w16cid:durableId="1755740850">
    <w:abstractNumId w:val="7"/>
  </w:num>
  <w:num w:numId="13" w16cid:durableId="1488744679">
    <w:abstractNumId w:val="3"/>
  </w:num>
  <w:num w:numId="14" w16cid:durableId="2064328158">
    <w:abstractNumId w:val="6"/>
  </w:num>
  <w:num w:numId="15" w16cid:durableId="8896087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42"/>
    <w:rsid w:val="000001F1"/>
    <w:rsid w:val="00002D2B"/>
    <w:rsid w:val="0000411B"/>
    <w:rsid w:val="0000490A"/>
    <w:rsid w:val="00004F74"/>
    <w:rsid w:val="00010E67"/>
    <w:rsid w:val="00011F15"/>
    <w:rsid w:val="00016884"/>
    <w:rsid w:val="0001714C"/>
    <w:rsid w:val="0002114A"/>
    <w:rsid w:val="00021BE3"/>
    <w:rsid w:val="000229B8"/>
    <w:rsid w:val="000240D2"/>
    <w:rsid w:val="00025325"/>
    <w:rsid w:val="000329D3"/>
    <w:rsid w:val="00034CF8"/>
    <w:rsid w:val="00036D85"/>
    <w:rsid w:val="00037FCC"/>
    <w:rsid w:val="000404B4"/>
    <w:rsid w:val="00040BF1"/>
    <w:rsid w:val="0004314C"/>
    <w:rsid w:val="00043428"/>
    <w:rsid w:val="000443A2"/>
    <w:rsid w:val="00046FC8"/>
    <w:rsid w:val="000472D8"/>
    <w:rsid w:val="00050A56"/>
    <w:rsid w:val="00051583"/>
    <w:rsid w:val="00051C05"/>
    <w:rsid w:val="00053151"/>
    <w:rsid w:val="00053A5D"/>
    <w:rsid w:val="00057ED0"/>
    <w:rsid w:val="00061E23"/>
    <w:rsid w:val="00065FDA"/>
    <w:rsid w:val="00067D70"/>
    <w:rsid w:val="000704C8"/>
    <w:rsid w:val="00074E03"/>
    <w:rsid w:val="00075785"/>
    <w:rsid w:val="000772AA"/>
    <w:rsid w:val="00077E46"/>
    <w:rsid w:val="00080E3B"/>
    <w:rsid w:val="00081424"/>
    <w:rsid w:val="00090569"/>
    <w:rsid w:val="00091C9F"/>
    <w:rsid w:val="000922A2"/>
    <w:rsid w:val="0009260D"/>
    <w:rsid w:val="00092ED0"/>
    <w:rsid w:val="00092FB1"/>
    <w:rsid w:val="0009349F"/>
    <w:rsid w:val="00097828"/>
    <w:rsid w:val="000979A2"/>
    <w:rsid w:val="000A511F"/>
    <w:rsid w:val="000B2D7F"/>
    <w:rsid w:val="000B3383"/>
    <w:rsid w:val="000B3D4E"/>
    <w:rsid w:val="000B3F1F"/>
    <w:rsid w:val="000C15CC"/>
    <w:rsid w:val="000C210A"/>
    <w:rsid w:val="000C3D67"/>
    <w:rsid w:val="000C5F78"/>
    <w:rsid w:val="000D0EEB"/>
    <w:rsid w:val="000D1FD0"/>
    <w:rsid w:val="000D49AC"/>
    <w:rsid w:val="000E2659"/>
    <w:rsid w:val="000E52C0"/>
    <w:rsid w:val="000E53A3"/>
    <w:rsid w:val="000F06F8"/>
    <w:rsid w:val="000F0CA5"/>
    <w:rsid w:val="000F7E22"/>
    <w:rsid w:val="00100A8A"/>
    <w:rsid w:val="001010B3"/>
    <w:rsid w:val="001015F6"/>
    <w:rsid w:val="001018FA"/>
    <w:rsid w:val="001036B3"/>
    <w:rsid w:val="001041F1"/>
    <w:rsid w:val="00105874"/>
    <w:rsid w:val="00110C89"/>
    <w:rsid w:val="001118D3"/>
    <w:rsid w:val="00111C0F"/>
    <w:rsid w:val="00113637"/>
    <w:rsid w:val="0011405C"/>
    <w:rsid w:val="0011734F"/>
    <w:rsid w:val="00117D42"/>
    <w:rsid w:val="00120F1B"/>
    <w:rsid w:val="00121C94"/>
    <w:rsid w:val="00122130"/>
    <w:rsid w:val="00122E8B"/>
    <w:rsid w:val="00122E98"/>
    <w:rsid w:val="001241C0"/>
    <w:rsid w:val="00126FBE"/>
    <w:rsid w:val="00127B66"/>
    <w:rsid w:val="001317B0"/>
    <w:rsid w:val="00133426"/>
    <w:rsid w:val="001342FF"/>
    <w:rsid w:val="0013476F"/>
    <w:rsid w:val="00140032"/>
    <w:rsid w:val="00140528"/>
    <w:rsid w:val="00140A06"/>
    <w:rsid w:val="00144E79"/>
    <w:rsid w:val="00145794"/>
    <w:rsid w:val="00146B57"/>
    <w:rsid w:val="00146F13"/>
    <w:rsid w:val="00151743"/>
    <w:rsid w:val="00153777"/>
    <w:rsid w:val="0015489D"/>
    <w:rsid w:val="0015591B"/>
    <w:rsid w:val="00157D5E"/>
    <w:rsid w:val="0016052A"/>
    <w:rsid w:val="00161AF3"/>
    <w:rsid w:val="00162F28"/>
    <w:rsid w:val="0016346B"/>
    <w:rsid w:val="001650D6"/>
    <w:rsid w:val="00166912"/>
    <w:rsid w:val="00166BF1"/>
    <w:rsid w:val="00167997"/>
    <w:rsid w:val="00171080"/>
    <w:rsid w:val="001731C7"/>
    <w:rsid w:val="00173B59"/>
    <w:rsid w:val="001757F4"/>
    <w:rsid w:val="00176113"/>
    <w:rsid w:val="001801BA"/>
    <w:rsid w:val="001818FB"/>
    <w:rsid w:val="00191B48"/>
    <w:rsid w:val="0019581A"/>
    <w:rsid w:val="00195D99"/>
    <w:rsid w:val="00196325"/>
    <w:rsid w:val="0019764D"/>
    <w:rsid w:val="001A04D3"/>
    <w:rsid w:val="001A07D0"/>
    <w:rsid w:val="001A10D2"/>
    <w:rsid w:val="001A11C9"/>
    <w:rsid w:val="001A2B7F"/>
    <w:rsid w:val="001A5FB2"/>
    <w:rsid w:val="001B06B1"/>
    <w:rsid w:val="001B4E7D"/>
    <w:rsid w:val="001B5B2D"/>
    <w:rsid w:val="001B5B9F"/>
    <w:rsid w:val="001B65D7"/>
    <w:rsid w:val="001B6A31"/>
    <w:rsid w:val="001C09F7"/>
    <w:rsid w:val="001C0D2D"/>
    <w:rsid w:val="001C1267"/>
    <w:rsid w:val="001C1740"/>
    <w:rsid w:val="001C17E7"/>
    <w:rsid w:val="001C23E3"/>
    <w:rsid w:val="001C3027"/>
    <w:rsid w:val="001C31BA"/>
    <w:rsid w:val="001C34B1"/>
    <w:rsid w:val="001C4328"/>
    <w:rsid w:val="001C481F"/>
    <w:rsid w:val="001D05A1"/>
    <w:rsid w:val="001D3103"/>
    <w:rsid w:val="001D38EA"/>
    <w:rsid w:val="001D643D"/>
    <w:rsid w:val="001D7E3C"/>
    <w:rsid w:val="001E01C0"/>
    <w:rsid w:val="001E1BAB"/>
    <w:rsid w:val="001E2427"/>
    <w:rsid w:val="001E25C0"/>
    <w:rsid w:val="001E29DA"/>
    <w:rsid w:val="001E3819"/>
    <w:rsid w:val="001E4603"/>
    <w:rsid w:val="001E60BC"/>
    <w:rsid w:val="001E644C"/>
    <w:rsid w:val="001E68B4"/>
    <w:rsid w:val="001E7468"/>
    <w:rsid w:val="001E7781"/>
    <w:rsid w:val="001E7A4B"/>
    <w:rsid w:val="001F0DB5"/>
    <w:rsid w:val="001F0F33"/>
    <w:rsid w:val="001F28F1"/>
    <w:rsid w:val="001F2E16"/>
    <w:rsid w:val="001F2FDB"/>
    <w:rsid w:val="001F341D"/>
    <w:rsid w:val="001F4A2D"/>
    <w:rsid w:val="001F4A3A"/>
    <w:rsid w:val="001F4BCE"/>
    <w:rsid w:val="001F5F6B"/>
    <w:rsid w:val="00201123"/>
    <w:rsid w:val="002024BF"/>
    <w:rsid w:val="00203092"/>
    <w:rsid w:val="002032C5"/>
    <w:rsid w:val="00206729"/>
    <w:rsid w:val="002109CB"/>
    <w:rsid w:val="00215DCF"/>
    <w:rsid w:val="00221738"/>
    <w:rsid w:val="0022444B"/>
    <w:rsid w:val="00224F62"/>
    <w:rsid w:val="002267E4"/>
    <w:rsid w:val="00226871"/>
    <w:rsid w:val="002274D4"/>
    <w:rsid w:val="00227FCA"/>
    <w:rsid w:val="00230457"/>
    <w:rsid w:val="00231A7F"/>
    <w:rsid w:val="0023292D"/>
    <w:rsid w:val="0024220D"/>
    <w:rsid w:val="00243A51"/>
    <w:rsid w:val="002515CA"/>
    <w:rsid w:val="002516A8"/>
    <w:rsid w:val="00252B67"/>
    <w:rsid w:val="002539DD"/>
    <w:rsid w:val="0025761D"/>
    <w:rsid w:val="0026044A"/>
    <w:rsid w:val="00260A92"/>
    <w:rsid w:val="00261B23"/>
    <w:rsid w:val="00262A3D"/>
    <w:rsid w:val="0026472D"/>
    <w:rsid w:val="00265054"/>
    <w:rsid w:val="00266DC7"/>
    <w:rsid w:val="00273AF7"/>
    <w:rsid w:val="00273C70"/>
    <w:rsid w:val="00275BB2"/>
    <w:rsid w:val="00276C59"/>
    <w:rsid w:val="00283D9C"/>
    <w:rsid w:val="00285A12"/>
    <w:rsid w:val="00285C0A"/>
    <w:rsid w:val="00286640"/>
    <w:rsid w:val="00292247"/>
    <w:rsid w:val="002936F6"/>
    <w:rsid w:val="00295A31"/>
    <w:rsid w:val="00296ECA"/>
    <w:rsid w:val="002971BA"/>
    <w:rsid w:val="00297232"/>
    <w:rsid w:val="00297B70"/>
    <w:rsid w:val="002A15A5"/>
    <w:rsid w:val="002A1643"/>
    <w:rsid w:val="002A4368"/>
    <w:rsid w:val="002A6BB7"/>
    <w:rsid w:val="002A70A3"/>
    <w:rsid w:val="002B0906"/>
    <w:rsid w:val="002B1447"/>
    <w:rsid w:val="002B50E3"/>
    <w:rsid w:val="002B7672"/>
    <w:rsid w:val="002C094F"/>
    <w:rsid w:val="002C1F59"/>
    <w:rsid w:val="002C3447"/>
    <w:rsid w:val="002C456B"/>
    <w:rsid w:val="002C4708"/>
    <w:rsid w:val="002C69AD"/>
    <w:rsid w:val="002D02FD"/>
    <w:rsid w:val="002D1AA1"/>
    <w:rsid w:val="002D1C30"/>
    <w:rsid w:val="002D2EB9"/>
    <w:rsid w:val="002D3561"/>
    <w:rsid w:val="002D3C82"/>
    <w:rsid w:val="002EFAE4"/>
    <w:rsid w:val="002F10F0"/>
    <w:rsid w:val="002F1632"/>
    <w:rsid w:val="002F4098"/>
    <w:rsid w:val="002F447F"/>
    <w:rsid w:val="002F5539"/>
    <w:rsid w:val="002F5883"/>
    <w:rsid w:val="002F673D"/>
    <w:rsid w:val="002F6EBB"/>
    <w:rsid w:val="002F705C"/>
    <w:rsid w:val="00302333"/>
    <w:rsid w:val="003046DA"/>
    <w:rsid w:val="00310235"/>
    <w:rsid w:val="00310C9E"/>
    <w:rsid w:val="00313416"/>
    <w:rsid w:val="00314AAF"/>
    <w:rsid w:val="00316468"/>
    <w:rsid w:val="0031764E"/>
    <w:rsid w:val="00317D59"/>
    <w:rsid w:val="0032185E"/>
    <w:rsid w:val="003228FA"/>
    <w:rsid w:val="003236DF"/>
    <w:rsid w:val="00323920"/>
    <w:rsid w:val="003248E5"/>
    <w:rsid w:val="003248F5"/>
    <w:rsid w:val="003260B2"/>
    <w:rsid w:val="00327ABD"/>
    <w:rsid w:val="00327D9F"/>
    <w:rsid w:val="003314BF"/>
    <w:rsid w:val="00332710"/>
    <w:rsid w:val="00334884"/>
    <w:rsid w:val="003348FC"/>
    <w:rsid w:val="00334EA2"/>
    <w:rsid w:val="00336343"/>
    <w:rsid w:val="00340E1B"/>
    <w:rsid w:val="003445EA"/>
    <w:rsid w:val="003458FC"/>
    <w:rsid w:val="00350592"/>
    <w:rsid w:val="00351448"/>
    <w:rsid w:val="0035257B"/>
    <w:rsid w:val="00353C35"/>
    <w:rsid w:val="00353C4C"/>
    <w:rsid w:val="00354DB8"/>
    <w:rsid w:val="00355B0F"/>
    <w:rsid w:val="003571B1"/>
    <w:rsid w:val="00360649"/>
    <w:rsid w:val="00363BF4"/>
    <w:rsid w:val="003711BB"/>
    <w:rsid w:val="0037223B"/>
    <w:rsid w:val="00372509"/>
    <w:rsid w:val="00372984"/>
    <w:rsid w:val="0037498E"/>
    <w:rsid w:val="00381928"/>
    <w:rsid w:val="00384B6F"/>
    <w:rsid w:val="00387438"/>
    <w:rsid w:val="0038768F"/>
    <w:rsid w:val="00387780"/>
    <w:rsid w:val="00390029"/>
    <w:rsid w:val="00390255"/>
    <w:rsid w:val="00390A36"/>
    <w:rsid w:val="00390EAB"/>
    <w:rsid w:val="00391947"/>
    <w:rsid w:val="00393654"/>
    <w:rsid w:val="00393C07"/>
    <w:rsid w:val="00393EA2"/>
    <w:rsid w:val="00395330"/>
    <w:rsid w:val="00395769"/>
    <w:rsid w:val="00395DFF"/>
    <w:rsid w:val="003968BE"/>
    <w:rsid w:val="003972A0"/>
    <w:rsid w:val="00397B00"/>
    <w:rsid w:val="003A0DB9"/>
    <w:rsid w:val="003A31DA"/>
    <w:rsid w:val="003A37EC"/>
    <w:rsid w:val="003A4431"/>
    <w:rsid w:val="003A47D1"/>
    <w:rsid w:val="003A5B19"/>
    <w:rsid w:val="003A5C1F"/>
    <w:rsid w:val="003A7121"/>
    <w:rsid w:val="003B0693"/>
    <w:rsid w:val="003B0AEE"/>
    <w:rsid w:val="003B0ECB"/>
    <w:rsid w:val="003B19E9"/>
    <w:rsid w:val="003B1DC3"/>
    <w:rsid w:val="003B253E"/>
    <w:rsid w:val="003B2F91"/>
    <w:rsid w:val="003B5F1D"/>
    <w:rsid w:val="003B6E69"/>
    <w:rsid w:val="003C0FAF"/>
    <w:rsid w:val="003C4425"/>
    <w:rsid w:val="003D0D7E"/>
    <w:rsid w:val="003D1B4F"/>
    <w:rsid w:val="003D1E12"/>
    <w:rsid w:val="003D2D70"/>
    <w:rsid w:val="003D2DA0"/>
    <w:rsid w:val="003D4F6C"/>
    <w:rsid w:val="003D5446"/>
    <w:rsid w:val="003D5A85"/>
    <w:rsid w:val="003D5C22"/>
    <w:rsid w:val="003E1EC5"/>
    <w:rsid w:val="003E2D11"/>
    <w:rsid w:val="003E6B04"/>
    <w:rsid w:val="003E7B04"/>
    <w:rsid w:val="003E7C5E"/>
    <w:rsid w:val="003F01E3"/>
    <w:rsid w:val="003F020A"/>
    <w:rsid w:val="003F13EE"/>
    <w:rsid w:val="003F2698"/>
    <w:rsid w:val="003F4E4A"/>
    <w:rsid w:val="003F56DE"/>
    <w:rsid w:val="003F6B10"/>
    <w:rsid w:val="003F7C37"/>
    <w:rsid w:val="0040180A"/>
    <w:rsid w:val="00401F24"/>
    <w:rsid w:val="00402418"/>
    <w:rsid w:val="00402B9F"/>
    <w:rsid w:val="00403207"/>
    <w:rsid w:val="00403FF6"/>
    <w:rsid w:val="00405115"/>
    <w:rsid w:val="00407441"/>
    <w:rsid w:val="00413757"/>
    <w:rsid w:val="00413B5A"/>
    <w:rsid w:val="0041466A"/>
    <w:rsid w:val="00417B7F"/>
    <w:rsid w:val="004203D1"/>
    <w:rsid w:val="00421A33"/>
    <w:rsid w:val="00423ED6"/>
    <w:rsid w:val="00423FCC"/>
    <w:rsid w:val="004248DC"/>
    <w:rsid w:val="00426D47"/>
    <w:rsid w:val="004323AC"/>
    <w:rsid w:val="00432BCD"/>
    <w:rsid w:val="004342F3"/>
    <w:rsid w:val="00434633"/>
    <w:rsid w:val="00435223"/>
    <w:rsid w:val="00436916"/>
    <w:rsid w:val="00436FC2"/>
    <w:rsid w:val="004430CB"/>
    <w:rsid w:val="00446B57"/>
    <w:rsid w:val="00447D03"/>
    <w:rsid w:val="00447D89"/>
    <w:rsid w:val="00452860"/>
    <w:rsid w:val="004532E3"/>
    <w:rsid w:val="00455E12"/>
    <w:rsid w:val="00456431"/>
    <w:rsid w:val="00460670"/>
    <w:rsid w:val="00461E01"/>
    <w:rsid w:val="0046326D"/>
    <w:rsid w:val="004640E2"/>
    <w:rsid w:val="00466234"/>
    <w:rsid w:val="00471280"/>
    <w:rsid w:val="004719B8"/>
    <w:rsid w:val="00473D2B"/>
    <w:rsid w:val="00480543"/>
    <w:rsid w:val="0048147C"/>
    <w:rsid w:val="00484BC6"/>
    <w:rsid w:val="004858F4"/>
    <w:rsid w:val="004860BA"/>
    <w:rsid w:val="004876A1"/>
    <w:rsid w:val="004877B7"/>
    <w:rsid w:val="00487C4C"/>
    <w:rsid w:val="00492AA5"/>
    <w:rsid w:val="00492C90"/>
    <w:rsid w:val="0049377E"/>
    <w:rsid w:val="0049420E"/>
    <w:rsid w:val="0049703B"/>
    <w:rsid w:val="004A55C9"/>
    <w:rsid w:val="004A5C90"/>
    <w:rsid w:val="004A6C29"/>
    <w:rsid w:val="004A7DB8"/>
    <w:rsid w:val="004B0E27"/>
    <w:rsid w:val="004B4416"/>
    <w:rsid w:val="004B4B05"/>
    <w:rsid w:val="004B5EF5"/>
    <w:rsid w:val="004B76AC"/>
    <w:rsid w:val="004B7F8F"/>
    <w:rsid w:val="004C0BD7"/>
    <w:rsid w:val="004C0F0C"/>
    <w:rsid w:val="004C38C6"/>
    <w:rsid w:val="004C51BF"/>
    <w:rsid w:val="004C6B33"/>
    <w:rsid w:val="004D1A85"/>
    <w:rsid w:val="004D5E89"/>
    <w:rsid w:val="004D7E39"/>
    <w:rsid w:val="004E0D39"/>
    <w:rsid w:val="004E188D"/>
    <w:rsid w:val="004E1BA7"/>
    <w:rsid w:val="004E2284"/>
    <w:rsid w:val="004E3E9E"/>
    <w:rsid w:val="004E7D01"/>
    <w:rsid w:val="004F3172"/>
    <w:rsid w:val="004F5632"/>
    <w:rsid w:val="00500202"/>
    <w:rsid w:val="005042F4"/>
    <w:rsid w:val="00512099"/>
    <w:rsid w:val="00512BD4"/>
    <w:rsid w:val="00512C9F"/>
    <w:rsid w:val="00517211"/>
    <w:rsid w:val="00517898"/>
    <w:rsid w:val="00521F58"/>
    <w:rsid w:val="00523223"/>
    <w:rsid w:val="00524E83"/>
    <w:rsid w:val="00525680"/>
    <w:rsid w:val="00525FC1"/>
    <w:rsid w:val="00526AD9"/>
    <w:rsid w:val="0052F223"/>
    <w:rsid w:val="005305E3"/>
    <w:rsid w:val="00531CD6"/>
    <w:rsid w:val="0054234C"/>
    <w:rsid w:val="00542F53"/>
    <w:rsid w:val="0054477A"/>
    <w:rsid w:val="005448D9"/>
    <w:rsid w:val="00550564"/>
    <w:rsid w:val="00551798"/>
    <w:rsid w:val="0055186C"/>
    <w:rsid w:val="00551B71"/>
    <w:rsid w:val="00551F1E"/>
    <w:rsid w:val="005532B3"/>
    <w:rsid w:val="00553D40"/>
    <w:rsid w:val="00557173"/>
    <w:rsid w:val="00561E6D"/>
    <w:rsid w:val="0056230A"/>
    <w:rsid w:val="005675E9"/>
    <w:rsid w:val="005703E7"/>
    <w:rsid w:val="00573AAE"/>
    <w:rsid w:val="00573FBC"/>
    <w:rsid w:val="00574252"/>
    <w:rsid w:val="00575057"/>
    <w:rsid w:val="00575F9B"/>
    <w:rsid w:val="005836C0"/>
    <w:rsid w:val="0058391D"/>
    <w:rsid w:val="00583BA6"/>
    <w:rsid w:val="005845C8"/>
    <w:rsid w:val="0059236D"/>
    <w:rsid w:val="00592AB8"/>
    <w:rsid w:val="00594A36"/>
    <w:rsid w:val="00595082"/>
    <w:rsid w:val="005A251F"/>
    <w:rsid w:val="005A2CCC"/>
    <w:rsid w:val="005A3CBE"/>
    <w:rsid w:val="005A48DE"/>
    <w:rsid w:val="005A51DE"/>
    <w:rsid w:val="005A520D"/>
    <w:rsid w:val="005B1D2A"/>
    <w:rsid w:val="005B21F0"/>
    <w:rsid w:val="005B7477"/>
    <w:rsid w:val="005C047B"/>
    <w:rsid w:val="005C1754"/>
    <w:rsid w:val="005C520F"/>
    <w:rsid w:val="005D2927"/>
    <w:rsid w:val="005D2C86"/>
    <w:rsid w:val="005D3BFF"/>
    <w:rsid w:val="005D4529"/>
    <w:rsid w:val="005E30ED"/>
    <w:rsid w:val="005F1DC9"/>
    <w:rsid w:val="005F252D"/>
    <w:rsid w:val="006008BF"/>
    <w:rsid w:val="00603184"/>
    <w:rsid w:val="00605110"/>
    <w:rsid w:val="00605142"/>
    <w:rsid w:val="00606700"/>
    <w:rsid w:val="00606759"/>
    <w:rsid w:val="00606CAF"/>
    <w:rsid w:val="006070A8"/>
    <w:rsid w:val="0060758D"/>
    <w:rsid w:val="00610295"/>
    <w:rsid w:val="00612310"/>
    <w:rsid w:val="00614355"/>
    <w:rsid w:val="00616D9F"/>
    <w:rsid w:val="0061727D"/>
    <w:rsid w:val="00620550"/>
    <w:rsid w:val="00621944"/>
    <w:rsid w:val="00624B84"/>
    <w:rsid w:val="00625A36"/>
    <w:rsid w:val="00625A6F"/>
    <w:rsid w:val="00627DDB"/>
    <w:rsid w:val="006306A4"/>
    <w:rsid w:val="00630FEE"/>
    <w:rsid w:val="00632834"/>
    <w:rsid w:val="00632FE3"/>
    <w:rsid w:val="006415AC"/>
    <w:rsid w:val="00642266"/>
    <w:rsid w:val="0064267A"/>
    <w:rsid w:val="00642A82"/>
    <w:rsid w:val="0064461F"/>
    <w:rsid w:val="00650F2F"/>
    <w:rsid w:val="0065160C"/>
    <w:rsid w:val="00651659"/>
    <w:rsid w:val="0065240B"/>
    <w:rsid w:val="00653806"/>
    <w:rsid w:val="006557E2"/>
    <w:rsid w:val="0066038F"/>
    <w:rsid w:val="0066053E"/>
    <w:rsid w:val="00664870"/>
    <w:rsid w:val="006666A6"/>
    <w:rsid w:val="006668F3"/>
    <w:rsid w:val="006672EF"/>
    <w:rsid w:val="00670233"/>
    <w:rsid w:val="006717FE"/>
    <w:rsid w:val="006748A9"/>
    <w:rsid w:val="00674CCB"/>
    <w:rsid w:val="006830B3"/>
    <w:rsid w:val="00684378"/>
    <w:rsid w:val="00686A76"/>
    <w:rsid w:val="00687C8F"/>
    <w:rsid w:val="00691C7E"/>
    <w:rsid w:val="00694AC5"/>
    <w:rsid w:val="00694FDC"/>
    <w:rsid w:val="00695271"/>
    <w:rsid w:val="006952D2"/>
    <w:rsid w:val="00697749"/>
    <w:rsid w:val="006A053E"/>
    <w:rsid w:val="006A1010"/>
    <w:rsid w:val="006A3809"/>
    <w:rsid w:val="006A479A"/>
    <w:rsid w:val="006A4E5E"/>
    <w:rsid w:val="006A6B6D"/>
    <w:rsid w:val="006B30AD"/>
    <w:rsid w:val="006B567B"/>
    <w:rsid w:val="006B762C"/>
    <w:rsid w:val="006C2686"/>
    <w:rsid w:val="006C29F6"/>
    <w:rsid w:val="006C3346"/>
    <w:rsid w:val="006C567A"/>
    <w:rsid w:val="006C6836"/>
    <w:rsid w:val="006C6A23"/>
    <w:rsid w:val="006C79BF"/>
    <w:rsid w:val="006D0631"/>
    <w:rsid w:val="006D1173"/>
    <w:rsid w:val="006D4078"/>
    <w:rsid w:val="006D54CB"/>
    <w:rsid w:val="006D56EC"/>
    <w:rsid w:val="006E1184"/>
    <w:rsid w:val="006E1644"/>
    <w:rsid w:val="006E165C"/>
    <w:rsid w:val="006E1674"/>
    <w:rsid w:val="006E3212"/>
    <w:rsid w:val="006E432B"/>
    <w:rsid w:val="006E627C"/>
    <w:rsid w:val="006F01B2"/>
    <w:rsid w:val="006F1F05"/>
    <w:rsid w:val="006F53F9"/>
    <w:rsid w:val="007003A8"/>
    <w:rsid w:val="00702344"/>
    <w:rsid w:val="00703B30"/>
    <w:rsid w:val="00704389"/>
    <w:rsid w:val="007051C5"/>
    <w:rsid w:val="007076BC"/>
    <w:rsid w:val="00713FDB"/>
    <w:rsid w:val="007158DF"/>
    <w:rsid w:val="00715F42"/>
    <w:rsid w:val="00716D65"/>
    <w:rsid w:val="00724B55"/>
    <w:rsid w:val="00725605"/>
    <w:rsid w:val="00730EE9"/>
    <w:rsid w:val="00731BCA"/>
    <w:rsid w:val="00732FB0"/>
    <w:rsid w:val="007347E0"/>
    <w:rsid w:val="00735598"/>
    <w:rsid w:val="00736AD3"/>
    <w:rsid w:val="00737193"/>
    <w:rsid w:val="0074545F"/>
    <w:rsid w:val="0075397F"/>
    <w:rsid w:val="007542DD"/>
    <w:rsid w:val="00756A1B"/>
    <w:rsid w:val="00763C0B"/>
    <w:rsid w:val="0076456B"/>
    <w:rsid w:val="007671EC"/>
    <w:rsid w:val="007727D6"/>
    <w:rsid w:val="00773DB4"/>
    <w:rsid w:val="00774E36"/>
    <w:rsid w:val="007760DA"/>
    <w:rsid w:val="00777859"/>
    <w:rsid w:val="00780F78"/>
    <w:rsid w:val="007810D8"/>
    <w:rsid w:val="00781FAF"/>
    <w:rsid w:val="007838AB"/>
    <w:rsid w:val="00784C42"/>
    <w:rsid w:val="00790CA3"/>
    <w:rsid w:val="0079174D"/>
    <w:rsid w:val="0079219D"/>
    <w:rsid w:val="00792273"/>
    <w:rsid w:val="00792362"/>
    <w:rsid w:val="00793AD5"/>
    <w:rsid w:val="007947A9"/>
    <w:rsid w:val="00795EAE"/>
    <w:rsid w:val="00796F73"/>
    <w:rsid w:val="007973AF"/>
    <w:rsid w:val="00797516"/>
    <w:rsid w:val="007A0DF7"/>
    <w:rsid w:val="007A21B2"/>
    <w:rsid w:val="007A31B0"/>
    <w:rsid w:val="007A458C"/>
    <w:rsid w:val="007A67A7"/>
    <w:rsid w:val="007B23FC"/>
    <w:rsid w:val="007B2DB9"/>
    <w:rsid w:val="007B3DFB"/>
    <w:rsid w:val="007B5554"/>
    <w:rsid w:val="007B5985"/>
    <w:rsid w:val="007B6B1A"/>
    <w:rsid w:val="007B7DEA"/>
    <w:rsid w:val="007C0A64"/>
    <w:rsid w:val="007C0F16"/>
    <w:rsid w:val="007C4895"/>
    <w:rsid w:val="007C4FC5"/>
    <w:rsid w:val="007C56EF"/>
    <w:rsid w:val="007C5CB4"/>
    <w:rsid w:val="007C621F"/>
    <w:rsid w:val="007C7EBC"/>
    <w:rsid w:val="007D0316"/>
    <w:rsid w:val="007D1D81"/>
    <w:rsid w:val="007D3B1B"/>
    <w:rsid w:val="007D52CD"/>
    <w:rsid w:val="007D6367"/>
    <w:rsid w:val="007D775A"/>
    <w:rsid w:val="007D7BB6"/>
    <w:rsid w:val="007E0B16"/>
    <w:rsid w:val="007E179A"/>
    <w:rsid w:val="007E2F1E"/>
    <w:rsid w:val="007E5F54"/>
    <w:rsid w:val="007F2EDB"/>
    <w:rsid w:val="007F3AAB"/>
    <w:rsid w:val="007F62EB"/>
    <w:rsid w:val="00801349"/>
    <w:rsid w:val="00801B59"/>
    <w:rsid w:val="00803369"/>
    <w:rsid w:val="00804918"/>
    <w:rsid w:val="00804B29"/>
    <w:rsid w:val="008051EF"/>
    <w:rsid w:val="00805939"/>
    <w:rsid w:val="00812957"/>
    <w:rsid w:val="00812A23"/>
    <w:rsid w:val="0081328A"/>
    <w:rsid w:val="00813CFB"/>
    <w:rsid w:val="0082052E"/>
    <w:rsid w:val="0082160D"/>
    <w:rsid w:val="008221BE"/>
    <w:rsid w:val="00824772"/>
    <w:rsid w:val="00825197"/>
    <w:rsid w:val="00830B7A"/>
    <w:rsid w:val="00831766"/>
    <w:rsid w:val="00840120"/>
    <w:rsid w:val="00841B88"/>
    <w:rsid w:val="008426D0"/>
    <w:rsid w:val="00842FCE"/>
    <w:rsid w:val="008439E7"/>
    <w:rsid w:val="00843DE8"/>
    <w:rsid w:val="0085179B"/>
    <w:rsid w:val="00852B64"/>
    <w:rsid w:val="00854CBF"/>
    <w:rsid w:val="00863061"/>
    <w:rsid w:val="00863683"/>
    <w:rsid w:val="0086391D"/>
    <w:rsid w:val="00865230"/>
    <w:rsid w:val="00866E58"/>
    <w:rsid w:val="00872D81"/>
    <w:rsid w:val="008741C4"/>
    <w:rsid w:val="008750EE"/>
    <w:rsid w:val="008767D7"/>
    <w:rsid w:val="00877706"/>
    <w:rsid w:val="00877DFD"/>
    <w:rsid w:val="008817CE"/>
    <w:rsid w:val="008844CC"/>
    <w:rsid w:val="00885572"/>
    <w:rsid w:val="00887641"/>
    <w:rsid w:val="0089474B"/>
    <w:rsid w:val="00894E0E"/>
    <w:rsid w:val="008958B3"/>
    <w:rsid w:val="00895F97"/>
    <w:rsid w:val="008A0058"/>
    <w:rsid w:val="008A1A7F"/>
    <w:rsid w:val="008A1F6D"/>
    <w:rsid w:val="008A2F7E"/>
    <w:rsid w:val="008A4429"/>
    <w:rsid w:val="008A60E4"/>
    <w:rsid w:val="008A71E5"/>
    <w:rsid w:val="008A7576"/>
    <w:rsid w:val="008B00B7"/>
    <w:rsid w:val="008B715A"/>
    <w:rsid w:val="008B72CD"/>
    <w:rsid w:val="008B77A8"/>
    <w:rsid w:val="008C0859"/>
    <w:rsid w:val="008C1F72"/>
    <w:rsid w:val="008C4BB8"/>
    <w:rsid w:val="008D0697"/>
    <w:rsid w:val="008D0CA9"/>
    <w:rsid w:val="008D0D69"/>
    <w:rsid w:val="008D0FD8"/>
    <w:rsid w:val="008D1A4F"/>
    <w:rsid w:val="008D254C"/>
    <w:rsid w:val="008D43C2"/>
    <w:rsid w:val="008D45DC"/>
    <w:rsid w:val="008D4F02"/>
    <w:rsid w:val="008D6554"/>
    <w:rsid w:val="008E0745"/>
    <w:rsid w:val="008E10CD"/>
    <w:rsid w:val="008E11C6"/>
    <w:rsid w:val="008E185A"/>
    <w:rsid w:val="008E27F5"/>
    <w:rsid w:val="008E3BE9"/>
    <w:rsid w:val="008E3C22"/>
    <w:rsid w:val="008E5E35"/>
    <w:rsid w:val="008F09D1"/>
    <w:rsid w:val="008F3677"/>
    <w:rsid w:val="008F4793"/>
    <w:rsid w:val="008F6037"/>
    <w:rsid w:val="008F790B"/>
    <w:rsid w:val="00900927"/>
    <w:rsid w:val="00901862"/>
    <w:rsid w:val="00905460"/>
    <w:rsid w:val="009073BC"/>
    <w:rsid w:val="00913177"/>
    <w:rsid w:val="0091494A"/>
    <w:rsid w:val="009172B2"/>
    <w:rsid w:val="00922CAD"/>
    <w:rsid w:val="00923528"/>
    <w:rsid w:val="009241CE"/>
    <w:rsid w:val="00924E66"/>
    <w:rsid w:val="009274A2"/>
    <w:rsid w:val="00932189"/>
    <w:rsid w:val="00936C64"/>
    <w:rsid w:val="00936EA3"/>
    <w:rsid w:val="00937B38"/>
    <w:rsid w:val="009424DB"/>
    <w:rsid w:val="009429B3"/>
    <w:rsid w:val="009436CE"/>
    <w:rsid w:val="00945D17"/>
    <w:rsid w:val="009460EA"/>
    <w:rsid w:val="00946D7B"/>
    <w:rsid w:val="00947BD9"/>
    <w:rsid w:val="00953436"/>
    <w:rsid w:val="009608DF"/>
    <w:rsid w:val="00961EE6"/>
    <w:rsid w:val="00961EF7"/>
    <w:rsid w:val="009626C2"/>
    <w:rsid w:val="009636C2"/>
    <w:rsid w:val="00963B36"/>
    <w:rsid w:val="0096638B"/>
    <w:rsid w:val="0096741A"/>
    <w:rsid w:val="00967EB0"/>
    <w:rsid w:val="0097136D"/>
    <w:rsid w:val="009730CB"/>
    <w:rsid w:val="009767EF"/>
    <w:rsid w:val="0097771A"/>
    <w:rsid w:val="00977D60"/>
    <w:rsid w:val="009803FC"/>
    <w:rsid w:val="00982F62"/>
    <w:rsid w:val="00983D6C"/>
    <w:rsid w:val="0098616B"/>
    <w:rsid w:val="00986258"/>
    <w:rsid w:val="00986A35"/>
    <w:rsid w:val="00986CEB"/>
    <w:rsid w:val="009906EC"/>
    <w:rsid w:val="0099274F"/>
    <w:rsid w:val="00992FAE"/>
    <w:rsid w:val="009940EB"/>
    <w:rsid w:val="00994E7D"/>
    <w:rsid w:val="00997202"/>
    <w:rsid w:val="009A0061"/>
    <w:rsid w:val="009A03AB"/>
    <w:rsid w:val="009A4314"/>
    <w:rsid w:val="009A57BF"/>
    <w:rsid w:val="009A5812"/>
    <w:rsid w:val="009A5F7B"/>
    <w:rsid w:val="009A7022"/>
    <w:rsid w:val="009B0804"/>
    <w:rsid w:val="009B1B2D"/>
    <w:rsid w:val="009B31DD"/>
    <w:rsid w:val="009B3230"/>
    <w:rsid w:val="009B7E21"/>
    <w:rsid w:val="009C45A1"/>
    <w:rsid w:val="009D1C3B"/>
    <w:rsid w:val="009D2570"/>
    <w:rsid w:val="009D2B0E"/>
    <w:rsid w:val="009D2C37"/>
    <w:rsid w:val="009D624C"/>
    <w:rsid w:val="009D6D86"/>
    <w:rsid w:val="009D7121"/>
    <w:rsid w:val="009E2E03"/>
    <w:rsid w:val="009E31C7"/>
    <w:rsid w:val="009E5B1A"/>
    <w:rsid w:val="009F271F"/>
    <w:rsid w:val="009F478C"/>
    <w:rsid w:val="009F60E1"/>
    <w:rsid w:val="00A012CF"/>
    <w:rsid w:val="00A02213"/>
    <w:rsid w:val="00A023DD"/>
    <w:rsid w:val="00A0367B"/>
    <w:rsid w:val="00A041A6"/>
    <w:rsid w:val="00A052B8"/>
    <w:rsid w:val="00A05B03"/>
    <w:rsid w:val="00A0640A"/>
    <w:rsid w:val="00A11064"/>
    <w:rsid w:val="00A11821"/>
    <w:rsid w:val="00A153EC"/>
    <w:rsid w:val="00A167FC"/>
    <w:rsid w:val="00A17B10"/>
    <w:rsid w:val="00A20457"/>
    <w:rsid w:val="00A21097"/>
    <w:rsid w:val="00A22218"/>
    <w:rsid w:val="00A226A1"/>
    <w:rsid w:val="00A244D2"/>
    <w:rsid w:val="00A2471D"/>
    <w:rsid w:val="00A24ECB"/>
    <w:rsid w:val="00A26075"/>
    <w:rsid w:val="00A261BB"/>
    <w:rsid w:val="00A26F98"/>
    <w:rsid w:val="00A328A6"/>
    <w:rsid w:val="00A33B1A"/>
    <w:rsid w:val="00A35DB7"/>
    <w:rsid w:val="00A410AA"/>
    <w:rsid w:val="00A41B8D"/>
    <w:rsid w:val="00A50024"/>
    <w:rsid w:val="00A5226C"/>
    <w:rsid w:val="00A530E0"/>
    <w:rsid w:val="00A5594D"/>
    <w:rsid w:val="00A624A9"/>
    <w:rsid w:val="00A63028"/>
    <w:rsid w:val="00A63B5B"/>
    <w:rsid w:val="00A646E0"/>
    <w:rsid w:val="00A64DCC"/>
    <w:rsid w:val="00A65A2A"/>
    <w:rsid w:val="00A66BFC"/>
    <w:rsid w:val="00A67031"/>
    <w:rsid w:val="00A67327"/>
    <w:rsid w:val="00A70195"/>
    <w:rsid w:val="00A70CC7"/>
    <w:rsid w:val="00A726CB"/>
    <w:rsid w:val="00A81012"/>
    <w:rsid w:val="00A83DFD"/>
    <w:rsid w:val="00A8601F"/>
    <w:rsid w:val="00A917A2"/>
    <w:rsid w:val="00A91847"/>
    <w:rsid w:val="00A92500"/>
    <w:rsid w:val="00A928F9"/>
    <w:rsid w:val="00A95238"/>
    <w:rsid w:val="00A97320"/>
    <w:rsid w:val="00A97688"/>
    <w:rsid w:val="00AA1795"/>
    <w:rsid w:val="00AA17A5"/>
    <w:rsid w:val="00AA4712"/>
    <w:rsid w:val="00AA514B"/>
    <w:rsid w:val="00AA7E88"/>
    <w:rsid w:val="00AB1445"/>
    <w:rsid w:val="00AB2F2A"/>
    <w:rsid w:val="00AB2F69"/>
    <w:rsid w:val="00AB37DC"/>
    <w:rsid w:val="00AB627B"/>
    <w:rsid w:val="00AC1DB3"/>
    <w:rsid w:val="00AC249F"/>
    <w:rsid w:val="00AD135A"/>
    <w:rsid w:val="00AD1D74"/>
    <w:rsid w:val="00AD3438"/>
    <w:rsid w:val="00AD512A"/>
    <w:rsid w:val="00AD586F"/>
    <w:rsid w:val="00AD608F"/>
    <w:rsid w:val="00AD6B6F"/>
    <w:rsid w:val="00AE0C1B"/>
    <w:rsid w:val="00AE16B2"/>
    <w:rsid w:val="00AE2757"/>
    <w:rsid w:val="00AE2FEE"/>
    <w:rsid w:val="00AE5A22"/>
    <w:rsid w:val="00AE7508"/>
    <w:rsid w:val="00AF4CC9"/>
    <w:rsid w:val="00AF64A0"/>
    <w:rsid w:val="00AF6A2F"/>
    <w:rsid w:val="00AF6BE9"/>
    <w:rsid w:val="00AF6F3C"/>
    <w:rsid w:val="00B00E45"/>
    <w:rsid w:val="00B021A4"/>
    <w:rsid w:val="00B05130"/>
    <w:rsid w:val="00B05AAA"/>
    <w:rsid w:val="00B07B56"/>
    <w:rsid w:val="00B145D5"/>
    <w:rsid w:val="00B1509B"/>
    <w:rsid w:val="00B15BFB"/>
    <w:rsid w:val="00B15CAC"/>
    <w:rsid w:val="00B22D8F"/>
    <w:rsid w:val="00B24C95"/>
    <w:rsid w:val="00B3034E"/>
    <w:rsid w:val="00B31540"/>
    <w:rsid w:val="00B32119"/>
    <w:rsid w:val="00B3216B"/>
    <w:rsid w:val="00B335FC"/>
    <w:rsid w:val="00B34894"/>
    <w:rsid w:val="00B407F9"/>
    <w:rsid w:val="00B422AC"/>
    <w:rsid w:val="00B427C1"/>
    <w:rsid w:val="00B42D17"/>
    <w:rsid w:val="00B45D70"/>
    <w:rsid w:val="00B52D4C"/>
    <w:rsid w:val="00B53AE4"/>
    <w:rsid w:val="00B57F7A"/>
    <w:rsid w:val="00B60315"/>
    <w:rsid w:val="00B6086A"/>
    <w:rsid w:val="00B61F18"/>
    <w:rsid w:val="00B64E0B"/>
    <w:rsid w:val="00B65BB1"/>
    <w:rsid w:val="00B661B8"/>
    <w:rsid w:val="00B72947"/>
    <w:rsid w:val="00B73D6A"/>
    <w:rsid w:val="00B74449"/>
    <w:rsid w:val="00B760F2"/>
    <w:rsid w:val="00B848C3"/>
    <w:rsid w:val="00B85E7A"/>
    <w:rsid w:val="00B8609F"/>
    <w:rsid w:val="00B86830"/>
    <w:rsid w:val="00B87ED9"/>
    <w:rsid w:val="00B9076E"/>
    <w:rsid w:val="00B916E8"/>
    <w:rsid w:val="00B96488"/>
    <w:rsid w:val="00B96FCA"/>
    <w:rsid w:val="00BA1776"/>
    <w:rsid w:val="00BA3804"/>
    <w:rsid w:val="00BA3A7B"/>
    <w:rsid w:val="00BA5154"/>
    <w:rsid w:val="00BA54F4"/>
    <w:rsid w:val="00BB1680"/>
    <w:rsid w:val="00BB1C23"/>
    <w:rsid w:val="00BB2A6F"/>
    <w:rsid w:val="00BB7F14"/>
    <w:rsid w:val="00BC02E6"/>
    <w:rsid w:val="00BC063D"/>
    <w:rsid w:val="00BC1106"/>
    <w:rsid w:val="00BC27BC"/>
    <w:rsid w:val="00BC5361"/>
    <w:rsid w:val="00BC739A"/>
    <w:rsid w:val="00BD0A7A"/>
    <w:rsid w:val="00BD127C"/>
    <w:rsid w:val="00BD4C3B"/>
    <w:rsid w:val="00BD5340"/>
    <w:rsid w:val="00BD6BA0"/>
    <w:rsid w:val="00BE03BA"/>
    <w:rsid w:val="00BE18AC"/>
    <w:rsid w:val="00BE24FA"/>
    <w:rsid w:val="00BE28CC"/>
    <w:rsid w:val="00BE42EF"/>
    <w:rsid w:val="00BE4DE0"/>
    <w:rsid w:val="00BE590F"/>
    <w:rsid w:val="00BE5E1C"/>
    <w:rsid w:val="00BF0B1A"/>
    <w:rsid w:val="00BF2400"/>
    <w:rsid w:val="00BF2B07"/>
    <w:rsid w:val="00BF2EB0"/>
    <w:rsid w:val="00BF57D1"/>
    <w:rsid w:val="00BF5824"/>
    <w:rsid w:val="00C001C8"/>
    <w:rsid w:val="00C00BAF"/>
    <w:rsid w:val="00C03B2D"/>
    <w:rsid w:val="00C04C00"/>
    <w:rsid w:val="00C0632E"/>
    <w:rsid w:val="00C14F08"/>
    <w:rsid w:val="00C15528"/>
    <w:rsid w:val="00C214AC"/>
    <w:rsid w:val="00C23A0F"/>
    <w:rsid w:val="00C23ABD"/>
    <w:rsid w:val="00C2501D"/>
    <w:rsid w:val="00C26DE5"/>
    <w:rsid w:val="00C344F6"/>
    <w:rsid w:val="00C42E30"/>
    <w:rsid w:val="00C44D00"/>
    <w:rsid w:val="00C47BE9"/>
    <w:rsid w:val="00C47CFA"/>
    <w:rsid w:val="00C52A4C"/>
    <w:rsid w:val="00C530A0"/>
    <w:rsid w:val="00C537B3"/>
    <w:rsid w:val="00C549B5"/>
    <w:rsid w:val="00C5525E"/>
    <w:rsid w:val="00C555AC"/>
    <w:rsid w:val="00C561C4"/>
    <w:rsid w:val="00C57085"/>
    <w:rsid w:val="00C60082"/>
    <w:rsid w:val="00C6256F"/>
    <w:rsid w:val="00C63B96"/>
    <w:rsid w:val="00C648AA"/>
    <w:rsid w:val="00C67C37"/>
    <w:rsid w:val="00C72604"/>
    <w:rsid w:val="00C7415D"/>
    <w:rsid w:val="00C7692D"/>
    <w:rsid w:val="00C844D5"/>
    <w:rsid w:val="00C84B3A"/>
    <w:rsid w:val="00C84F3A"/>
    <w:rsid w:val="00C86FD1"/>
    <w:rsid w:val="00C872C8"/>
    <w:rsid w:val="00C87F81"/>
    <w:rsid w:val="00C91AA1"/>
    <w:rsid w:val="00C91D72"/>
    <w:rsid w:val="00C94D36"/>
    <w:rsid w:val="00C956A5"/>
    <w:rsid w:val="00C96F13"/>
    <w:rsid w:val="00CA01C9"/>
    <w:rsid w:val="00CA2C0F"/>
    <w:rsid w:val="00CA5220"/>
    <w:rsid w:val="00CA5BC7"/>
    <w:rsid w:val="00CA6B12"/>
    <w:rsid w:val="00CB0593"/>
    <w:rsid w:val="00CB21D5"/>
    <w:rsid w:val="00CB291F"/>
    <w:rsid w:val="00CB2A43"/>
    <w:rsid w:val="00CB5C04"/>
    <w:rsid w:val="00CC072D"/>
    <w:rsid w:val="00CC2ABE"/>
    <w:rsid w:val="00CC2C4F"/>
    <w:rsid w:val="00CC3199"/>
    <w:rsid w:val="00CC74ED"/>
    <w:rsid w:val="00CD49A4"/>
    <w:rsid w:val="00CD535E"/>
    <w:rsid w:val="00CD6D34"/>
    <w:rsid w:val="00CE1CCB"/>
    <w:rsid w:val="00CE3EF9"/>
    <w:rsid w:val="00CE3FA9"/>
    <w:rsid w:val="00CE52F0"/>
    <w:rsid w:val="00CF02E8"/>
    <w:rsid w:val="00CF06CA"/>
    <w:rsid w:val="00CF1FAD"/>
    <w:rsid w:val="00CF236A"/>
    <w:rsid w:val="00CF262F"/>
    <w:rsid w:val="00CF3457"/>
    <w:rsid w:val="00CF43B8"/>
    <w:rsid w:val="00D04941"/>
    <w:rsid w:val="00D065D5"/>
    <w:rsid w:val="00D066A2"/>
    <w:rsid w:val="00D10C66"/>
    <w:rsid w:val="00D20041"/>
    <w:rsid w:val="00D205F3"/>
    <w:rsid w:val="00D2225E"/>
    <w:rsid w:val="00D23EAE"/>
    <w:rsid w:val="00D253BA"/>
    <w:rsid w:val="00D30342"/>
    <w:rsid w:val="00D3078A"/>
    <w:rsid w:val="00D31E9F"/>
    <w:rsid w:val="00D32C4A"/>
    <w:rsid w:val="00D32F52"/>
    <w:rsid w:val="00D34D4F"/>
    <w:rsid w:val="00D46FF4"/>
    <w:rsid w:val="00D50BC6"/>
    <w:rsid w:val="00D51A30"/>
    <w:rsid w:val="00D53356"/>
    <w:rsid w:val="00D537B8"/>
    <w:rsid w:val="00D54AD0"/>
    <w:rsid w:val="00D54F9D"/>
    <w:rsid w:val="00D55A2A"/>
    <w:rsid w:val="00D56945"/>
    <w:rsid w:val="00D60C6E"/>
    <w:rsid w:val="00D6222B"/>
    <w:rsid w:val="00D62A42"/>
    <w:rsid w:val="00D63492"/>
    <w:rsid w:val="00D638B2"/>
    <w:rsid w:val="00D726BF"/>
    <w:rsid w:val="00D7370C"/>
    <w:rsid w:val="00D75420"/>
    <w:rsid w:val="00D75A30"/>
    <w:rsid w:val="00D763D3"/>
    <w:rsid w:val="00D76651"/>
    <w:rsid w:val="00D7721D"/>
    <w:rsid w:val="00D779E5"/>
    <w:rsid w:val="00D84CF3"/>
    <w:rsid w:val="00D86327"/>
    <w:rsid w:val="00D8647E"/>
    <w:rsid w:val="00D8722D"/>
    <w:rsid w:val="00D8749A"/>
    <w:rsid w:val="00D879CF"/>
    <w:rsid w:val="00D921C0"/>
    <w:rsid w:val="00D92690"/>
    <w:rsid w:val="00D94675"/>
    <w:rsid w:val="00D94E1F"/>
    <w:rsid w:val="00D95A53"/>
    <w:rsid w:val="00D95E74"/>
    <w:rsid w:val="00D97735"/>
    <w:rsid w:val="00D99903"/>
    <w:rsid w:val="00DA3F56"/>
    <w:rsid w:val="00DA4AC3"/>
    <w:rsid w:val="00DA6277"/>
    <w:rsid w:val="00DA6E08"/>
    <w:rsid w:val="00DA7343"/>
    <w:rsid w:val="00DB0AB7"/>
    <w:rsid w:val="00DB4479"/>
    <w:rsid w:val="00DB5B98"/>
    <w:rsid w:val="00DB5D4D"/>
    <w:rsid w:val="00DB6388"/>
    <w:rsid w:val="00DB71EA"/>
    <w:rsid w:val="00DB7C71"/>
    <w:rsid w:val="00DC0B9A"/>
    <w:rsid w:val="00DC0D4F"/>
    <w:rsid w:val="00DC1CB6"/>
    <w:rsid w:val="00DC1E0E"/>
    <w:rsid w:val="00DC245D"/>
    <w:rsid w:val="00DC3849"/>
    <w:rsid w:val="00DC76E7"/>
    <w:rsid w:val="00DC7814"/>
    <w:rsid w:val="00DD0AFA"/>
    <w:rsid w:val="00DD150C"/>
    <w:rsid w:val="00DD1A6D"/>
    <w:rsid w:val="00DD4014"/>
    <w:rsid w:val="00DD4E4A"/>
    <w:rsid w:val="00DD526C"/>
    <w:rsid w:val="00DD6908"/>
    <w:rsid w:val="00DE0123"/>
    <w:rsid w:val="00DE0668"/>
    <w:rsid w:val="00DE14CF"/>
    <w:rsid w:val="00DF2B96"/>
    <w:rsid w:val="00DF2F5F"/>
    <w:rsid w:val="00DF5FC7"/>
    <w:rsid w:val="00DF66A7"/>
    <w:rsid w:val="00E039D1"/>
    <w:rsid w:val="00E07DC7"/>
    <w:rsid w:val="00E13BD5"/>
    <w:rsid w:val="00E13F98"/>
    <w:rsid w:val="00E16026"/>
    <w:rsid w:val="00E17E7F"/>
    <w:rsid w:val="00E22594"/>
    <w:rsid w:val="00E22C7B"/>
    <w:rsid w:val="00E241A3"/>
    <w:rsid w:val="00E25235"/>
    <w:rsid w:val="00E3055F"/>
    <w:rsid w:val="00E30B9D"/>
    <w:rsid w:val="00E3248C"/>
    <w:rsid w:val="00E32F70"/>
    <w:rsid w:val="00E350FB"/>
    <w:rsid w:val="00E41277"/>
    <w:rsid w:val="00E418BA"/>
    <w:rsid w:val="00E42B74"/>
    <w:rsid w:val="00E441C5"/>
    <w:rsid w:val="00E469C2"/>
    <w:rsid w:val="00E46E69"/>
    <w:rsid w:val="00E46FE5"/>
    <w:rsid w:val="00E50427"/>
    <w:rsid w:val="00E50843"/>
    <w:rsid w:val="00E51762"/>
    <w:rsid w:val="00E527E9"/>
    <w:rsid w:val="00E60A83"/>
    <w:rsid w:val="00E642DB"/>
    <w:rsid w:val="00E66C0D"/>
    <w:rsid w:val="00E66D59"/>
    <w:rsid w:val="00E67D6B"/>
    <w:rsid w:val="00E67F61"/>
    <w:rsid w:val="00E7163C"/>
    <w:rsid w:val="00E72277"/>
    <w:rsid w:val="00E7497A"/>
    <w:rsid w:val="00E7568A"/>
    <w:rsid w:val="00E765B5"/>
    <w:rsid w:val="00E8355F"/>
    <w:rsid w:val="00E83CCE"/>
    <w:rsid w:val="00E878B6"/>
    <w:rsid w:val="00E90483"/>
    <w:rsid w:val="00E907DF"/>
    <w:rsid w:val="00E912CD"/>
    <w:rsid w:val="00E9305D"/>
    <w:rsid w:val="00EA2B6A"/>
    <w:rsid w:val="00EA3519"/>
    <w:rsid w:val="00EA3852"/>
    <w:rsid w:val="00EA5111"/>
    <w:rsid w:val="00EA512E"/>
    <w:rsid w:val="00EB10EC"/>
    <w:rsid w:val="00EB1B52"/>
    <w:rsid w:val="00EB4E91"/>
    <w:rsid w:val="00EB6686"/>
    <w:rsid w:val="00EB75A2"/>
    <w:rsid w:val="00EC05D4"/>
    <w:rsid w:val="00EC233F"/>
    <w:rsid w:val="00EC3EDA"/>
    <w:rsid w:val="00EC47DA"/>
    <w:rsid w:val="00EC64A3"/>
    <w:rsid w:val="00EC7B12"/>
    <w:rsid w:val="00ED01BC"/>
    <w:rsid w:val="00ED08A1"/>
    <w:rsid w:val="00ED26AB"/>
    <w:rsid w:val="00ED2973"/>
    <w:rsid w:val="00ED3D59"/>
    <w:rsid w:val="00ED405C"/>
    <w:rsid w:val="00ED5EB7"/>
    <w:rsid w:val="00ED611B"/>
    <w:rsid w:val="00ED7073"/>
    <w:rsid w:val="00EE085A"/>
    <w:rsid w:val="00EE1E1A"/>
    <w:rsid w:val="00EE3BAB"/>
    <w:rsid w:val="00EE3CBA"/>
    <w:rsid w:val="00EE3DF1"/>
    <w:rsid w:val="00EF0C48"/>
    <w:rsid w:val="00EF1D83"/>
    <w:rsid w:val="00EF3E62"/>
    <w:rsid w:val="00EF5FC4"/>
    <w:rsid w:val="00EF6591"/>
    <w:rsid w:val="00EF67AC"/>
    <w:rsid w:val="00EF6BCC"/>
    <w:rsid w:val="00F00D4A"/>
    <w:rsid w:val="00F01960"/>
    <w:rsid w:val="00F11B06"/>
    <w:rsid w:val="00F12898"/>
    <w:rsid w:val="00F12AC5"/>
    <w:rsid w:val="00F137BD"/>
    <w:rsid w:val="00F17A15"/>
    <w:rsid w:val="00F21699"/>
    <w:rsid w:val="00F22935"/>
    <w:rsid w:val="00F2418D"/>
    <w:rsid w:val="00F25F99"/>
    <w:rsid w:val="00F26215"/>
    <w:rsid w:val="00F272AA"/>
    <w:rsid w:val="00F33B06"/>
    <w:rsid w:val="00F35669"/>
    <w:rsid w:val="00F37A51"/>
    <w:rsid w:val="00F404C9"/>
    <w:rsid w:val="00F42B5F"/>
    <w:rsid w:val="00F43142"/>
    <w:rsid w:val="00F52A43"/>
    <w:rsid w:val="00F533FA"/>
    <w:rsid w:val="00F53C70"/>
    <w:rsid w:val="00F5480E"/>
    <w:rsid w:val="00F57C3E"/>
    <w:rsid w:val="00F62F73"/>
    <w:rsid w:val="00F6319E"/>
    <w:rsid w:val="00F71530"/>
    <w:rsid w:val="00F71DF4"/>
    <w:rsid w:val="00F7522B"/>
    <w:rsid w:val="00F75448"/>
    <w:rsid w:val="00F76821"/>
    <w:rsid w:val="00F779D5"/>
    <w:rsid w:val="00F82814"/>
    <w:rsid w:val="00F82BEF"/>
    <w:rsid w:val="00F8336E"/>
    <w:rsid w:val="00F8421E"/>
    <w:rsid w:val="00F84FB1"/>
    <w:rsid w:val="00F85FF2"/>
    <w:rsid w:val="00F878AE"/>
    <w:rsid w:val="00F90474"/>
    <w:rsid w:val="00F90833"/>
    <w:rsid w:val="00F90938"/>
    <w:rsid w:val="00F9487B"/>
    <w:rsid w:val="00F94DBE"/>
    <w:rsid w:val="00F95465"/>
    <w:rsid w:val="00F95D84"/>
    <w:rsid w:val="00F961CD"/>
    <w:rsid w:val="00F978BC"/>
    <w:rsid w:val="00FA2311"/>
    <w:rsid w:val="00FA583F"/>
    <w:rsid w:val="00FB11BB"/>
    <w:rsid w:val="00FB2F96"/>
    <w:rsid w:val="00FB43B7"/>
    <w:rsid w:val="00FB4463"/>
    <w:rsid w:val="00FB488E"/>
    <w:rsid w:val="00FB4CB4"/>
    <w:rsid w:val="00FB56F1"/>
    <w:rsid w:val="00FC09DD"/>
    <w:rsid w:val="00FC21C8"/>
    <w:rsid w:val="00FC34B0"/>
    <w:rsid w:val="00FC5F0B"/>
    <w:rsid w:val="00FC6BF6"/>
    <w:rsid w:val="00FC6C52"/>
    <w:rsid w:val="00FD032E"/>
    <w:rsid w:val="00FD0B09"/>
    <w:rsid w:val="00FD1A87"/>
    <w:rsid w:val="00FD209E"/>
    <w:rsid w:val="00FD470A"/>
    <w:rsid w:val="00FD489E"/>
    <w:rsid w:val="00FD549F"/>
    <w:rsid w:val="00FD57EE"/>
    <w:rsid w:val="00FD5DA7"/>
    <w:rsid w:val="00FE20E0"/>
    <w:rsid w:val="00FE3B88"/>
    <w:rsid w:val="00FE694D"/>
    <w:rsid w:val="00FF37C1"/>
    <w:rsid w:val="00FF5D07"/>
    <w:rsid w:val="01BC2024"/>
    <w:rsid w:val="0208D1C8"/>
    <w:rsid w:val="0243DB2C"/>
    <w:rsid w:val="024EC4D6"/>
    <w:rsid w:val="02C7450C"/>
    <w:rsid w:val="03C7B9E7"/>
    <w:rsid w:val="03F7DF92"/>
    <w:rsid w:val="0437B270"/>
    <w:rsid w:val="048263ED"/>
    <w:rsid w:val="04DE582A"/>
    <w:rsid w:val="0540D731"/>
    <w:rsid w:val="05749349"/>
    <w:rsid w:val="059CCB6E"/>
    <w:rsid w:val="059DC78D"/>
    <w:rsid w:val="05E6BA8B"/>
    <w:rsid w:val="05F693A1"/>
    <w:rsid w:val="065C3AD1"/>
    <w:rsid w:val="06BFBDE0"/>
    <w:rsid w:val="072268CA"/>
    <w:rsid w:val="0725AF96"/>
    <w:rsid w:val="08529DAE"/>
    <w:rsid w:val="087ED1E2"/>
    <w:rsid w:val="088EDDC9"/>
    <w:rsid w:val="0A147B25"/>
    <w:rsid w:val="0A51B75F"/>
    <w:rsid w:val="0A6E4358"/>
    <w:rsid w:val="0B2727F1"/>
    <w:rsid w:val="0BE1274C"/>
    <w:rsid w:val="0C2B8E43"/>
    <w:rsid w:val="0C2F24B0"/>
    <w:rsid w:val="0C471E1D"/>
    <w:rsid w:val="0C62735F"/>
    <w:rsid w:val="0CA40E79"/>
    <w:rsid w:val="0CB8DFBD"/>
    <w:rsid w:val="0D068D80"/>
    <w:rsid w:val="0D8C89E7"/>
    <w:rsid w:val="0E21F120"/>
    <w:rsid w:val="0E3133B9"/>
    <w:rsid w:val="0F6660CB"/>
    <w:rsid w:val="0F9620D4"/>
    <w:rsid w:val="0FF89FDB"/>
    <w:rsid w:val="100CDAA2"/>
    <w:rsid w:val="1015BB85"/>
    <w:rsid w:val="10A796E9"/>
    <w:rsid w:val="10B18B62"/>
    <w:rsid w:val="110B4CA7"/>
    <w:rsid w:val="11EBA892"/>
    <w:rsid w:val="1226B047"/>
    <w:rsid w:val="1288332F"/>
    <w:rsid w:val="12FEECFD"/>
    <w:rsid w:val="1347A292"/>
    <w:rsid w:val="135EA6CE"/>
    <w:rsid w:val="14BCCE65"/>
    <w:rsid w:val="1582FC5E"/>
    <w:rsid w:val="15D83205"/>
    <w:rsid w:val="17B59F56"/>
    <w:rsid w:val="17C5DE0E"/>
    <w:rsid w:val="17EA07EC"/>
    <w:rsid w:val="184D9916"/>
    <w:rsid w:val="18CA4460"/>
    <w:rsid w:val="18D102F6"/>
    <w:rsid w:val="193909DC"/>
    <w:rsid w:val="19777CCD"/>
    <w:rsid w:val="197DCDFA"/>
    <w:rsid w:val="19907259"/>
    <w:rsid w:val="19D177D1"/>
    <w:rsid w:val="19D23D7A"/>
    <w:rsid w:val="19EC6696"/>
    <w:rsid w:val="1AA81753"/>
    <w:rsid w:val="1AFBCE69"/>
    <w:rsid w:val="1B57A4DE"/>
    <w:rsid w:val="1B694D1E"/>
    <w:rsid w:val="1B798BD6"/>
    <w:rsid w:val="1BA78577"/>
    <w:rsid w:val="1BC052CA"/>
    <w:rsid w:val="1C2005AD"/>
    <w:rsid w:val="1CDE78F1"/>
    <w:rsid w:val="1D582817"/>
    <w:rsid w:val="1D9CEC35"/>
    <w:rsid w:val="1E1CEC88"/>
    <w:rsid w:val="1E5B5F79"/>
    <w:rsid w:val="1F121808"/>
    <w:rsid w:val="1F2ED6D2"/>
    <w:rsid w:val="1F46D03F"/>
    <w:rsid w:val="1F6F0864"/>
    <w:rsid w:val="1F88D1D6"/>
    <w:rsid w:val="1FA0CB43"/>
    <w:rsid w:val="20727297"/>
    <w:rsid w:val="208EFE90"/>
    <w:rsid w:val="210EFEE3"/>
    <w:rsid w:val="2126F850"/>
    <w:rsid w:val="22042A63"/>
    <w:rsid w:val="226612ED"/>
    <w:rsid w:val="22911487"/>
    <w:rsid w:val="2362521C"/>
    <w:rsid w:val="239647D1"/>
    <w:rsid w:val="2423F455"/>
    <w:rsid w:val="242AB2EB"/>
    <w:rsid w:val="246CB482"/>
    <w:rsid w:val="24E9262F"/>
    <w:rsid w:val="253F57F5"/>
    <w:rsid w:val="26195B13"/>
    <w:rsid w:val="26468B66"/>
    <w:rsid w:val="26E80D0F"/>
    <w:rsid w:val="2719CFEE"/>
    <w:rsid w:val="2749F599"/>
    <w:rsid w:val="2899ABCE"/>
    <w:rsid w:val="28AE6042"/>
    <w:rsid w:val="28C6A950"/>
    <w:rsid w:val="28EFDD94"/>
    <w:rsid w:val="28F3A6D2"/>
    <w:rsid w:val="29DA1F6A"/>
    <w:rsid w:val="2AC68C4F"/>
    <w:rsid w:val="2ACD4AE5"/>
    <w:rsid w:val="2AE281CB"/>
    <w:rsid w:val="2B6544A5"/>
    <w:rsid w:val="2BB8BBAB"/>
    <w:rsid w:val="2BD0E7E9"/>
    <w:rsid w:val="2CA06333"/>
    <w:rsid w:val="2CBBF30D"/>
    <w:rsid w:val="2CE92360"/>
    <w:rsid w:val="2CED14D7"/>
    <w:rsid w:val="2D0517B7"/>
    <w:rsid w:val="2DAECEE7"/>
    <w:rsid w:val="2DCF9BF8"/>
    <w:rsid w:val="2DD49426"/>
    <w:rsid w:val="2DF21C17"/>
    <w:rsid w:val="2E791215"/>
    <w:rsid w:val="2E7DD084"/>
    <w:rsid w:val="2F2DC3B1"/>
    <w:rsid w:val="2F7DA44A"/>
    <w:rsid w:val="2F92758E"/>
    <w:rsid w:val="301293A9"/>
    <w:rsid w:val="3058A387"/>
    <w:rsid w:val="30ADD92E"/>
    <w:rsid w:val="315B119B"/>
    <w:rsid w:val="31730B08"/>
    <w:rsid w:val="31740727"/>
    <w:rsid w:val="318349C0"/>
    <w:rsid w:val="31DBF904"/>
    <w:rsid w:val="33499CF3"/>
    <w:rsid w:val="3349B9C3"/>
    <w:rsid w:val="334AB5E2"/>
    <w:rsid w:val="339FEB89"/>
    <w:rsid w:val="3400D7F4"/>
    <w:rsid w:val="3403A169"/>
    <w:rsid w:val="3462280B"/>
    <w:rsid w:val="34818C8C"/>
    <w:rsid w:val="34CBFCF9"/>
    <w:rsid w:val="356983B5"/>
    <w:rsid w:val="3578C64E"/>
    <w:rsid w:val="35C10409"/>
    <w:rsid w:val="35E3000A"/>
    <w:rsid w:val="363BCC1E"/>
    <w:rsid w:val="368B6A58"/>
    <w:rsid w:val="36B0BCD5"/>
    <w:rsid w:val="372A650D"/>
    <w:rsid w:val="374F7509"/>
    <w:rsid w:val="376C66A4"/>
    <w:rsid w:val="37BE0F54"/>
    <w:rsid w:val="37C8F15E"/>
    <w:rsid w:val="385ACCC2"/>
    <w:rsid w:val="3872935E"/>
    <w:rsid w:val="38B8866C"/>
    <w:rsid w:val="3927DEE4"/>
    <w:rsid w:val="39447720"/>
    <w:rsid w:val="3A31AE4E"/>
    <w:rsid w:val="3B07B55D"/>
    <w:rsid w:val="3B4915DF"/>
    <w:rsid w:val="3B9FAF1D"/>
    <w:rsid w:val="3BC724C0"/>
    <w:rsid w:val="3C2318FD"/>
    <w:rsid w:val="3CC992D4"/>
    <w:rsid w:val="3CF1CAF9"/>
    <w:rsid w:val="3D8E5745"/>
    <w:rsid w:val="3DBA2D77"/>
    <w:rsid w:val="3DFCEFE1"/>
    <w:rsid w:val="3E3A2C1B"/>
    <w:rsid w:val="3E78A0BB"/>
    <w:rsid w:val="3EA369B8"/>
    <w:rsid w:val="3EBB6325"/>
    <w:rsid w:val="3ED0673A"/>
    <w:rsid w:val="3EF99B7E"/>
    <w:rsid w:val="3F527D93"/>
    <w:rsid w:val="3FB4C943"/>
    <w:rsid w:val="3FCBE3E7"/>
    <w:rsid w:val="3FE8D582"/>
    <w:rsid w:val="4015D304"/>
    <w:rsid w:val="40308EF8"/>
    <w:rsid w:val="4148CA6F"/>
    <w:rsid w:val="41518143"/>
    <w:rsid w:val="42594C05"/>
    <w:rsid w:val="42642E0F"/>
    <w:rsid w:val="4298E646"/>
    <w:rsid w:val="42B0DFB3"/>
    <w:rsid w:val="42CB0DA5"/>
    <w:rsid w:val="432C908D"/>
    <w:rsid w:val="437395E2"/>
    <w:rsid w:val="439C5079"/>
    <w:rsid w:val="43E11497"/>
    <w:rsid w:val="44E05A5B"/>
    <w:rsid w:val="44FC7837"/>
    <w:rsid w:val="4574BDD5"/>
    <w:rsid w:val="45876234"/>
    <w:rsid w:val="458AF8A1"/>
    <w:rsid w:val="45FFE26A"/>
    <w:rsid w:val="468E62D4"/>
    <w:rsid w:val="46D326F2"/>
    <w:rsid w:val="472132B7"/>
    <w:rsid w:val="4744FE93"/>
    <w:rsid w:val="47750E3D"/>
    <w:rsid w:val="4791FFD8"/>
    <w:rsid w:val="489241E2"/>
    <w:rsid w:val="48C234BC"/>
    <w:rsid w:val="48E8073A"/>
    <w:rsid w:val="4968AE93"/>
    <w:rsid w:val="496B711A"/>
    <w:rsid w:val="49718F76"/>
    <w:rsid w:val="4986F92D"/>
    <w:rsid w:val="4A5D330D"/>
    <w:rsid w:val="4A672098"/>
    <w:rsid w:val="4A841233"/>
    <w:rsid w:val="4AD5BAE3"/>
    <w:rsid w:val="4AD6AF62"/>
    <w:rsid w:val="4B828438"/>
    <w:rsid w:val="4BEBC1D5"/>
    <w:rsid w:val="4C218BD0"/>
    <w:rsid w:val="4C5AC0EE"/>
    <w:rsid w:val="4C5D8375"/>
    <w:rsid w:val="4D03FD4C"/>
    <w:rsid w:val="4D5932F3"/>
    <w:rsid w:val="4DB3F079"/>
    <w:rsid w:val="4DD2AF48"/>
    <w:rsid w:val="4E3497D2"/>
    <w:rsid w:val="4E91882E"/>
    <w:rsid w:val="4F0AD1B2"/>
    <w:rsid w:val="4F37CF34"/>
    <w:rsid w:val="4F4D3FD9"/>
    <w:rsid w:val="4FA1A422"/>
    <w:rsid w:val="50173A90"/>
    <w:rsid w:val="503B6C38"/>
    <w:rsid w:val="50F7E394"/>
    <w:rsid w:val="51117347"/>
    <w:rsid w:val="5121B1FF"/>
    <w:rsid w:val="5126AA2D"/>
    <w:rsid w:val="515FB0BB"/>
    <w:rsid w:val="5169A534"/>
    <w:rsid w:val="51FCE40D"/>
    <w:rsid w:val="5215104B"/>
    <w:rsid w:val="5222E95C"/>
    <w:rsid w:val="5289C743"/>
    <w:rsid w:val="52E38F76"/>
    <w:rsid w:val="53008111"/>
    <w:rsid w:val="53483A87"/>
    <w:rsid w:val="535D0BCB"/>
    <w:rsid w:val="5403EB44"/>
    <w:rsid w:val="5430B5F5"/>
    <w:rsid w:val="54AD27A2"/>
    <w:rsid w:val="54D642D7"/>
    <w:rsid w:val="54D8FA6A"/>
    <w:rsid w:val="54EAFF47"/>
    <w:rsid w:val="558B55F6"/>
    <w:rsid w:val="5716483E"/>
    <w:rsid w:val="57B90345"/>
    <w:rsid w:val="586DEBF9"/>
    <w:rsid w:val="58BB99BC"/>
    <w:rsid w:val="58CADC55"/>
    <w:rsid w:val="58FC9F34"/>
    <w:rsid w:val="591465D0"/>
    <w:rsid w:val="5972524B"/>
    <w:rsid w:val="598DE225"/>
    <w:rsid w:val="59CE1AA5"/>
    <w:rsid w:val="59CF42A7"/>
    <w:rsid w:val="59E317CC"/>
    <w:rsid w:val="59EAD281"/>
    <w:rsid w:val="5A000967"/>
    <w:rsid w:val="5A77BF2D"/>
    <w:rsid w:val="5ABE7CAB"/>
    <w:rsid w:val="5C44A9B8"/>
    <w:rsid w:val="5D17EE40"/>
    <w:rsid w:val="5D8686DC"/>
    <w:rsid w:val="5E6A0A1C"/>
    <w:rsid w:val="5E9BFFCC"/>
    <w:rsid w:val="5EB1FD51"/>
    <w:rsid w:val="5EF1C524"/>
    <w:rsid w:val="5F6031DD"/>
    <w:rsid w:val="5F726C7D"/>
    <w:rsid w:val="5F752F04"/>
    <w:rsid w:val="5FDD35EA"/>
    <w:rsid w:val="601BA8DB"/>
    <w:rsid w:val="6075A3DF"/>
    <w:rsid w:val="60A5C98A"/>
    <w:rsid w:val="60CB9C08"/>
    <w:rsid w:val="60EA5AD7"/>
    <w:rsid w:val="60F1F8BC"/>
    <w:rsid w:val="617CFF89"/>
    <w:rsid w:val="618C4222"/>
    <w:rsid w:val="61CAB6C2"/>
    <w:rsid w:val="61EEC129"/>
    <w:rsid w:val="620D792C"/>
    <w:rsid w:val="62227D41"/>
    <w:rsid w:val="62C16F34"/>
    <w:rsid w:val="6335F35B"/>
    <w:rsid w:val="636ED94D"/>
    <w:rsid w:val="63C2DD7F"/>
    <w:rsid w:val="63DC6D32"/>
    <w:rsid w:val="642A1AF5"/>
    <w:rsid w:val="64962207"/>
    <w:rsid w:val="649B4618"/>
    <w:rsid w:val="64FF8B87"/>
    <w:rsid w:val="650087A6"/>
    <w:rsid w:val="652CBBDA"/>
    <w:rsid w:val="65D9540D"/>
    <w:rsid w:val="661D23AC"/>
    <w:rsid w:val="662CFDE4"/>
    <w:rsid w:val="671B3131"/>
    <w:rsid w:val="672B6FE9"/>
    <w:rsid w:val="67CB245E"/>
    <w:rsid w:val="681ECE35"/>
    <w:rsid w:val="682CA746"/>
    <w:rsid w:val="68A85671"/>
    <w:rsid w:val="68EE497F"/>
    <w:rsid w:val="68F60434"/>
    <w:rsid w:val="690546CD"/>
    <w:rsid w:val="6944F26D"/>
    <w:rsid w:val="6A207E8A"/>
    <w:rsid w:val="6AC72444"/>
    <w:rsid w:val="6ACEDEF9"/>
    <w:rsid w:val="6ACFDB18"/>
    <w:rsid w:val="6BE71A70"/>
    <w:rsid w:val="6C3A1D41"/>
    <w:rsid w:val="6D6400F8"/>
    <w:rsid w:val="6DBDFBFC"/>
    <w:rsid w:val="6E78A602"/>
    <w:rsid w:val="6F2C2F9C"/>
    <w:rsid w:val="6F3DD7DC"/>
    <w:rsid w:val="6FACD6F5"/>
    <w:rsid w:val="7047933C"/>
    <w:rsid w:val="70561353"/>
    <w:rsid w:val="706E3F91"/>
    <w:rsid w:val="70F4A09F"/>
    <w:rsid w:val="71060680"/>
    <w:rsid w:val="7186ADD9"/>
    <w:rsid w:val="718BA4E5"/>
    <w:rsid w:val="71E39E35"/>
    <w:rsid w:val="7217845C"/>
    <w:rsid w:val="728CDA93"/>
    <w:rsid w:val="73601F1B"/>
    <w:rsid w:val="739140E5"/>
    <w:rsid w:val="73E8C139"/>
    <w:rsid w:val="7529BE35"/>
    <w:rsid w:val="754E8DA6"/>
    <w:rsid w:val="754EFA14"/>
    <w:rsid w:val="75782E58"/>
    <w:rsid w:val="75E6F3D4"/>
    <w:rsid w:val="763E5C51"/>
    <w:rsid w:val="764D9EEA"/>
    <w:rsid w:val="76EA2B36"/>
    <w:rsid w:val="7796000C"/>
    <w:rsid w:val="77FF3DA9"/>
    <w:rsid w:val="78058ED6"/>
    <w:rsid w:val="78556F6F"/>
    <w:rsid w:val="7944A973"/>
    <w:rsid w:val="799519BD"/>
    <w:rsid w:val="79D255F7"/>
    <w:rsid w:val="7A06120F"/>
    <w:rsid w:val="7A330F91"/>
    <w:rsid w:val="7A7C5E74"/>
    <w:rsid w:val="7C0DAFC3"/>
    <w:rsid w:val="7C36BBCE"/>
    <w:rsid w:val="7C4EB53B"/>
    <w:rsid w:val="7C979DA1"/>
    <w:rsid w:val="7D24D24B"/>
    <w:rsid w:val="7D502386"/>
    <w:rsid w:val="7D521F6E"/>
    <w:rsid w:val="7D5FF87F"/>
    <w:rsid w:val="7DCE911B"/>
    <w:rsid w:val="7E4E5E9D"/>
    <w:rsid w:val="7F3EFE7F"/>
    <w:rsid w:val="7F5CB27A"/>
    <w:rsid w:val="7F7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7481F8D"/>
  <w15:chartTrackingRefBased/>
  <w15:docId w15:val="{0BDE3FF0-D0DF-40AB-9796-6FDB9BFA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4C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6256F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ED01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4F4"/>
    <w:pPr>
      <w:keepNext/>
      <w:keepLines/>
      <w:numPr>
        <w:ilvl w:val="1"/>
        <w:numId w:val="15"/>
      </w:numPr>
      <w:spacing w:before="40" w:after="0" w:line="240" w:lineRule="auto"/>
      <w:outlineLvl w:val="1"/>
    </w:pPr>
    <w:rPr>
      <w:rFonts w:eastAsiaTheme="majorEastAsia" w:cstheme="majorBidi"/>
      <w:color w:val="ED0110" w:themeColor="accent1" w:themeShade="BF"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2D7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9D010A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7DE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ED011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7DE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ED011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7DE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9D010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7DE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9D010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7DE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7DE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023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3D1"/>
  </w:style>
  <w:style w:type="paragraph" w:styleId="Piedepgina">
    <w:name w:val="footer"/>
    <w:basedOn w:val="Normal"/>
    <w:link w:val="PiedepginaCar"/>
    <w:uiPriority w:val="99"/>
    <w:unhideWhenUsed/>
    <w:rsid w:val="00420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3D1"/>
  </w:style>
  <w:style w:type="character" w:customStyle="1" w:styleId="Ttulo1Car">
    <w:name w:val="Título 1 Car"/>
    <w:basedOn w:val="Fuentedeprrafopredeter"/>
    <w:link w:val="Ttulo1"/>
    <w:uiPriority w:val="9"/>
    <w:rsid w:val="00C6256F"/>
    <w:rPr>
      <w:rFonts w:asciiTheme="majorHAnsi" w:eastAsiaTheme="majorEastAsia" w:hAnsiTheme="majorHAnsi" w:cstheme="majorBidi"/>
      <w:color w:val="ED011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256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32F52"/>
    <w:pPr>
      <w:tabs>
        <w:tab w:val="left" w:pos="440"/>
        <w:tab w:val="right" w:leader="dot" w:pos="8828"/>
      </w:tabs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E644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644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E644C"/>
    <w:rPr>
      <w:vertAlign w:val="superscript"/>
    </w:rPr>
  </w:style>
  <w:style w:type="character" w:customStyle="1" w:styleId="fn">
    <w:name w:val="fn"/>
    <w:basedOn w:val="Fuentedeprrafopredeter"/>
    <w:rsid w:val="0049377E"/>
  </w:style>
  <w:style w:type="character" w:customStyle="1" w:styleId="Ttulo2Car">
    <w:name w:val="Título 2 Car"/>
    <w:basedOn w:val="Fuentedeprrafopredeter"/>
    <w:link w:val="Ttulo2"/>
    <w:uiPriority w:val="9"/>
    <w:rsid w:val="00BA54F4"/>
    <w:rPr>
      <w:rFonts w:eastAsiaTheme="majorEastAsia" w:cstheme="majorBidi"/>
      <w:color w:val="ED0110" w:themeColor="accent1" w:themeShade="BF"/>
      <w:sz w:val="24"/>
      <w:szCs w:val="26"/>
      <w:lang w:val="es-ES"/>
    </w:rPr>
  </w:style>
  <w:style w:type="paragraph" w:styleId="NormalWeb">
    <w:name w:val="Normal (Web)"/>
    <w:basedOn w:val="Normal"/>
    <w:uiPriority w:val="99"/>
    <w:unhideWhenUsed/>
    <w:rsid w:val="00E6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paragraph" w:styleId="Descripcin">
    <w:name w:val="caption"/>
    <w:basedOn w:val="Normal"/>
    <w:next w:val="Normal"/>
    <w:uiPriority w:val="35"/>
    <w:unhideWhenUsed/>
    <w:qFormat/>
    <w:rsid w:val="00492AA5"/>
    <w:pPr>
      <w:spacing w:after="200" w:line="240" w:lineRule="auto"/>
    </w:pPr>
    <w:rPr>
      <w:i/>
      <w:iCs/>
      <w:color w:val="EEEEEE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B2D7F"/>
    <w:rPr>
      <w:rFonts w:ascii="Arial" w:eastAsiaTheme="majorEastAsia" w:hAnsi="Arial" w:cstheme="majorBidi"/>
      <w:color w:val="9D010A" w:themeColor="accent1" w:themeShade="7F"/>
      <w:sz w:val="24"/>
      <w:szCs w:val="24"/>
    </w:rPr>
  </w:style>
  <w:style w:type="paragraph" w:styleId="Prrafodelista">
    <w:name w:val="List Paragraph"/>
    <w:aliases w:val="Texto,List Paragraph1,Párrafo de lista1,Use Case List Paragraph,Heading2,Numbered list,List Paragraph with check mark,Proposal Bullet List"/>
    <w:basedOn w:val="Normal"/>
    <w:link w:val="PrrafodelistaCar"/>
    <w:uiPriority w:val="1"/>
    <w:qFormat/>
    <w:rsid w:val="00BD0A7A"/>
    <w:pPr>
      <w:ind w:left="720"/>
      <w:contextualSpacing/>
    </w:pPr>
  </w:style>
  <w:style w:type="character" w:customStyle="1" w:styleId="PrrafodelistaCar">
    <w:name w:val="Párrafo de lista Car"/>
    <w:aliases w:val="Texto Car,List Paragraph1 Car,Párrafo de lista1 Car,Use Case List Paragraph Car,Heading2 Car,Numbered list Car,List Paragraph with check mark Car,Proposal Bullet List Car"/>
    <w:link w:val="Prrafodelista"/>
    <w:uiPriority w:val="1"/>
    <w:rsid w:val="00BD0A7A"/>
    <w:rPr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D0A7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D0A7A"/>
    <w:pPr>
      <w:spacing w:after="100"/>
      <w:ind w:left="480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7E2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C0F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C0FA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C0FA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0F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0FAF"/>
    <w:rPr>
      <w:rFonts w:ascii="Arial" w:hAnsi="Arial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E14CF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7DEA"/>
    <w:rPr>
      <w:rFonts w:asciiTheme="majorHAnsi" w:eastAsiaTheme="majorEastAsia" w:hAnsiTheme="majorHAnsi" w:cstheme="majorBidi"/>
      <w:i/>
      <w:iCs/>
      <w:color w:val="ED0110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7DEA"/>
    <w:rPr>
      <w:rFonts w:asciiTheme="majorHAnsi" w:eastAsiaTheme="majorEastAsia" w:hAnsiTheme="majorHAnsi" w:cstheme="majorBidi"/>
      <w:color w:val="ED0110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7DEA"/>
    <w:rPr>
      <w:rFonts w:asciiTheme="majorHAnsi" w:eastAsiaTheme="majorEastAsia" w:hAnsiTheme="majorHAnsi" w:cstheme="majorBidi"/>
      <w:color w:val="9D010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7DEA"/>
    <w:rPr>
      <w:rFonts w:asciiTheme="majorHAnsi" w:eastAsiaTheme="majorEastAsia" w:hAnsiTheme="majorHAnsi" w:cstheme="majorBidi"/>
      <w:i/>
      <w:iCs/>
      <w:color w:val="9D010A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7D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7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s-alignment-element">
    <w:name w:val="ts-alignment-element"/>
    <w:basedOn w:val="Fuentedeprrafopredeter"/>
    <w:rsid w:val="00036D85"/>
  </w:style>
  <w:style w:type="character" w:customStyle="1" w:styleId="ts-alignment-element-highlighted">
    <w:name w:val="ts-alignment-element-highlighted"/>
    <w:basedOn w:val="Fuentedeprrafopredeter"/>
    <w:rsid w:val="00CE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5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3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0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4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90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9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44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8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81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castromunoz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uanfcodaniel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.fuchslocher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cderamon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culloaaccardi@gmail.com" TargetMode="External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era\OneDrive\MBA\S4%20-%20BI\scripts\Group1\Informe%20-%20MB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F2A1ED7D71E4695589E2FEBD1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5C6E6-63C4-BD4D-AFA4-7BFCFDF8080E}"/>
      </w:docPartPr>
      <w:docPartBody>
        <w:p w:rsidR="004615EB" w:rsidRDefault="00000000">
          <w:pPr>
            <w:pStyle w:val="457F2A1ED7D71E4695589E2FEBD11FF7"/>
          </w:pPr>
          <w:r w:rsidRPr="00303AA4">
            <w:rPr>
              <w:rStyle w:val="Textodelmarcadordeposicin"/>
            </w:rPr>
            <w:t>[Title]</w:t>
          </w:r>
        </w:p>
      </w:docPartBody>
    </w:docPart>
    <w:docPart>
      <w:docPartPr>
        <w:name w:val="AAFB1B7A93F61A49906B9AC86102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9A619-126B-BA4C-9F90-4B103B8F3604}"/>
      </w:docPartPr>
      <w:docPartBody>
        <w:p w:rsidR="004615EB" w:rsidRDefault="00000000">
          <w:pPr>
            <w:pStyle w:val="AAFB1B7A93F61A49906B9AC86102B96C"/>
          </w:pPr>
          <w:r w:rsidRPr="00303AA4">
            <w:rPr>
              <w:rStyle w:val="Textodelmarcadordeposicin"/>
            </w:rPr>
            <w:t>[Subject]</w:t>
          </w:r>
        </w:p>
      </w:docPartBody>
    </w:docPart>
    <w:docPart>
      <w:docPartPr>
        <w:name w:val="E96DB5048DBCEF4CBBE4CF61E480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1E9F-27E9-8844-A9CA-2DBA83DD0730}"/>
      </w:docPartPr>
      <w:docPartBody>
        <w:p w:rsidR="004615EB" w:rsidRDefault="00000000">
          <w:pPr>
            <w:pStyle w:val="E96DB5048DBCEF4CBBE4CF61E480FCFD"/>
          </w:pPr>
          <w:r w:rsidRPr="00303AA4">
            <w:rPr>
              <w:rStyle w:val="Textodelmarcadordeposicin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mbria"/>
    <w:charset w:val="00"/>
    <w:family w:val="auto"/>
    <w:pitch w:val="variable"/>
    <w:sig w:usb0="80000003" w:usb1="00000001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B"/>
    <w:rsid w:val="004615EB"/>
    <w:rsid w:val="00812D9E"/>
    <w:rsid w:val="00A1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57F2A1ED7D71E4695589E2FEBD11FF7">
    <w:name w:val="457F2A1ED7D71E4695589E2FEBD11FF7"/>
  </w:style>
  <w:style w:type="paragraph" w:customStyle="1" w:styleId="AAFB1B7A93F61A49906B9AC86102B96C">
    <w:name w:val="AAFB1B7A93F61A49906B9AC86102B96C"/>
  </w:style>
  <w:style w:type="paragraph" w:customStyle="1" w:styleId="E96DB5048DBCEF4CBBE4CF61E480FCFD">
    <w:name w:val="E96DB5048DBCEF4CBBE4CF61E480F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theme/theme1.xml><?xml version="1.0" encoding="utf-8"?>
<a:theme xmlns:a="http://schemas.openxmlformats.org/drawingml/2006/main" name="PS">
  <a:themeElements>
    <a:clrScheme name="PS_COLORS">
      <a:dk1>
        <a:srgbClr val="000000"/>
      </a:dk1>
      <a:lt1>
        <a:srgbClr val="FFFFFF"/>
      </a:lt1>
      <a:dk2>
        <a:srgbClr val="EEEEEE"/>
      </a:dk2>
      <a:lt2>
        <a:srgbClr val="FFFFFF"/>
      </a:lt2>
      <a:accent1>
        <a:srgbClr val="FE414D"/>
      </a:accent1>
      <a:accent2>
        <a:srgbClr val="079FFF"/>
      </a:accent2>
      <a:accent3>
        <a:srgbClr val="FFE63B"/>
      </a:accent3>
      <a:accent4>
        <a:srgbClr val="00E6C3"/>
      </a:accent4>
      <a:accent5>
        <a:srgbClr val="B4B4B4"/>
      </a:accent5>
      <a:accent6>
        <a:srgbClr val="999999"/>
      </a:accent6>
      <a:hlink>
        <a:srgbClr val="079FFF"/>
      </a:hlink>
      <a:folHlink>
        <a:srgbClr val="079FFF"/>
      </a:folHlink>
    </a:clrScheme>
    <a:fontScheme name="newfonts 1">
      <a:majorFont>
        <a:latin typeface="Seaford"/>
        <a:ea typeface=""/>
        <a:cs typeface=""/>
      </a:majorFont>
      <a:minorFont>
        <a:latin typeface="Seaford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S" id="{700EF9F6-3D75-C04E-9730-95431D650D61}" vid="{FBE05CDC-674A-A744-9186-C577BD31B8E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447F-A387-4B73-9D5F-F0BF0CBC1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- MBA</Template>
  <TotalTime>23</TotalTime>
  <Pages>4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Grupal: GE</dc:title>
  <dc:subject/>
  <dc:creator>Cesar Deramond</dc:creator>
  <cp:keywords/>
  <cp:lastModifiedBy>juan francisco daniel mora silva</cp:lastModifiedBy>
  <cp:revision>399</cp:revision>
  <cp:lastPrinted>2022-01-07T06:06:00Z</cp:lastPrinted>
  <dcterms:created xsi:type="dcterms:W3CDTF">2022-10-26T06:04:00Z</dcterms:created>
  <dcterms:modified xsi:type="dcterms:W3CDTF">2022-11-09T01:17:00Z</dcterms:modified>
</cp:coreProperties>
</file>