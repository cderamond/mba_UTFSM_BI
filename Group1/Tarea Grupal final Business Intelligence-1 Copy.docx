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C0D62" w14:textId="2F5956E2" w:rsidR="00310235" w:rsidRDefault="00C5525E" w:rsidP="00292247">
      <w:pPr>
        <w:jc w:val="center"/>
        <w:rPr>
          <w:rFonts w:cs="Arial"/>
        </w:rPr>
      </w:pPr>
      <w:r>
        <w:rPr>
          <w:noProof/>
        </w:rPr>
        <w:drawing>
          <wp:inline distT="0" distB="0" distL="0" distR="0" wp14:anchorId="189451EE" wp14:editId="52659F6A">
            <wp:extent cx="1819275" cy="1323975"/>
            <wp:effectExtent l="0" t="0" r="0" b="0"/>
            <wp:docPr id="1122213514" name="Picture 11222135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22213514"/>
                    <pic:cNvPicPr/>
                  </pic:nvPicPr>
                  <pic:blipFill>
                    <a:blip r:embed="rId8">
                      <a:extLst>
                        <a:ext uri="{28A0092B-C50C-407E-A947-70E740481C1C}">
                          <a14:useLocalDpi xmlns:a14="http://schemas.microsoft.com/office/drawing/2010/main" val="0"/>
                        </a:ext>
                      </a:extLst>
                    </a:blip>
                    <a:srcRect l="31973" t="24667" r="28231" b="19332"/>
                    <a:stretch>
                      <a:fillRect/>
                    </a:stretch>
                  </pic:blipFill>
                  <pic:spPr>
                    <a:xfrm>
                      <a:off x="0" y="0"/>
                      <a:ext cx="1819275" cy="1323975"/>
                    </a:xfrm>
                    <a:prstGeom prst="rect">
                      <a:avLst/>
                    </a:prstGeom>
                  </pic:spPr>
                </pic:pic>
              </a:graphicData>
            </a:graphic>
          </wp:inline>
        </w:drawing>
      </w:r>
    </w:p>
    <w:p w14:paraId="35BA3927" w14:textId="77777777" w:rsidR="004203D1" w:rsidRPr="00292247" w:rsidRDefault="004203D1" w:rsidP="003D2DA0">
      <w:pPr>
        <w:spacing w:line="360" w:lineRule="auto"/>
        <w:rPr>
          <w:rFonts w:cs="Arial"/>
          <w:b/>
          <w:bCs/>
          <w:sz w:val="36"/>
          <w:szCs w:val="36"/>
        </w:rPr>
      </w:pPr>
    </w:p>
    <w:sdt>
      <w:sdtPr>
        <w:rPr>
          <w:rFonts w:ascii="Poppins" w:hAnsi="Poppins" w:cs="Poppins"/>
          <w:color w:val="212529"/>
          <w:sz w:val="23"/>
          <w:szCs w:val="23"/>
          <w:shd w:val="clear" w:color="auto" w:fill="FFFFFF"/>
        </w:rPr>
        <w:alias w:val="Title"/>
        <w:tag w:val=""/>
        <w:id w:val="2105916243"/>
        <w:placeholder>
          <w:docPart w:val="457F2A1ED7D71E4695589E2FEBD11FF7"/>
        </w:placeholder>
        <w:dataBinding w:prefixMappings="xmlns:ns0='http://purl.org/dc/elements/1.1/' xmlns:ns1='http://schemas.openxmlformats.org/package/2006/metadata/core-properties' " w:xpath="/ns1:coreProperties[1]/ns0:title[1]" w:storeItemID="{6C3C8BC8-F283-45AE-878A-BAB7291924A1}"/>
        <w:text/>
      </w:sdtPr>
      <w:sdtEndPr/>
      <w:sdtContent>
        <w:p w14:paraId="5CE4F6AA" w14:textId="434626CB" w:rsidR="004203D1" w:rsidRPr="00310235" w:rsidRDefault="008F01EA" w:rsidP="003D2DA0">
          <w:pPr>
            <w:spacing w:line="360" w:lineRule="auto"/>
            <w:jc w:val="center"/>
            <w:rPr>
              <w:rFonts w:cs="Arial"/>
              <w:bCs/>
              <w:szCs w:val="24"/>
            </w:rPr>
          </w:pPr>
          <w:r>
            <w:rPr>
              <w:rFonts w:ascii="Poppins" w:hAnsi="Poppins" w:cs="Poppins"/>
              <w:color w:val="212529"/>
              <w:sz w:val="23"/>
              <w:szCs w:val="23"/>
              <w:shd w:val="clear" w:color="auto" w:fill="FFFFFF"/>
            </w:rPr>
            <w:t>Group Task</w:t>
          </w:r>
        </w:p>
      </w:sdtContent>
    </w:sdt>
    <w:p w14:paraId="77222B97" w14:textId="77777777" w:rsidR="00B769D1" w:rsidRDefault="00B769D1" w:rsidP="000C2EFE">
      <w:pPr>
        <w:spacing w:line="360" w:lineRule="auto"/>
        <w:jc w:val="center"/>
        <w:rPr>
          <w:rFonts w:cs="Arial"/>
          <w:b/>
          <w:bCs/>
          <w:szCs w:val="24"/>
        </w:rPr>
      </w:pPr>
      <w:r w:rsidRPr="00E00CB8">
        <w:rPr>
          <w:b/>
          <w:szCs w:val="24"/>
        </w:rPr>
        <w:t>MODULE / TEACHER</w:t>
      </w:r>
    </w:p>
    <w:p w14:paraId="2BDC0B39" w14:textId="261B56B8" w:rsidR="00DE14CF" w:rsidRPr="00DE14CF" w:rsidRDefault="00097B03" w:rsidP="003D2DA0">
      <w:pPr>
        <w:spacing w:line="360" w:lineRule="auto"/>
        <w:jc w:val="center"/>
        <w:rPr>
          <w:rFonts w:cs="Arial"/>
          <w:b/>
          <w:bCs/>
          <w:szCs w:val="24"/>
        </w:rPr>
      </w:pPr>
      <w:sdt>
        <w:sdtPr>
          <w:rPr>
            <w:rFonts w:ascii="Poppins" w:hAnsi="Poppins" w:cs="Poppins"/>
            <w:color w:val="212529"/>
            <w:sz w:val="23"/>
            <w:szCs w:val="23"/>
            <w:shd w:val="clear" w:color="auto" w:fill="FFFFFF"/>
          </w:rPr>
          <w:alias w:val="Subject"/>
          <w:tag w:val=""/>
          <w:id w:val="-1617359532"/>
          <w:placeholder>
            <w:docPart w:val="AAFB1B7A93F61A49906B9AC86102B96C"/>
          </w:placeholder>
          <w:dataBinding w:prefixMappings="xmlns:ns0='http://purl.org/dc/elements/1.1/' xmlns:ns1='http://schemas.openxmlformats.org/package/2006/metadata/core-properties' " w:xpath="/ns1:coreProperties[1]/ns0:subject[1]" w:storeItemID="{6C3C8BC8-F283-45AE-878A-BAB7291924A1}"/>
          <w:text/>
        </w:sdtPr>
        <w:sdtEndPr/>
        <w:sdtContent>
          <w:r w:rsidR="00F33326" w:rsidRPr="00F33326">
            <w:rPr>
              <w:rFonts w:ascii="Poppins" w:hAnsi="Poppins" w:cs="Poppins"/>
              <w:color w:val="212529"/>
              <w:sz w:val="23"/>
              <w:szCs w:val="23"/>
              <w:shd w:val="clear" w:color="auto" w:fill="FFFFFF"/>
            </w:rPr>
            <w:t>Business Intelligence</w:t>
          </w:r>
        </w:sdtContent>
      </w:sdt>
      <w:r w:rsidR="00DE14CF">
        <w:rPr>
          <w:b/>
          <w:bCs/>
          <w:szCs w:val="24"/>
          <w:lang w:val="es"/>
        </w:rPr>
        <w:t xml:space="preserve"> /</w:t>
      </w:r>
      <w:sdt>
        <w:sdtPr>
          <w:rPr>
            <w:rFonts w:ascii="Poppins" w:hAnsi="Poppins" w:cs="Poppins"/>
            <w:color w:val="212529"/>
            <w:sz w:val="23"/>
            <w:szCs w:val="23"/>
            <w:shd w:val="clear" w:color="auto" w:fill="FFFFFF"/>
          </w:rPr>
          <w:alias w:val="Manager"/>
          <w:tag w:val=""/>
          <w:id w:val="-1457480562"/>
          <w:placeholder>
            <w:docPart w:val="E96DB5048DBCEF4CBBE4CF61E480FCFD"/>
          </w:placeholder>
          <w:dataBinding w:prefixMappings="xmlns:ns0='http://schemas.openxmlformats.org/officeDocument/2006/extended-properties' " w:xpath="/ns0:Properties[1]/ns0:Manager[1]" w:storeItemID="{6668398D-A668-4E3E-A5EB-62B293D839F1}"/>
          <w:text/>
        </w:sdtPr>
        <w:sdtEndPr/>
        <w:sdtContent>
          <w:r>
            <w:rPr>
              <w:rFonts w:ascii="Poppins" w:hAnsi="Poppins" w:cs="Poppins"/>
              <w:color w:val="212529"/>
              <w:sz w:val="23"/>
              <w:szCs w:val="23"/>
              <w:shd w:val="clear" w:color="auto" w:fill="FFFFFF"/>
            </w:rPr>
            <w:t>Marcel Minutolo minutolo@rmu.edu</w:t>
          </w:r>
        </w:sdtContent>
      </w:sdt>
    </w:p>
    <w:p w14:paraId="32A0BD36" w14:textId="77777777" w:rsidR="001818FB" w:rsidRPr="00120F1B" w:rsidRDefault="00097B03" w:rsidP="003D2DA0">
      <w:pPr>
        <w:spacing w:line="360" w:lineRule="auto"/>
        <w:jc w:val="center"/>
        <w:rPr>
          <w:rFonts w:cs="Arial"/>
          <w:b/>
          <w:bCs/>
          <w:szCs w:val="24"/>
        </w:rPr>
      </w:pPr>
      <w:r>
        <w:rPr>
          <w:noProof/>
          <w:sz w:val="22"/>
          <w:lang w:val="es"/>
        </w:rPr>
      </w:r>
      <w:r w:rsidR="00097B03">
        <w:rPr>
          <w:noProof/>
          <w:sz w:val="22"/>
          <w:lang w:val="es"/>
        </w:rPr>
        <w:pict w14:anchorId="0D17D0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87.65pt;margin-top:88.65pt;width:572.15pt;height:303.6pt;z-index:-251657216">
            <v:imagedata r:id="rId9" o:title="logo 4"/>
          </v:shape>
        </w:pict>
      </w:r>
      <w:r w:rsidR="00BD0A7A">
        <w:rPr>
          <w:b/>
          <w:bCs/>
          <w:szCs w:val="24"/>
          <w:lang w:val="es"/>
        </w:rPr>
        <w:t>GRUPO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83"/>
        <w:gridCol w:w="3555"/>
      </w:tblGrid>
      <w:tr w:rsidR="00310235" w:rsidRPr="00120F1B" w14:paraId="7052B16C" w14:textId="77777777" w:rsidTr="009B7E21">
        <w:tc>
          <w:tcPr>
            <w:tcW w:w="5283" w:type="dxa"/>
          </w:tcPr>
          <w:p w14:paraId="5B87968F" w14:textId="77777777" w:rsidR="00310235" w:rsidRPr="00120F1B" w:rsidRDefault="00F878AE" w:rsidP="009B7E21">
            <w:pPr>
              <w:jc w:val="right"/>
              <w:rPr>
                <w:rFonts w:cs="Arial"/>
                <w:bCs/>
                <w:szCs w:val="24"/>
              </w:rPr>
            </w:pPr>
            <w:r>
              <w:rPr>
                <w:bCs/>
                <w:szCs w:val="24"/>
                <w:lang w:val="es"/>
              </w:rPr>
              <w:t>C</w:t>
            </w:r>
            <w:r w:rsidR="000C210A">
              <w:rPr>
                <w:bCs/>
                <w:szCs w:val="24"/>
                <w:lang w:val="es"/>
              </w:rPr>
              <w:t>es</w:t>
            </w:r>
            <w:r>
              <w:rPr>
                <w:bCs/>
                <w:szCs w:val="24"/>
                <w:lang w:val="es"/>
              </w:rPr>
              <w:t>Sar Deramond</w:t>
            </w:r>
          </w:p>
        </w:tc>
        <w:tc>
          <w:tcPr>
            <w:tcW w:w="3555" w:type="dxa"/>
          </w:tcPr>
          <w:p w14:paraId="7BA7D2E6" w14:textId="44CFA4D5" w:rsidR="00310235" w:rsidRPr="00120F1B" w:rsidRDefault="00097B03" w:rsidP="009B7E21">
            <w:pPr>
              <w:rPr>
                <w:rStyle w:val="Hyperlink"/>
                <w:rFonts w:cs="Arial"/>
                <w:color w:val="0B1E3A"/>
                <w:szCs w:val="24"/>
                <w:u w:val="none"/>
              </w:rPr>
            </w:pPr>
            <w:hyperlink r:id="rId10" w:history="1">
              <w:r w:rsidR="00F878AE" w:rsidRPr="00EF175A">
                <w:rPr>
                  <w:rStyle w:val="Hyperlink"/>
                  <w:szCs w:val="24"/>
                  <w:lang w:val="es"/>
                </w:rPr>
                <w:t>cderamond@gmail.com</w:t>
              </w:r>
            </w:hyperlink>
          </w:p>
        </w:tc>
      </w:tr>
      <w:tr w:rsidR="00310235" w:rsidRPr="00120F1B" w14:paraId="195D91F3" w14:textId="77777777" w:rsidTr="009B7E21">
        <w:tc>
          <w:tcPr>
            <w:tcW w:w="5283" w:type="dxa"/>
          </w:tcPr>
          <w:p w14:paraId="2F6D5D6B" w14:textId="77777777" w:rsidR="00310235" w:rsidRPr="00120F1B" w:rsidRDefault="00F878AE" w:rsidP="009B7E21">
            <w:pPr>
              <w:jc w:val="right"/>
              <w:rPr>
                <w:rFonts w:cs="Arial"/>
                <w:bCs/>
                <w:szCs w:val="24"/>
              </w:rPr>
            </w:pPr>
            <w:r>
              <w:rPr>
                <w:bCs/>
                <w:szCs w:val="24"/>
                <w:lang w:val="es"/>
              </w:rPr>
              <w:t>Jarol Fuchslocher</w:t>
            </w:r>
          </w:p>
        </w:tc>
        <w:tc>
          <w:tcPr>
            <w:tcW w:w="3555" w:type="dxa"/>
          </w:tcPr>
          <w:p w14:paraId="11A59BFA" w14:textId="6CF369B3" w:rsidR="00310235" w:rsidRPr="00120F1B" w:rsidRDefault="00097B03" w:rsidP="009B7E21">
            <w:pPr>
              <w:rPr>
                <w:rStyle w:val="Hyperlink"/>
                <w:rFonts w:cs="Arial"/>
                <w:color w:val="0B1E3A"/>
                <w:szCs w:val="24"/>
                <w:u w:val="none"/>
              </w:rPr>
            </w:pPr>
            <w:hyperlink r:id="rId11" w:history="1">
              <w:r w:rsidR="00F878AE" w:rsidRPr="00EF175A">
                <w:rPr>
                  <w:rStyle w:val="Hyperlink"/>
                  <w:szCs w:val="24"/>
                  <w:lang w:val="es"/>
                </w:rPr>
                <w:t>j.fuchslocher9@gmail.com</w:t>
              </w:r>
            </w:hyperlink>
          </w:p>
        </w:tc>
      </w:tr>
      <w:tr w:rsidR="00310235" w:rsidRPr="00120F1B" w14:paraId="227B0CCC" w14:textId="77777777" w:rsidTr="009B7E21">
        <w:tc>
          <w:tcPr>
            <w:tcW w:w="5283" w:type="dxa"/>
          </w:tcPr>
          <w:p w14:paraId="35B4DFBC" w14:textId="77777777" w:rsidR="00310235" w:rsidRPr="00120F1B" w:rsidRDefault="008D43C2" w:rsidP="009B7E21">
            <w:pPr>
              <w:jc w:val="right"/>
              <w:rPr>
                <w:rFonts w:cs="Arial"/>
              </w:rPr>
            </w:pPr>
            <w:r>
              <w:rPr>
                <w:lang w:val="es"/>
              </w:rPr>
              <w:t>Juan Francisco Mora</w:t>
            </w:r>
          </w:p>
        </w:tc>
        <w:tc>
          <w:tcPr>
            <w:tcW w:w="3555" w:type="dxa"/>
          </w:tcPr>
          <w:p w14:paraId="76F7FB92" w14:textId="512AEE90" w:rsidR="00310235" w:rsidRPr="00120F1B" w:rsidRDefault="00097B03" w:rsidP="009B7E21">
            <w:pPr>
              <w:rPr>
                <w:rStyle w:val="Hyperlink"/>
                <w:rFonts w:cs="Arial"/>
                <w:color w:val="0B1E3A"/>
                <w:szCs w:val="24"/>
                <w:u w:val="none"/>
              </w:rPr>
            </w:pPr>
            <w:hyperlink r:id="rId12" w:history="1">
              <w:r w:rsidR="00F878AE" w:rsidRPr="00EF175A">
                <w:rPr>
                  <w:rStyle w:val="Hyperlink"/>
                  <w:szCs w:val="24"/>
                  <w:lang w:val="es"/>
                </w:rPr>
                <w:t>juanfcodaniel@gmail.com</w:t>
              </w:r>
            </w:hyperlink>
          </w:p>
        </w:tc>
      </w:tr>
      <w:tr w:rsidR="00310235" w:rsidRPr="00FD57EE" w14:paraId="759C5813" w14:textId="77777777" w:rsidTr="009B7E21">
        <w:trPr>
          <w:trHeight w:val="570"/>
        </w:trPr>
        <w:tc>
          <w:tcPr>
            <w:tcW w:w="5283" w:type="dxa"/>
          </w:tcPr>
          <w:p w14:paraId="65A6B238" w14:textId="77777777" w:rsidR="00310235" w:rsidRDefault="007B6B1A" w:rsidP="009B7E21">
            <w:pPr>
              <w:jc w:val="right"/>
              <w:rPr>
                <w:rFonts w:cs="Arial"/>
                <w:bCs/>
                <w:szCs w:val="24"/>
              </w:rPr>
            </w:pPr>
            <w:r>
              <w:rPr>
                <w:bCs/>
                <w:szCs w:val="24"/>
                <w:lang w:val="es"/>
              </w:rPr>
              <w:t>Pedro Castro</w:t>
            </w:r>
          </w:p>
          <w:p w14:paraId="470FEC74" w14:textId="77777777" w:rsidR="009B7E21" w:rsidRPr="009B7E21" w:rsidRDefault="009B7E21" w:rsidP="009B7E21">
            <w:pPr>
              <w:jc w:val="right"/>
              <w:rPr>
                <w:rFonts w:cs="Arial"/>
                <w:bCs/>
                <w:szCs w:val="24"/>
              </w:rPr>
            </w:pPr>
            <w:r w:rsidRPr="009B7E21">
              <w:rPr>
                <w:bCs/>
                <w:szCs w:val="24"/>
                <w:lang w:val="es"/>
              </w:rPr>
              <w:t>Juan Carlos</w:t>
            </w:r>
            <w:r>
              <w:rPr>
                <w:bCs/>
                <w:szCs w:val="24"/>
                <w:lang w:val="es"/>
              </w:rPr>
              <w:t xml:space="preserve"> Ulloa</w:t>
            </w:r>
          </w:p>
        </w:tc>
        <w:tc>
          <w:tcPr>
            <w:tcW w:w="3555" w:type="dxa"/>
          </w:tcPr>
          <w:p w14:paraId="48EEFD60" w14:textId="770EF1EF" w:rsidR="009B7E21" w:rsidRDefault="00097B03" w:rsidP="00402B9F">
            <w:pPr>
              <w:rPr>
                <w:rStyle w:val="Hyperlink"/>
                <w:rFonts w:cs="Arial"/>
              </w:rPr>
            </w:pPr>
            <w:hyperlink r:id="rId13" w:history="1">
              <w:r w:rsidR="009B7E21" w:rsidRPr="00C5521E">
                <w:rPr>
                  <w:rStyle w:val="Hyperlink"/>
                  <w:lang w:val="es"/>
                </w:rPr>
                <w:t>pedrocastromunoz@gmail.com</w:t>
              </w:r>
            </w:hyperlink>
          </w:p>
          <w:p w14:paraId="137B208C" w14:textId="1364660C" w:rsidR="009B7E21" w:rsidRPr="009B7E21" w:rsidRDefault="00097B03" w:rsidP="009B7E21">
            <w:pPr>
              <w:rPr>
                <w:rFonts w:cs="Arial"/>
                <w:color w:val="0000FF"/>
                <w:u w:val="single"/>
              </w:rPr>
            </w:pPr>
            <w:hyperlink r:id="rId14" w:history="1">
              <w:r w:rsidR="009B7E21" w:rsidRPr="00C5521E">
                <w:rPr>
                  <w:rStyle w:val="Hyperlink"/>
                  <w:bCs/>
                  <w:lang w:val="es"/>
                </w:rPr>
                <w:t>jculloaaccardi@gmail.com</w:t>
              </w:r>
            </w:hyperlink>
          </w:p>
        </w:tc>
      </w:tr>
      <w:tr w:rsidR="009B7E21" w:rsidRPr="00FD57EE" w14:paraId="0510ADA5" w14:textId="77777777" w:rsidTr="009B7E21">
        <w:trPr>
          <w:trHeight w:val="570"/>
        </w:trPr>
        <w:tc>
          <w:tcPr>
            <w:tcW w:w="5283" w:type="dxa"/>
          </w:tcPr>
          <w:p w14:paraId="09EBBA1B" w14:textId="77777777" w:rsidR="009B7E21" w:rsidRDefault="009B7E21" w:rsidP="009B7E21">
            <w:pPr>
              <w:jc w:val="right"/>
              <w:rPr>
                <w:rFonts w:cs="Arial"/>
                <w:bCs/>
                <w:szCs w:val="24"/>
              </w:rPr>
            </w:pPr>
          </w:p>
        </w:tc>
        <w:tc>
          <w:tcPr>
            <w:tcW w:w="3555" w:type="dxa"/>
          </w:tcPr>
          <w:p w14:paraId="334F522F" w14:textId="77777777" w:rsidR="009B7E21" w:rsidRPr="34CBFCF9" w:rsidRDefault="009B7E21" w:rsidP="009B7E21">
            <w:pPr>
              <w:jc w:val="right"/>
              <w:rPr>
                <w:rStyle w:val="Hyperlink"/>
                <w:rFonts w:cs="Arial"/>
              </w:rPr>
            </w:pPr>
          </w:p>
        </w:tc>
      </w:tr>
      <w:tr w:rsidR="00310235" w:rsidRPr="00120F1B" w14:paraId="62F422B9" w14:textId="77777777" w:rsidTr="009B7E21">
        <w:tc>
          <w:tcPr>
            <w:tcW w:w="5283" w:type="dxa"/>
          </w:tcPr>
          <w:p w14:paraId="6BE23AE0" w14:textId="77777777" w:rsidR="00310235" w:rsidRPr="00120F1B" w:rsidRDefault="00310235" w:rsidP="003D2DA0">
            <w:pPr>
              <w:spacing w:line="360" w:lineRule="auto"/>
              <w:jc w:val="right"/>
              <w:rPr>
                <w:rFonts w:cs="Arial"/>
                <w:bCs/>
                <w:szCs w:val="24"/>
              </w:rPr>
            </w:pPr>
          </w:p>
        </w:tc>
        <w:tc>
          <w:tcPr>
            <w:tcW w:w="3555" w:type="dxa"/>
          </w:tcPr>
          <w:p w14:paraId="60F99C75" w14:textId="77777777" w:rsidR="00310235" w:rsidRPr="00120F1B" w:rsidRDefault="00310235" w:rsidP="003D2DA0">
            <w:pPr>
              <w:spacing w:line="360" w:lineRule="auto"/>
              <w:rPr>
                <w:rStyle w:val="Hyperlink"/>
                <w:rFonts w:cs="Arial"/>
                <w:color w:val="0B1E3A"/>
                <w:szCs w:val="24"/>
                <w:u w:val="none"/>
              </w:rPr>
            </w:pPr>
          </w:p>
        </w:tc>
      </w:tr>
    </w:tbl>
    <w:p w14:paraId="4AE4F477" w14:textId="77777777" w:rsidR="00310235" w:rsidRDefault="00310235" w:rsidP="003D2DA0">
      <w:pPr>
        <w:spacing w:line="360" w:lineRule="auto"/>
        <w:jc w:val="center"/>
        <w:rPr>
          <w:rFonts w:cs="Arial"/>
          <w:bCs/>
          <w:szCs w:val="24"/>
        </w:rPr>
      </w:pPr>
    </w:p>
    <w:p w14:paraId="4C834A3A" w14:textId="77777777" w:rsidR="00120F1B" w:rsidRDefault="00120F1B" w:rsidP="003D2DA0">
      <w:pPr>
        <w:spacing w:line="360" w:lineRule="auto"/>
        <w:jc w:val="center"/>
        <w:rPr>
          <w:rFonts w:cs="Arial"/>
          <w:bCs/>
          <w:szCs w:val="24"/>
        </w:rPr>
      </w:pPr>
    </w:p>
    <w:p w14:paraId="63C37A78" w14:textId="77777777" w:rsidR="00120F1B" w:rsidRDefault="00120F1B" w:rsidP="003D2DA0">
      <w:pPr>
        <w:spacing w:line="360" w:lineRule="auto"/>
        <w:jc w:val="center"/>
        <w:rPr>
          <w:rFonts w:cs="Arial"/>
          <w:bCs/>
          <w:szCs w:val="24"/>
        </w:rPr>
      </w:pPr>
    </w:p>
    <w:p w14:paraId="5D3E40E8" w14:textId="77777777" w:rsidR="00120F1B" w:rsidRDefault="00120F1B" w:rsidP="003D2DA0">
      <w:pPr>
        <w:spacing w:line="360" w:lineRule="auto"/>
        <w:jc w:val="center"/>
        <w:rPr>
          <w:rFonts w:cs="Arial"/>
          <w:bCs/>
          <w:szCs w:val="24"/>
        </w:rPr>
      </w:pPr>
    </w:p>
    <w:p w14:paraId="384CF307" w14:textId="77777777" w:rsidR="00120F1B" w:rsidRDefault="00120F1B" w:rsidP="003D2DA0">
      <w:pPr>
        <w:spacing w:line="360" w:lineRule="auto"/>
        <w:jc w:val="center"/>
        <w:rPr>
          <w:rFonts w:cs="Arial"/>
          <w:bCs/>
          <w:szCs w:val="24"/>
        </w:rPr>
      </w:pPr>
    </w:p>
    <w:p w14:paraId="7B1418D9" w14:textId="77777777" w:rsidR="00285A12" w:rsidRDefault="00285A12" w:rsidP="003D2DA0">
      <w:pPr>
        <w:spacing w:line="360" w:lineRule="auto"/>
        <w:jc w:val="center"/>
        <w:rPr>
          <w:rFonts w:cs="Arial"/>
          <w:bCs/>
          <w:szCs w:val="24"/>
        </w:rPr>
      </w:pPr>
    </w:p>
    <w:p w14:paraId="4D0A3DB5" w14:textId="31450218" w:rsidR="00402B9F" w:rsidRDefault="00FF6F60" w:rsidP="0009349F">
      <w:pPr>
        <w:jc w:val="center"/>
        <w:rPr>
          <w:rFonts w:cs="Arial"/>
        </w:rPr>
      </w:pPr>
      <w:r>
        <w:rPr>
          <w:lang w:val="es"/>
        </w:rPr>
        <w:t>Noviembre</w:t>
      </w:r>
      <w:r w:rsidR="0009349F">
        <w:rPr>
          <w:lang w:val="es"/>
        </w:rPr>
        <w:t xml:space="preserve"> de 2022</w:t>
      </w:r>
      <w:r w:rsidR="00402B9F">
        <w:rPr>
          <w:lang w:val="es"/>
        </w:rPr>
        <w:br w:type="page"/>
      </w:r>
    </w:p>
    <w:p w14:paraId="1CEE32C8" w14:textId="77777777" w:rsidR="00310235" w:rsidRDefault="00310235" w:rsidP="00402B9F">
      <w:pPr>
        <w:spacing w:line="360" w:lineRule="auto"/>
        <w:jc w:val="center"/>
        <w:rPr>
          <w:rFonts w:cs="Arial"/>
        </w:rPr>
      </w:pPr>
    </w:p>
    <w:sdt>
      <w:sdtPr>
        <w:rPr>
          <w:rFonts w:ascii="Arial" w:eastAsiaTheme="minorHAnsi" w:hAnsi="Arial" w:cstheme="minorBidi"/>
          <w:color w:val="auto"/>
          <w:sz w:val="24"/>
          <w:szCs w:val="22"/>
          <w:lang w:eastAsia="en-US"/>
        </w:rPr>
        <w:id w:val="1695915938"/>
        <w:docPartObj>
          <w:docPartGallery w:val="Table of Contents"/>
          <w:docPartUnique/>
        </w:docPartObj>
      </w:sdtPr>
      <w:sdtEndPr>
        <w:rPr>
          <w:rFonts w:asciiTheme="minorHAnsi" w:hAnsiTheme="minorHAnsi"/>
          <w:sz w:val="20"/>
        </w:rPr>
      </w:sdtEndPr>
      <w:sdtContent>
        <w:p w14:paraId="2F7EE3E7" w14:textId="77777777" w:rsidR="004E4600" w:rsidRDefault="004E4600" w:rsidP="003B2F00">
          <w:pPr>
            <w:pStyle w:val="TOCHeading"/>
            <w:numPr>
              <w:ilvl w:val="0"/>
              <w:numId w:val="0"/>
            </w:numPr>
            <w:ind w:left="432" w:hanging="432"/>
            <w:rPr>
              <w:rFonts w:ascii="Arial" w:hAnsi="Arial" w:cs="Arial"/>
              <w:b/>
              <w:sz w:val="28"/>
              <w:szCs w:val="28"/>
              <w:lang w:val="es-ES"/>
            </w:rPr>
          </w:pPr>
          <w:r w:rsidRPr="00C6256F">
            <w:rPr>
              <w:b/>
              <w:sz w:val="28"/>
              <w:szCs w:val="28"/>
              <w:lang w:val="en"/>
            </w:rPr>
            <w:t>TABLE CONTENTS</w:t>
          </w:r>
        </w:p>
        <w:p w14:paraId="2F29469A" w14:textId="31F9E325" w:rsidR="00CF236A" w:rsidRPr="00CF236A" w:rsidRDefault="00CF236A" w:rsidP="00CF236A">
          <w:pPr>
            <w:rPr>
              <w:lang w:val="es-ES" w:eastAsia="es-CL"/>
            </w:rPr>
          </w:pPr>
        </w:p>
        <w:p w14:paraId="0B5C17E4" w14:textId="6CC2FBC9" w:rsidR="00847143" w:rsidRDefault="009906EC">
          <w:pPr>
            <w:pStyle w:val="TOC1"/>
            <w:rPr>
              <w:rFonts w:eastAsiaTheme="minorEastAsia"/>
              <w:noProof/>
              <w:sz w:val="22"/>
              <w:lang w:eastAsia="es-CL"/>
            </w:rPr>
          </w:pPr>
          <w:r>
            <w:rPr>
              <w:lang w:val="es"/>
            </w:rPr>
            <w:fldChar w:fldCharType="begin"/>
          </w:r>
          <w:r w:rsidR="00C6256F">
            <w:rPr>
              <w:lang w:val="es"/>
            </w:rPr>
            <w:instrText>TOC \o "1-3" \h \z \u</w:instrText>
          </w:r>
          <w:r>
            <w:rPr>
              <w:lang w:val="es"/>
            </w:rPr>
            <w:fldChar w:fldCharType="separate"/>
          </w:r>
          <w:hyperlink w:anchor="_Toc119146593" w:history="1">
            <w:r w:rsidR="00847143" w:rsidRPr="00717E13">
              <w:rPr>
                <w:rStyle w:val="Hyperlink"/>
                <w:noProof/>
                <w:lang w:val="en-US" w:eastAsia="es-CL"/>
              </w:rPr>
              <w:t>1</w:t>
            </w:r>
            <w:r w:rsidR="00847143">
              <w:rPr>
                <w:rFonts w:eastAsiaTheme="minorEastAsia"/>
                <w:noProof/>
                <w:sz w:val="22"/>
                <w:lang w:eastAsia="es-CL"/>
              </w:rPr>
              <w:tab/>
            </w:r>
            <w:r w:rsidR="00847143" w:rsidRPr="00717E13">
              <w:rPr>
                <w:rStyle w:val="Hyperlink"/>
                <w:noProof/>
                <w:lang w:val="en"/>
              </w:rPr>
              <w:t>How would you evaluate GE's Industrial Internet initiative?</w:t>
            </w:r>
            <w:r w:rsidR="00847143">
              <w:rPr>
                <w:noProof/>
                <w:webHidden/>
              </w:rPr>
              <w:tab/>
            </w:r>
            <w:r w:rsidR="00847143">
              <w:rPr>
                <w:noProof/>
                <w:webHidden/>
              </w:rPr>
              <w:fldChar w:fldCharType="begin"/>
            </w:r>
            <w:r w:rsidR="00847143">
              <w:rPr>
                <w:noProof/>
                <w:webHidden/>
              </w:rPr>
              <w:instrText xml:space="preserve"> PAGEREF _Toc119146593 \h </w:instrText>
            </w:r>
            <w:r w:rsidR="00847143">
              <w:rPr>
                <w:noProof/>
                <w:webHidden/>
              </w:rPr>
            </w:r>
            <w:r w:rsidR="00847143">
              <w:rPr>
                <w:noProof/>
                <w:webHidden/>
              </w:rPr>
              <w:fldChar w:fldCharType="separate"/>
            </w:r>
            <w:r w:rsidR="00847143">
              <w:rPr>
                <w:noProof/>
                <w:webHidden/>
              </w:rPr>
              <w:t>3</w:t>
            </w:r>
            <w:r w:rsidR="00847143">
              <w:rPr>
                <w:noProof/>
                <w:webHidden/>
              </w:rPr>
              <w:fldChar w:fldCharType="end"/>
            </w:r>
          </w:hyperlink>
        </w:p>
        <w:p w14:paraId="670D3BC6" w14:textId="6174D773" w:rsidR="00847143" w:rsidRDefault="00097B03">
          <w:pPr>
            <w:pStyle w:val="TOC1"/>
            <w:rPr>
              <w:rFonts w:eastAsiaTheme="minorEastAsia"/>
              <w:noProof/>
              <w:sz w:val="22"/>
              <w:lang w:eastAsia="es-CL"/>
            </w:rPr>
          </w:pPr>
          <w:hyperlink w:anchor="_Toc119146594" w:history="1">
            <w:r w:rsidR="00847143" w:rsidRPr="00717E13">
              <w:rPr>
                <w:rStyle w:val="Hyperlink"/>
                <w:noProof/>
                <w:lang w:val="en-US"/>
              </w:rPr>
              <w:t>2</w:t>
            </w:r>
            <w:r w:rsidR="00847143">
              <w:rPr>
                <w:rFonts w:eastAsiaTheme="minorEastAsia"/>
                <w:noProof/>
                <w:sz w:val="22"/>
                <w:lang w:eastAsia="es-CL"/>
              </w:rPr>
              <w:tab/>
            </w:r>
            <w:r w:rsidR="00847143" w:rsidRPr="00717E13">
              <w:rPr>
                <w:rStyle w:val="Hyperlink"/>
                <w:noProof/>
                <w:lang w:val="en"/>
              </w:rPr>
              <w:t>What are the next steps? Develop a specific action plan for Beth Comstock and William Ruh to work together to accelerate Industrial Internet efforts over the next five years.</w:t>
            </w:r>
            <w:r w:rsidR="00847143">
              <w:rPr>
                <w:noProof/>
                <w:webHidden/>
              </w:rPr>
              <w:tab/>
            </w:r>
            <w:r w:rsidR="00847143">
              <w:rPr>
                <w:noProof/>
                <w:webHidden/>
              </w:rPr>
              <w:fldChar w:fldCharType="begin"/>
            </w:r>
            <w:r w:rsidR="00847143">
              <w:rPr>
                <w:noProof/>
                <w:webHidden/>
              </w:rPr>
              <w:instrText xml:space="preserve"> PAGEREF _Toc119146594 \h </w:instrText>
            </w:r>
            <w:r w:rsidR="00847143">
              <w:rPr>
                <w:noProof/>
                <w:webHidden/>
              </w:rPr>
            </w:r>
            <w:r w:rsidR="00847143">
              <w:rPr>
                <w:noProof/>
                <w:webHidden/>
              </w:rPr>
              <w:fldChar w:fldCharType="separate"/>
            </w:r>
            <w:r w:rsidR="00847143">
              <w:rPr>
                <w:noProof/>
                <w:webHidden/>
              </w:rPr>
              <w:t>3</w:t>
            </w:r>
            <w:r w:rsidR="00847143">
              <w:rPr>
                <w:noProof/>
                <w:webHidden/>
              </w:rPr>
              <w:fldChar w:fldCharType="end"/>
            </w:r>
          </w:hyperlink>
        </w:p>
        <w:p w14:paraId="01BB12BF" w14:textId="63873873" w:rsidR="00847143" w:rsidRDefault="00097B03">
          <w:pPr>
            <w:pStyle w:val="TOC1"/>
            <w:rPr>
              <w:rFonts w:eastAsiaTheme="minorEastAsia"/>
              <w:noProof/>
              <w:sz w:val="22"/>
              <w:lang w:eastAsia="es-CL"/>
            </w:rPr>
          </w:pPr>
          <w:hyperlink w:anchor="_Toc119146595" w:history="1">
            <w:r w:rsidR="00847143" w:rsidRPr="00717E13">
              <w:rPr>
                <w:rStyle w:val="Hyperlink"/>
                <w:noProof/>
              </w:rPr>
              <w:t>3</w:t>
            </w:r>
            <w:r w:rsidR="00847143">
              <w:rPr>
                <w:rFonts w:eastAsiaTheme="minorEastAsia"/>
                <w:noProof/>
                <w:sz w:val="22"/>
                <w:lang w:eastAsia="es-CL"/>
              </w:rPr>
              <w:tab/>
            </w:r>
            <w:r w:rsidR="00847143" w:rsidRPr="00717E13">
              <w:rPr>
                <w:rStyle w:val="Hyperlink"/>
                <w:noProof/>
                <w:lang w:val="en"/>
              </w:rPr>
              <w:t>Who will be GE's most feared competitor in five years? Why?</w:t>
            </w:r>
            <w:r w:rsidR="00847143">
              <w:rPr>
                <w:noProof/>
                <w:webHidden/>
              </w:rPr>
              <w:tab/>
            </w:r>
            <w:r w:rsidR="00847143">
              <w:rPr>
                <w:noProof/>
                <w:webHidden/>
              </w:rPr>
              <w:fldChar w:fldCharType="begin"/>
            </w:r>
            <w:r w:rsidR="00847143">
              <w:rPr>
                <w:noProof/>
                <w:webHidden/>
              </w:rPr>
              <w:instrText xml:space="preserve"> PAGEREF _Toc119146595 \h </w:instrText>
            </w:r>
            <w:r w:rsidR="00847143">
              <w:rPr>
                <w:noProof/>
                <w:webHidden/>
              </w:rPr>
            </w:r>
            <w:r w:rsidR="00847143">
              <w:rPr>
                <w:noProof/>
                <w:webHidden/>
              </w:rPr>
              <w:fldChar w:fldCharType="separate"/>
            </w:r>
            <w:r w:rsidR="00847143">
              <w:rPr>
                <w:noProof/>
                <w:webHidden/>
              </w:rPr>
              <w:t>4</w:t>
            </w:r>
            <w:r w:rsidR="00847143">
              <w:rPr>
                <w:noProof/>
                <w:webHidden/>
              </w:rPr>
              <w:fldChar w:fldCharType="end"/>
            </w:r>
          </w:hyperlink>
        </w:p>
        <w:p w14:paraId="00CAC783" w14:textId="3E47D4D7" w:rsidR="00847143" w:rsidRDefault="00097B03">
          <w:pPr>
            <w:pStyle w:val="TOC1"/>
            <w:rPr>
              <w:rFonts w:eastAsiaTheme="minorEastAsia"/>
              <w:noProof/>
              <w:sz w:val="22"/>
              <w:lang w:eastAsia="es-CL"/>
            </w:rPr>
          </w:pPr>
          <w:hyperlink w:anchor="_Toc119146596" w:history="1">
            <w:r w:rsidR="00847143" w:rsidRPr="00717E13">
              <w:rPr>
                <w:rStyle w:val="Hyperlink"/>
                <w:noProof/>
                <w:lang w:val="de-AT"/>
              </w:rPr>
              <w:t>4</w:t>
            </w:r>
            <w:r w:rsidR="00847143">
              <w:rPr>
                <w:rFonts w:eastAsiaTheme="minorEastAsia"/>
                <w:noProof/>
                <w:sz w:val="22"/>
                <w:lang w:eastAsia="es-CL"/>
              </w:rPr>
              <w:tab/>
            </w:r>
            <w:r w:rsidR="00847143" w:rsidRPr="00717E13">
              <w:rPr>
                <w:rStyle w:val="Hyperlink"/>
                <w:noProof/>
                <w:lang w:val="en"/>
              </w:rPr>
              <w:t>What do you think GE's stock price will be in five years? Will it outperform the market?</w:t>
            </w:r>
            <w:r w:rsidR="00847143">
              <w:rPr>
                <w:noProof/>
                <w:webHidden/>
              </w:rPr>
              <w:tab/>
            </w:r>
            <w:r w:rsidR="00847143">
              <w:rPr>
                <w:noProof/>
                <w:webHidden/>
              </w:rPr>
              <w:fldChar w:fldCharType="begin"/>
            </w:r>
            <w:r w:rsidR="00847143">
              <w:rPr>
                <w:noProof/>
                <w:webHidden/>
              </w:rPr>
              <w:instrText xml:space="preserve"> PAGEREF _Toc119146596 \h </w:instrText>
            </w:r>
            <w:r w:rsidR="00847143">
              <w:rPr>
                <w:noProof/>
                <w:webHidden/>
              </w:rPr>
            </w:r>
            <w:r w:rsidR="00847143">
              <w:rPr>
                <w:noProof/>
                <w:webHidden/>
              </w:rPr>
              <w:fldChar w:fldCharType="separate"/>
            </w:r>
            <w:r w:rsidR="00847143">
              <w:rPr>
                <w:noProof/>
                <w:webHidden/>
              </w:rPr>
              <w:t>4</w:t>
            </w:r>
            <w:r w:rsidR="00847143">
              <w:rPr>
                <w:noProof/>
                <w:webHidden/>
              </w:rPr>
              <w:fldChar w:fldCharType="end"/>
            </w:r>
          </w:hyperlink>
        </w:p>
        <w:p w14:paraId="27187968" w14:textId="7E54A0D0" w:rsidR="00F878AE" w:rsidRDefault="009906EC" w:rsidP="4F4D3FD9">
          <w:pPr>
            <w:pStyle w:val="TOC1"/>
            <w:tabs>
              <w:tab w:val="clear" w:pos="8828"/>
              <w:tab w:val="right" w:leader="dot" w:pos="8835"/>
              <w:tab w:val="left" w:pos="480"/>
            </w:tabs>
            <w:rPr>
              <w:rFonts w:eastAsia="Calibri" w:cs="Arial"/>
              <w:noProof/>
              <w:szCs w:val="24"/>
              <w:lang w:val="es-MX" w:eastAsia="es-MX"/>
            </w:rPr>
          </w:pPr>
          <w:r>
            <w:fldChar w:fldCharType="end"/>
          </w:r>
        </w:p>
      </w:sdtContent>
    </w:sdt>
    <w:p w14:paraId="70F65AA7" w14:textId="77777777" w:rsidR="00C6256F" w:rsidRDefault="00C6256F" w:rsidP="00C6256F">
      <w:pPr>
        <w:spacing w:line="360" w:lineRule="auto"/>
      </w:pPr>
    </w:p>
    <w:p w14:paraId="7FB0E266" w14:textId="0BDCA884" w:rsidR="00037FCC" w:rsidRDefault="00D32F52" w:rsidP="00924A01">
      <w:pPr>
        <w:pStyle w:val="Heading1"/>
        <w:numPr>
          <w:ilvl w:val="0"/>
          <w:numId w:val="16"/>
        </w:numPr>
        <w:rPr>
          <w:lang w:val="de-AT"/>
        </w:rPr>
      </w:pPr>
      <w:r w:rsidRPr="00924A01">
        <w:rPr>
          <w:lang w:val="en-US"/>
        </w:rPr>
        <w:br w:type="page"/>
      </w:r>
    </w:p>
    <w:p w14:paraId="291C8FEF" w14:textId="77777777" w:rsidR="000B5827" w:rsidRDefault="000B5827" w:rsidP="00A33B1A">
      <w:pPr>
        <w:shd w:val="clear" w:color="auto" w:fill="FDFDFD"/>
        <w:spacing w:after="0" w:line="240" w:lineRule="auto"/>
        <w:jc w:val="left"/>
        <w:rPr>
          <w:rFonts w:ascii="Segoe UI" w:eastAsia="Times New Roman" w:hAnsi="Segoe UI" w:cs="Segoe UI"/>
          <w:sz w:val="21"/>
          <w:szCs w:val="21"/>
          <w:lang w:val="es-ES" w:eastAsia="es-CL"/>
        </w:rPr>
      </w:pPr>
    </w:p>
    <w:p w14:paraId="33047FB1" w14:textId="4EA36B89" w:rsidR="00847143" w:rsidRPr="00847143" w:rsidRDefault="00847143" w:rsidP="002E1BD1">
      <w:pPr>
        <w:shd w:val="clear" w:color="auto" w:fill="FFFFFF"/>
        <w:spacing w:after="100" w:afterAutospacing="1" w:line="240" w:lineRule="auto"/>
        <w:rPr>
          <w:lang w:val="en-US"/>
        </w:rPr>
      </w:pPr>
      <w:r w:rsidRPr="00847143">
        <w:rPr>
          <w:lang w:val="en-US"/>
        </w:rPr>
        <w:t xml:space="preserve">Working in groups of no more than 5, use the Lakhani, K.R., </w:t>
      </w:r>
      <w:proofErr w:type="spellStart"/>
      <w:r w:rsidRPr="00847143">
        <w:rPr>
          <w:lang w:val="en-US"/>
        </w:rPr>
        <w:t>Iansiti</w:t>
      </w:r>
      <w:proofErr w:type="spellEnd"/>
      <w:r w:rsidRPr="00847143">
        <w:rPr>
          <w:lang w:val="en-US"/>
        </w:rPr>
        <w:t>, M., &amp; Herman, K. (2015). GE and the Industrial Internet. Available in Harvard Business School's 618-S05 course package addresses the following questions:</w:t>
      </w:r>
    </w:p>
    <w:p w14:paraId="0616B604" w14:textId="77777777" w:rsidR="00847143" w:rsidRPr="00847143" w:rsidRDefault="00847143" w:rsidP="00847143">
      <w:pPr>
        <w:pStyle w:val="Heading1"/>
        <w:numPr>
          <w:ilvl w:val="0"/>
          <w:numId w:val="28"/>
        </w:numPr>
        <w:rPr>
          <w:lang w:val="en-US" w:eastAsia="es-CL"/>
        </w:rPr>
      </w:pPr>
      <w:bookmarkStart w:id="0" w:name="_Toc119146593"/>
      <w:r w:rsidRPr="00A33B1A">
        <w:rPr>
          <w:lang w:val="en"/>
        </w:rPr>
        <w:t>How would you evaluate GE's Industrial Internet initiative?</w:t>
      </w:r>
      <w:bookmarkEnd w:id="0"/>
    </w:p>
    <w:p w14:paraId="4242DD67" w14:textId="77777777" w:rsidR="00BA1776" w:rsidRPr="00847143" w:rsidRDefault="00BA1776" w:rsidP="00BA1776">
      <w:pPr>
        <w:rPr>
          <w:lang w:val="en-US"/>
        </w:rPr>
      </w:pPr>
    </w:p>
    <w:p w14:paraId="10894191" w14:textId="77777777" w:rsidR="00847143" w:rsidRPr="00847143" w:rsidRDefault="00847143" w:rsidP="00E16C7C">
      <w:pPr>
        <w:rPr>
          <w:lang w:val="en-US"/>
        </w:rPr>
      </w:pPr>
      <w:r w:rsidRPr="1347A292">
        <w:rPr>
          <w:lang w:val="en"/>
        </w:rPr>
        <w:t xml:space="preserve">Its implementation was appropriate, at least in time, since it had to adapt to change. The initiative showed the results that could be had by monitoring field data directly from the machines and being able to make predictions, these results meant savings of 1% in all industries that were applied, experimentally. They had the appropriate vision to realize that there </w:t>
      </w:r>
      <w:bookmarkStart w:id="1" w:name="_Int_Xc3BsCq9"/>
      <w:bookmarkStart w:id="2" w:name="_Int_UwAQIkNr"/>
      <w:bookmarkStart w:id="3" w:name="_Int_DwU8vEnR"/>
      <w:bookmarkStart w:id="4" w:name="_Int_Pd3o9YbK"/>
      <w:bookmarkStart w:id="5" w:name="_Int_HhbydRQT"/>
      <w:bookmarkStart w:id="6" w:name="_Int_lXu9Voob"/>
      <w:bookmarkStart w:id="7" w:name="_Int_6L0KSaCW"/>
      <w:bookmarkStart w:id="8" w:name="_Int_YYvxgCI7"/>
      <w:bookmarkStart w:id="9" w:name="_Int_ywBGhTbV"/>
      <w:bookmarkEnd w:id="1"/>
      <w:bookmarkEnd w:id="2"/>
      <w:bookmarkEnd w:id="3"/>
      <w:bookmarkEnd w:id="4"/>
      <w:bookmarkEnd w:id="5"/>
      <w:bookmarkEnd w:id="6"/>
      <w:bookmarkEnd w:id="7"/>
      <w:bookmarkEnd w:id="8"/>
      <w:r w:rsidRPr="38B8866C">
        <w:rPr>
          <w:lang w:val="en"/>
        </w:rPr>
        <w:t>must</w:t>
      </w:r>
      <w:bookmarkEnd w:id="9"/>
      <w:r w:rsidRPr="1347A292">
        <w:rPr>
          <w:lang w:val="en"/>
        </w:rPr>
        <w:t xml:space="preserve"> be an ecosystem for the good performance </w:t>
      </w:r>
      <w:r>
        <w:rPr>
          <w:lang w:val="en"/>
        </w:rPr>
        <w:t xml:space="preserve"> of the </w:t>
      </w:r>
      <w:bookmarkStart w:id="10" w:name="_Int_bfvhbVuf"/>
      <w:r w:rsidRPr="38B8866C">
        <w:rPr>
          <w:lang w:val="en"/>
        </w:rPr>
        <w:t>initiative</w:t>
      </w:r>
      <w:r>
        <w:rPr>
          <w:lang w:val="en"/>
        </w:rPr>
        <w:t xml:space="preserve">, </w:t>
      </w:r>
      <w:bookmarkEnd w:id="10"/>
      <w:r w:rsidRPr="1347A292">
        <w:rPr>
          <w:lang w:val="en"/>
        </w:rPr>
        <w:t xml:space="preserve">making an </w:t>
      </w:r>
      <w:bookmarkStart w:id="11" w:name="_Int_cNANFuh1"/>
      <w:r w:rsidRPr="7F5CB27A">
        <w:rPr>
          <w:lang w:val="en"/>
        </w:rPr>
        <w:t>analogy</w:t>
      </w:r>
      <w:bookmarkEnd w:id="11"/>
      <w:r w:rsidRPr="1347A292">
        <w:rPr>
          <w:lang w:val="en"/>
        </w:rPr>
        <w:t xml:space="preserve"> of the impact of 1 billion internet users</w:t>
      </w:r>
      <w:r>
        <w:rPr>
          <w:lang w:val="en"/>
        </w:rPr>
        <w:t xml:space="preserve">, the </w:t>
      </w:r>
      <w:bookmarkStart w:id="12" w:name="_Int_SAZPwM82"/>
      <w:r w:rsidRPr="79D255F7">
        <w:rPr>
          <w:lang w:val="en"/>
        </w:rPr>
        <w:t>expectations</w:t>
      </w:r>
      <w:bookmarkEnd w:id="12"/>
      <w:r w:rsidRPr="1347A292">
        <w:rPr>
          <w:lang w:val="en"/>
        </w:rPr>
        <w:t xml:space="preserve"> in the 90s, versus the </w:t>
      </w:r>
      <w:bookmarkStart w:id="13" w:name="_Int_6wP9d8Wm"/>
      <w:r w:rsidRPr="024EC4D6">
        <w:rPr>
          <w:lang w:val="en"/>
        </w:rPr>
        <w:t>expectation</w:t>
      </w:r>
      <w:bookmarkEnd w:id="13"/>
      <w:r w:rsidRPr="1347A292">
        <w:rPr>
          <w:lang w:val="en"/>
        </w:rPr>
        <w:t xml:space="preserve"> of 50 million </w:t>
      </w:r>
      <w:r>
        <w:rPr>
          <w:lang w:val="en"/>
        </w:rPr>
        <w:t xml:space="preserve"> connected </w:t>
      </w:r>
      <w:bookmarkStart w:id="14" w:name="_Int_m3W89MHf"/>
      <w:r w:rsidRPr="61EEC129">
        <w:rPr>
          <w:lang w:val="en"/>
        </w:rPr>
        <w:t>machines</w:t>
      </w:r>
      <w:bookmarkStart w:id="15" w:name="_Int_G0O63Hdg"/>
      <w:bookmarkEnd w:id="14"/>
      <w:r w:rsidRPr="0540D731">
        <w:rPr>
          <w:lang w:val="en"/>
        </w:rPr>
        <w:t>.</w:t>
      </w:r>
      <w:r>
        <w:rPr>
          <w:lang w:val="en"/>
        </w:rPr>
        <w:t xml:space="preserve"> </w:t>
      </w:r>
      <w:bookmarkEnd w:id="15"/>
      <w:r w:rsidRPr="1347A292">
        <w:rPr>
          <w:lang w:val="en"/>
        </w:rPr>
        <w:t xml:space="preserve"> This led them to understand </w:t>
      </w:r>
      <w:r>
        <w:rPr>
          <w:lang w:val="en"/>
        </w:rPr>
        <w:t xml:space="preserve"> that there </w:t>
      </w:r>
      <w:bookmarkStart w:id="16" w:name="_Int_reXdtl0Y"/>
      <w:r w:rsidRPr="5972524B">
        <w:rPr>
          <w:lang w:val="en"/>
        </w:rPr>
        <w:t>should</w:t>
      </w:r>
      <w:bookmarkEnd w:id="16"/>
      <w:r w:rsidRPr="1347A292">
        <w:rPr>
          <w:lang w:val="en"/>
        </w:rPr>
        <w:t xml:space="preserve"> be </w:t>
      </w:r>
      <w:r w:rsidRPr="0A51B75F">
        <w:rPr>
          <w:lang w:val="en"/>
        </w:rPr>
        <w:t>an</w:t>
      </w:r>
      <w:bookmarkStart w:id="17" w:name="_Int_Q5TWpgA1"/>
      <w:bookmarkEnd w:id="17"/>
      <w:r w:rsidRPr="1347A292">
        <w:rPr>
          <w:lang w:val="en"/>
        </w:rPr>
        <w:t xml:space="preserve"> open, collaborative platform that allowed third parties to generate solutions from shared data, such as the example of the flight hours of the </w:t>
      </w:r>
      <w:r>
        <w:rPr>
          <w:lang w:val="en"/>
        </w:rPr>
        <w:t xml:space="preserve"> Canadian </w:t>
      </w:r>
      <w:bookmarkStart w:id="18" w:name="_Int_EM1NZ7p3"/>
      <w:r w:rsidRPr="45876234">
        <w:rPr>
          <w:lang w:val="en"/>
        </w:rPr>
        <w:t>airline</w:t>
      </w:r>
      <w:bookmarkStart w:id="19" w:name="_Int_KxmMeki0"/>
      <w:bookmarkEnd w:id="18"/>
      <w:r w:rsidRPr="0C2B8E43">
        <w:rPr>
          <w:lang w:val="en"/>
        </w:rPr>
        <w:t>.</w:t>
      </w:r>
      <w:r>
        <w:rPr>
          <w:lang w:val="en"/>
        </w:rPr>
        <w:t xml:space="preserve"> </w:t>
      </w:r>
      <w:bookmarkEnd w:id="19"/>
      <w:r w:rsidRPr="2F7DA44A">
        <w:rPr>
          <w:lang w:val="en"/>
        </w:rPr>
        <w:t xml:space="preserve"> This collaborative platform</w:t>
      </w:r>
      <w:r>
        <w:rPr>
          <w:lang w:val="en"/>
        </w:rPr>
        <w:t xml:space="preserve">, </w:t>
      </w:r>
      <w:bookmarkStart w:id="20" w:name="_Int_E812FZiC"/>
      <w:bookmarkEnd w:id="20"/>
      <w:r w:rsidRPr="1347A292">
        <w:rPr>
          <w:lang w:val="en"/>
        </w:rPr>
        <w:t xml:space="preserve"> however, involves </w:t>
      </w:r>
      <w:bookmarkStart w:id="21" w:name="_Int_zFi5LBpo"/>
      <w:r w:rsidRPr="048263ED">
        <w:rPr>
          <w:lang w:val="en"/>
        </w:rPr>
        <w:t>partnering</w:t>
      </w:r>
      <w:r>
        <w:rPr>
          <w:lang w:val="en"/>
        </w:rPr>
        <w:t xml:space="preserve"> with </w:t>
      </w:r>
      <w:bookmarkEnd w:id="21"/>
      <w:r w:rsidRPr="1347A292">
        <w:rPr>
          <w:lang w:val="en"/>
        </w:rPr>
        <w:t xml:space="preserve"> competitors, with the risks and opportunities that this entails.</w:t>
      </w:r>
    </w:p>
    <w:p w14:paraId="7CA5218D" w14:textId="77777777" w:rsidR="00847143" w:rsidRPr="00847143" w:rsidRDefault="00847143" w:rsidP="00E16C7C">
      <w:pPr>
        <w:rPr>
          <w:lang w:val="en-US"/>
        </w:rPr>
      </w:pPr>
      <w:r w:rsidRPr="1347A292">
        <w:rPr>
          <w:lang w:val="en"/>
        </w:rPr>
        <w:t xml:space="preserve">The development of the industrial internet has made other competitors </w:t>
      </w:r>
      <w:bookmarkStart w:id="22" w:name="_Int_eeW5pYYc"/>
      <w:r w:rsidRPr="68EE497F">
        <w:rPr>
          <w:lang w:val="en"/>
        </w:rPr>
        <w:t>appear</w:t>
      </w:r>
      <w:bookmarkEnd w:id="22"/>
      <w:r w:rsidRPr="1347A292">
        <w:rPr>
          <w:lang w:val="en"/>
        </w:rPr>
        <w:t xml:space="preserve"> on the scene, giants like </w:t>
      </w:r>
      <w:bookmarkStart w:id="23" w:name="_Int_VpUPZvxm"/>
      <w:r w:rsidRPr="2CA06333">
        <w:rPr>
          <w:lang w:val="en"/>
        </w:rPr>
        <w:t>Google</w:t>
      </w:r>
      <w:r>
        <w:rPr>
          <w:lang w:val="en"/>
        </w:rPr>
        <w:t xml:space="preserve">, </w:t>
      </w:r>
      <w:bookmarkEnd w:id="23"/>
      <w:r w:rsidRPr="1347A292">
        <w:rPr>
          <w:lang w:val="en"/>
        </w:rPr>
        <w:t xml:space="preserve">so GE must </w:t>
      </w:r>
      <w:bookmarkStart w:id="24" w:name="_Int_xWw7IrMR"/>
      <w:r w:rsidRPr="28EFDD94">
        <w:rPr>
          <w:lang w:val="en"/>
        </w:rPr>
        <w:t>rethink</w:t>
      </w:r>
      <w:bookmarkEnd w:id="24"/>
      <w:r w:rsidRPr="1347A292">
        <w:rPr>
          <w:lang w:val="en"/>
        </w:rPr>
        <w:t xml:space="preserve"> in its different </w:t>
      </w:r>
      <w:bookmarkStart w:id="25" w:name="_Int_nVyOTHSS"/>
      <w:r w:rsidRPr="2423F455">
        <w:rPr>
          <w:lang w:val="en"/>
        </w:rPr>
        <w:t>areas</w:t>
      </w:r>
      <w:r>
        <w:rPr>
          <w:lang w:val="en"/>
        </w:rPr>
        <w:t xml:space="preserve"> of </w:t>
      </w:r>
      <w:bookmarkEnd w:id="25"/>
      <w:r w:rsidRPr="1347A292">
        <w:rPr>
          <w:lang w:val="en"/>
        </w:rPr>
        <w:t xml:space="preserve"> development</w:t>
      </w:r>
      <w:r>
        <w:rPr>
          <w:lang w:val="en"/>
        </w:rPr>
        <w:t xml:space="preserve">, </w:t>
      </w:r>
      <w:bookmarkStart w:id="26" w:name="_Int_wtHSkVLL"/>
      <w:r w:rsidRPr="059DC78D">
        <w:rPr>
          <w:lang w:val="en"/>
        </w:rPr>
        <w:t>through</w:t>
      </w:r>
      <w:bookmarkEnd w:id="26"/>
      <w:r w:rsidRPr="1347A292">
        <w:rPr>
          <w:lang w:val="en"/>
        </w:rPr>
        <w:t xml:space="preserve"> its councils, or other new instances these changing scenarios, and </w:t>
      </w:r>
      <w:bookmarkStart w:id="27" w:name="_Int_4kAlpdIN"/>
      <w:r w:rsidRPr="59CF42A7">
        <w:rPr>
          <w:lang w:val="en"/>
        </w:rPr>
        <w:t>monitor</w:t>
      </w:r>
      <w:bookmarkEnd w:id="27"/>
      <w:r w:rsidRPr="1347A292">
        <w:rPr>
          <w:lang w:val="en"/>
        </w:rPr>
        <w:t xml:space="preserve"> the </w:t>
      </w:r>
      <w:bookmarkStart w:id="28" w:name="_Int_nYMApYrt"/>
      <w:r w:rsidRPr="1347A292">
        <w:rPr>
          <w:lang w:val="en"/>
        </w:rPr>
        <w:t xml:space="preserve"> potential </w:t>
      </w:r>
      <w:bookmarkEnd w:id="28"/>
      <w:r w:rsidRPr="253F57F5">
        <w:rPr>
          <w:lang w:val="en"/>
        </w:rPr>
        <w:t>competition</w:t>
      </w:r>
      <w:bookmarkStart w:id="29" w:name="_Int_KdY5x7KO"/>
      <w:r w:rsidRPr="18CA4460">
        <w:rPr>
          <w:lang w:val="en"/>
        </w:rPr>
        <w:t xml:space="preserve"> of</w:t>
      </w:r>
      <w:bookmarkEnd w:id="29"/>
      <w:r w:rsidRPr="1347A292">
        <w:rPr>
          <w:lang w:val="en"/>
        </w:rPr>
        <w:t xml:space="preserve"> large </w:t>
      </w:r>
      <w:bookmarkStart w:id="30" w:name="_Int_VhMG1AUh"/>
      <w:r w:rsidRPr="3B4915DF">
        <w:rPr>
          <w:lang w:val="en"/>
        </w:rPr>
        <w:t>companies</w:t>
      </w:r>
      <w:bookmarkStart w:id="31" w:name="_Int_fPCukrrt"/>
      <w:bookmarkEnd w:id="30"/>
      <w:r w:rsidRPr="30ADD92E">
        <w:rPr>
          <w:lang w:val="en"/>
        </w:rPr>
        <w:t xml:space="preserve">  technological</w:t>
      </w:r>
      <w:bookmarkEnd w:id="31"/>
      <w:r w:rsidRPr="1347A292">
        <w:rPr>
          <w:lang w:val="en"/>
        </w:rPr>
        <w:t>, over its traditional competitors</w:t>
      </w:r>
      <w:bookmarkStart w:id="32" w:name="_Int_JRfBLqnY"/>
      <w:r w:rsidRPr="339FEB89">
        <w:rPr>
          <w:lang w:val="en"/>
        </w:rPr>
        <w:t>.</w:t>
      </w:r>
      <w:bookmarkEnd w:id="32"/>
    </w:p>
    <w:p w14:paraId="34AE4EBA" w14:textId="77777777" w:rsidR="004877B7" w:rsidRPr="00847143" w:rsidRDefault="004877B7" w:rsidP="004877B7">
      <w:pPr>
        <w:pStyle w:val="Heading2"/>
        <w:numPr>
          <w:ilvl w:val="0"/>
          <w:numId w:val="0"/>
        </w:numPr>
        <w:ind w:left="576"/>
        <w:rPr>
          <w:lang w:val="en-US"/>
        </w:rPr>
      </w:pPr>
    </w:p>
    <w:p w14:paraId="239030AD" w14:textId="77777777" w:rsidR="00847143" w:rsidRPr="00847143" w:rsidRDefault="00847143" w:rsidP="00847143">
      <w:pPr>
        <w:pStyle w:val="Heading1"/>
        <w:numPr>
          <w:ilvl w:val="0"/>
          <w:numId w:val="28"/>
        </w:numPr>
        <w:rPr>
          <w:lang w:val="en-US"/>
        </w:rPr>
      </w:pPr>
      <w:bookmarkStart w:id="33" w:name="_Toc119146594"/>
      <w:r w:rsidRPr="00847143">
        <w:rPr>
          <w:lang w:val="en"/>
        </w:rPr>
        <w:t>What</w:t>
      </w:r>
      <w:r w:rsidRPr="006E432B">
        <w:rPr>
          <w:lang w:val="en"/>
        </w:rPr>
        <w:t xml:space="preserve"> are the next steps? Develop a specific action plan for Beth Comstock and William </w:t>
      </w:r>
      <w:proofErr w:type="spellStart"/>
      <w:r w:rsidRPr="006E432B">
        <w:rPr>
          <w:lang w:val="en"/>
        </w:rPr>
        <w:t>Ruh</w:t>
      </w:r>
      <w:proofErr w:type="spellEnd"/>
      <w:r w:rsidRPr="006E432B">
        <w:rPr>
          <w:lang w:val="en"/>
        </w:rPr>
        <w:t xml:space="preserve"> to work together to accelerate Industrial Internet efforts over the next five years.</w:t>
      </w:r>
      <w:bookmarkEnd w:id="33"/>
    </w:p>
    <w:p w14:paraId="2A6E7FA1" w14:textId="77777777" w:rsidR="009239D2" w:rsidRPr="009239D2" w:rsidRDefault="009239D2" w:rsidP="009239D2">
      <w:pPr>
        <w:rPr>
          <w:lang w:val="de-AT"/>
        </w:rPr>
      </w:pPr>
    </w:p>
    <w:p w14:paraId="471DBA1C" w14:textId="77777777" w:rsidR="00847143" w:rsidRPr="00847143" w:rsidRDefault="00847143" w:rsidP="007210EC">
      <w:pPr>
        <w:rPr>
          <w:lang w:val="en-US"/>
        </w:rPr>
      </w:pPr>
      <w:r w:rsidRPr="000D1FD0">
        <w:rPr>
          <w:lang w:val="en"/>
        </w:rPr>
        <w:t xml:space="preserve">To drive platform adoption, they need to focus on interoperability across the various branches of business. </w:t>
      </w:r>
    </w:p>
    <w:p w14:paraId="5A799804" w14:textId="77777777" w:rsidR="00847143" w:rsidRPr="00847143" w:rsidRDefault="00847143" w:rsidP="007210EC">
      <w:pPr>
        <w:rPr>
          <w:lang w:val="en-US"/>
        </w:rPr>
      </w:pPr>
      <w:r>
        <w:rPr>
          <w:lang w:val="en"/>
        </w:rPr>
        <w:t>To push the adoption of the Platform, it must be neutral, scalable, interoperable and flexible between the different branches of business.  As noted in the case, there are functionalities that are specific to each business but are not relevant from the point of view of standardization.</w:t>
      </w:r>
    </w:p>
    <w:p w14:paraId="05C9B51D" w14:textId="77777777" w:rsidR="00847143" w:rsidRPr="00847143" w:rsidRDefault="00847143" w:rsidP="007210EC">
      <w:pPr>
        <w:rPr>
          <w:lang w:val="en-US"/>
        </w:rPr>
      </w:pPr>
      <w:r>
        <w:rPr>
          <w:lang w:val="en"/>
        </w:rPr>
        <w:t>This presupposes intensifying the practices of modern system architecture, leveraged in the cloud; as well as agile development practices, will facilitate the transition to the new Platform for the rest of the business units.</w:t>
      </w:r>
    </w:p>
    <w:p w14:paraId="2635BCFA" w14:textId="77777777" w:rsidR="00847143" w:rsidRPr="00847143" w:rsidRDefault="00847143" w:rsidP="007210EC">
      <w:pPr>
        <w:rPr>
          <w:lang w:val="en-US"/>
        </w:rPr>
      </w:pPr>
      <w:r>
        <w:rPr>
          <w:lang w:val="en"/>
        </w:rPr>
        <w:t>What would be the budgets to guarantee sponsorship of the leaders: User Experience, lower TCO, shorter Development cycles.</w:t>
      </w:r>
    </w:p>
    <w:p w14:paraId="01F3EE0A" w14:textId="77777777" w:rsidR="00804B29" w:rsidRPr="00847143" w:rsidRDefault="00804B29" w:rsidP="0081328A">
      <w:pPr>
        <w:rPr>
          <w:lang w:val="en-US"/>
        </w:rPr>
      </w:pPr>
    </w:p>
    <w:p w14:paraId="4996B1A3" w14:textId="77777777" w:rsidR="00D779E5" w:rsidRPr="00847143" w:rsidRDefault="00D779E5" w:rsidP="0081328A">
      <w:pPr>
        <w:rPr>
          <w:lang w:val="en-US"/>
        </w:rPr>
      </w:pPr>
    </w:p>
    <w:p w14:paraId="4565375A" w14:textId="77777777" w:rsidR="00847143" w:rsidRPr="00847143" w:rsidRDefault="00847143" w:rsidP="00847143">
      <w:pPr>
        <w:pStyle w:val="Heading1"/>
        <w:numPr>
          <w:ilvl w:val="0"/>
          <w:numId w:val="28"/>
        </w:numPr>
      </w:pPr>
      <w:bookmarkStart w:id="34" w:name="_Toc119146595"/>
      <w:r w:rsidRPr="00D779E5">
        <w:rPr>
          <w:lang w:val="en"/>
        </w:rPr>
        <w:t>Who will be GE's most feared competitor in five years? Why?</w:t>
      </w:r>
      <w:bookmarkEnd w:id="34"/>
    </w:p>
    <w:p w14:paraId="5709446C" w14:textId="77777777" w:rsidR="00847143" w:rsidRDefault="00847143" w:rsidP="00260F48"/>
    <w:p w14:paraId="1992BD13" w14:textId="77777777" w:rsidR="00847143" w:rsidRPr="00847143" w:rsidRDefault="00847143" w:rsidP="00260F48">
      <w:pPr>
        <w:rPr>
          <w:lang w:val="en-US"/>
        </w:rPr>
      </w:pPr>
      <w:r>
        <w:rPr>
          <w:lang w:val="en"/>
        </w:rPr>
        <w:t>In the industrial sector the strongest competitor is Siemens.  Siemens is growing in addition to the industrial internet in the world of advanced industrial robotics for the world of automation.</w:t>
      </w:r>
    </w:p>
    <w:p w14:paraId="2D6C5393" w14:textId="77777777" w:rsidR="00847143" w:rsidRPr="00847143" w:rsidRDefault="00847143" w:rsidP="00260F48">
      <w:pPr>
        <w:rPr>
          <w:lang w:val="en-US"/>
        </w:rPr>
      </w:pPr>
      <w:r>
        <w:rPr>
          <w:lang w:val="en"/>
        </w:rPr>
        <w:t>By digital capacity is Google or some other competitor that has strong technological and integrative capabilities (IBM, ABB or some unknown champion in China).</w:t>
      </w:r>
    </w:p>
    <w:p w14:paraId="2FCF07CB" w14:textId="77777777" w:rsidR="00847143" w:rsidRPr="00847143" w:rsidRDefault="00847143" w:rsidP="00260F48">
      <w:pPr>
        <w:rPr>
          <w:lang w:val="en-US"/>
        </w:rPr>
      </w:pPr>
      <w:r>
        <w:rPr>
          <w:lang w:val="en"/>
        </w:rPr>
        <w:t xml:space="preserve">In practice, GE participates in various industries where it has good penetration and presence, despite its internal capacity to adopt the Unified Platform, it could affect it in the medium term. </w:t>
      </w:r>
    </w:p>
    <w:p w14:paraId="346AC4F9" w14:textId="77777777" w:rsidR="00847143" w:rsidRPr="00847143" w:rsidRDefault="00847143" w:rsidP="00260F48">
      <w:pPr>
        <w:rPr>
          <w:lang w:val="en-US"/>
        </w:rPr>
      </w:pPr>
      <w:r>
        <w:rPr>
          <w:lang w:val="en"/>
        </w:rPr>
        <w:t>Overall, the main threat to an ecosystem-level domain for GE will be the advent of an open standard for IoT, decentralized platforms, and cryptography.</w:t>
      </w:r>
    </w:p>
    <w:p w14:paraId="7F135035" w14:textId="77777777" w:rsidR="00847143" w:rsidRPr="00847143" w:rsidRDefault="00847143" w:rsidP="00260F48">
      <w:pPr>
        <w:rPr>
          <w:lang w:val="en-US"/>
        </w:rPr>
      </w:pPr>
      <w:r>
        <w:rPr>
          <w:lang w:val="en"/>
        </w:rPr>
        <w:t>For example: Healthcare in India where the need for interoperability, security, privacy converges;  Eventually it will be necessary to be able to handle various equipment from different manufacturers on one platform.</w:t>
      </w:r>
    </w:p>
    <w:p w14:paraId="5AF04144" w14:textId="77777777" w:rsidR="009239D2" w:rsidRDefault="009239D2" w:rsidP="009239D2">
      <w:pPr>
        <w:pStyle w:val="Heading2"/>
        <w:numPr>
          <w:ilvl w:val="0"/>
          <w:numId w:val="0"/>
        </w:numPr>
        <w:ind w:left="576" w:hanging="576"/>
        <w:rPr>
          <w:lang w:val="de-AT"/>
        </w:rPr>
      </w:pPr>
    </w:p>
    <w:p w14:paraId="1527B13D" w14:textId="77777777" w:rsidR="00847143" w:rsidRDefault="00847143" w:rsidP="00847143">
      <w:pPr>
        <w:pStyle w:val="Heading1"/>
        <w:numPr>
          <w:ilvl w:val="0"/>
          <w:numId w:val="28"/>
        </w:numPr>
        <w:rPr>
          <w:lang w:val="de-AT"/>
        </w:rPr>
      </w:pPr>
      <w:bookmarkStart w:id="35" w:name="_Toc119146596"/>
      <w:r w:rsidRPr="006E432B">
        <w:rPr>
          <w:lang w:val="en"/>
        </w:rPr>
        <w:t>What do you think GE's stock price will be in five years? Will it outperform the market?</w:t>
      </w:r>
      <w:bookmarkEnd w:id="35"/>
    </w:p>
    <w:p w14:paraId="2EC73A5E" w14:textId="77777777" w:rsidR="00847143" w:rsidRDefault="00847143" w:rsidP="00D2699C">
      <w:pPr>
        <w:rPr>
          <w:lang w:val="de-AT"/>
        </w:rPr>
      </w:pPr>
    </w:p>
    <w:p w14:paraId="2C16ED62" w14:textId="77777777" w:rsidR="00847143" w:rsidRDefault="00847143" w:rsidP="00D2699C">
      <w:pPr>
        <w:rPr>
          <w:lang w:val="de-AT"/>
        </w:rPr>
      </w:pPr>
      <w:r>
        <w:rPr>
          <w:lang w:val="en"/>
        </w:rPr>
        <w:t xml:space="preserve">General Electric's price will undoubtedly be higher than the current $84 per share. Stocks have currently been affected by external factors (Russian War, pandemic, inflation, etc.) that have a direct impact on the technology industry, however, in 5 more years an economic stabilization is expected and added to a greater adaptation of the industrial internet, at least it would recover the value of 150 dollars per share that cost 5 years ago. </w:t>
      </w:r>
    </w:p>
    <w:p w14:paraId="6C031DE0" w14:textId="77777777" w:rsidR="009239D2" w:rsidRDefault="009239D2" w:rsidP="00122E98">
      <w:pPr>
        <w:rPr>
          <w:lang w:val="de-AT"/>
        </w:rPr>
      </w:pPr>
    </w:p>
    <w:p w14:paraId="1D4BAB3D" w14:textId="3B8D1B33" w:rsidR="000D1FD0" w:rsidRPr="00122E98" w:rsidRDefault="0016052A" w:rsidP="0016052A">
      <w:pPr>
        <w:jc w:val="center"/>
        <w:rPr>
          <w:lang w:val="de-AT"/>
        </w:rPr>
      </w:pPr>
      <w:r w:rsidRPr="0016052A">
        <w:rPr>
          <w:noProof/>
          <w:lang w:val="de-AT"/>
        </w:rPr>
        <w:drawing>
          <wp:inline distT="0" distB="0" distL="0" distR="0" wp14:anchorId="19B4594B" wp14:editId="08B18287">
            <wp:extent cx="3126821" cy="2913722"/>
            <wp:effectExtent l="19050" t="19050" r="16510" b="20320"/>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15"/>
                    <a:stretch>
                      <a:fillRect/>
                    </a:stretch>
                  </pic:blipFill>
                  <pic:spPr>
                    <a:xfrm>
                      <a:off x="0" y="0"/>
                      <a:ext cx="3141441" cy="2927346"/>
                    </a:xfrm>
                    <a:prstGeom prst="rect">
                      <a:avLst/>
                    </a:prstGeom>
                    <a:ln>
                      <a:solidFill>
                        <a:schemeClr val="tx1"/>
                      </a:solidFill>
                    </a:ln>
                  </pic:spPr>
                </pic:pic>
              </a:graphicData>
            </a:graphic>
          </wp:inline>
        </w:drawing>
      </w:r>
    </w:p>
    <w:sectPr w:rsidR="000D1FD0" w:rsidRPr="00122E98" w:rsidSect="00866E58">
      <w:headerReference w:type="default" r:id="rId16"/>
      <w:footerReference w:type="default" r:id="rId17"/>
      <w:headerReference w:type="first" r:id="rId18"/>
      <w:pgSz w:w="12240" w:h="15840"/>
      <w:pgMar w:top="1440" w:right="1440" w:bottom="1440" w:left="1440" w:header="0" w:footer="29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FC054" w14:textId="77777777" w:rsidR="007C0A64" w:rsidRDefault="007C0A64" w:rsidP="004203D1">
      <w:pPr>
        <w:spacing w:after="0" w:line="240" w:lineRule="auto"/>
      </w:pPr>
      <w:r>
        <w:rPr>
          <w:lang w:val="es"/>
        </w:rPr>
        <w:separator/>
      </w:r>
    </w:p>
  </w:endnote>
  <w:endnote w:type="continuationSeparator" w:id="0">
    <w:p w14:paraId="51332C1E" w14:textId="77777777" w:rsidR="007C0A64" w:rsidRDefault="007C0A64" w:rsidP="004203D1">
      <w:pPr>
        <w:spacing w:after="0" w:line="240" w:lineRule="auto"/>
      </w:pPr>
      <w:r>
        <w:rPr>
          <w:lang w:val="es"/>
        </w:rPr>
        <w:continuationSeparator/>
      </w:r>
    </w:p>
  </w:endnote>
  <w:endnote w:type="continuationNotice" w:id="1">
    <w:p w14:paraId="61D35573" w14:textId="77777777" w:rsidR="007C0A64" w:rsidRDefault="007C0A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aford">
    <w:altName w:val="Calibri"/>
    <w:panose1 w:val="00000500000000000000"/>
    <w:charset w:val="00"/>
    <w:family w:val="auto"/>
    <w:pitch w:val="variable"/>
    <w:sig w:usb0="80000003" w:usb1="00000001"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Poppins">
    <w:altName w:val="Arial"/>
    <w:panose1 w:val="00000500000000000000"/>
    <w:charset w:val="00"/>
    <w:family w:val="auto"/>
    <w:pitch w:val="variable"/>
    <w:sig w:usb0="00000001" w:usb1="00000000"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9150632"/>
      <w:docPartObj>
        <w:docPartGallery w:val="Page Numbers (Bottom of Page)"/>
        <w:docPartUnique/>
      </w:docPartObj>
    </w:sdtPr>
    <w:sdtEndPr/>
    <w:sdtContent>
      <w:p w14:paraId="17F8FE1A" w14:textId="77777777" w:rsidR="00285A12" w:rsidRDefault="00285A12">
        <w:pPr>
          <w:pStyle w:val="Footer"/>
          <w:jc w:val="center"/>
        </w:pPr>
      </w:p>
      <w:p w14:paraId="4638EBE2" w14:textId="77777777" w:rsidR="00285A12" w:rsidRDefault="00285A12">
        <w:pPr>
          <w:pStyle w:val="Footer"/>
          <w:jc w:val="center"/>
        </w:pPr>
        <w:r>
          <w:rPr>
            <w:noProof/>
            <w:szCs w:val="24"/>
            <w:lang w:val="es"/>
          </w:rPr>
          <w:drawing>
            <wp:inline distT="0" distB="0" distL="0" distR="0" wp14:anchorId="6A07EADD" wp14:editId="4CCA18B2">
              <wp:extent cx="5612130" cy="158782"/>
              <wp:effectExtent l="0" t="0" r="7620" b="0"/>
              <wp:docPr id="94" name="Imagen 94" descr="C:\Users\Hugo\AppData\Local\Microsoft\Windows\INetCache\Content.Word\log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Users\Hugo\AppData\Local\Microsoft\Windows\INetCache\Content.Word\logo 1.png"/>
                      <pic:cNvPicPr>
                        <a:picLocks noChangeAspect="1" noChangeArrowheads="1"/>
                      </pic:cNvPicPr>
                    </pic:nvPicPr>
                    <pic:blipFill rotWithShape="1">
                      <a:blip r:embed="rId1">
                        <a:extLst>
                          <a:ext uri="{28A0092B-C50C-407E-A947-70E740481C1C}">
                            <a14:useLocalDpi xmlns:a14="http://schemas.microsoft.com/office/drawing/2010/main" val="0"/>
                          </a:ext>
                        </a:extLst>
                      </a:blip>
                      <a:srcRect l="33661" t="59538" r="29546" b="38431"/>
                      <a:stretch/>
                    </pic:blipFill>
                    <pic:spPr bwMode="auto">
                      <a:xfrm>
                        <a:off x="0" y="0"/>
                        <a:ext cx="5612130" cy="158782"/>
                      </a:xfrm>
                      <a:prstGeom prst="rect">
                        <a:avLst/>
                      </a:prstGeom>
                      <a:noFill/>
                      <a:ln>
                        <a:noFill/>
                      </a:ln>
                      <a:extLst>
                        <a:ext uri="{53640926-AAD7-44D8-BBD7-CCE9431645EC}">
                          <a14:shadowObscured xmlns:a14="http://schemas.microsoft.com/office/drawing/2010/main"/>
                        </a:ext>
                      </a:extLst>
                    </pic:spPr>
                  </pic:pic>
                </a:graphicData>
              </a:graphic>
            </wp:inline>
          </w:drawing>
        </w:r>
      </w:p>
      <w:p w14:paraId="10BE1F09" w14:textId="77777777" w:rsidR="00285A12" w:rsidRDefault="00285A12">
        <w:pPr>
          <w:pStyle w:val="Footer"/>
          <w:jc w:val="center"/>
        </w:pPr>
        <w:r>
          <w:rPr>
            <w:lang w:val="es"/>
          </w:rPr>
          <w:fldChar w:fldCharType="begin"/>
        </w:r>
        <w:r>
          <w:rPr>
            <w:lang w:val="es"/>
          </w:rPr>
          <w:instrText>PAGE   \* MERGEFORMAT</w:instrText>
        </w:r>
        <w:r>
          <w:rPr>
            <w:lang w:val="es"/>
          </w:rPr>
          <w:fldChar w:fldCharType="separate"/>
        </w:r>
        <w:r w:rsidR="003B2F91" w:rsidRPr="003B2F91">
          <w:rPr>
            <w:noProof/>
            <w:lang w:val="es"/>
          </w:rPr>
          <w:t>7</w:t>
        </w:r>
        <w:r>
          <w:rPr>
            <w:lang w:val="es"/>
          </w:rPr>
          <w:fldChar w:fldCharType="end"/>
        </w:r>
      </w:p>
    </w:sdtContent>
  </w:sdt>
  <w:p w14:paraId="68B95F41" w14:textId="77777777" w:rsidR="003445EA" w:rsidRDefault="003445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7743A" w14:textId="77777777" w:rsidR="007C0A64" w:rsidRDefault="007C0A64" w:rsidP="004203D1">
      <w:pPr>
        <w:spacing w:after="0" w:line="240" w:lineRule="auto"/>
      </w:pPr>
      <w:r>
        <w:rPr>
          <w:lang w:val="es"/>
        </w:rPr>
        <w:separator/>
      </w:r>
    </w:p>
  </w:footnote>
  <w:footnote w:type="continuationSeparator" w:id="0">
    <w:p w14:paraId="084DD01F" w14:textId="77777777" w:rsidR="007C0A64" w:rsidRDefault="007C0A64" w:rsidP="004203D1">
      <w:pPr>
        <w:spacing w:after="0" w:line="240" w:lineRule="auto"/>
      </w:pPr>
      <w:r>
        <w:rPr>
          <w:lang w:val="es"/>
        </w:rPr>
        <w:continuationSeparator/>
      </w:r>
    </w:p>
  </w:footnote>
  <w:footnote w:type="continuationNotice" w:id="1">
    <w:p w14:paraId="2C1FE178" w14:textId="77777777" w:rsidR="007C0A64" w:rsidRDefault="007C0A6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80E99" w14:textId="77777777" w:rsidR="00B661B8" w:rsidRDefault="00B661B8" w:rsidP="00120F1B">
    <w:pPr>
      <w:pStyle w:val="Header"/>
      <w:ind w:left="-709"/>
    </w:pPr>
  </w:p>
  <w:p w14:paraId="36F4EB95" w14:textId="77777777" w:rsidR="00B661B8" w:rsidRDefault="00B661B8" w:rsidP="00120F1B">
    <w:pPr>
      <w:pStyle w:val="Header"/>
      <w:ind w:left="-709"/>
    </w:pPr>
  </w:p>
  <w:p w14:paraId="6CFE9176" w14:textId="77777777" w:rsidR="004203D1" w:rsidRDefault="00097B03" w:rsidP="00120F1B">
    <w:pPr>
      <w:pStyle w:val="Header"/>
      <w:ind w:left="-709"/>
    </w:pPr>
    <w:r>
      <w:rPr>
        <w:noProof/>
        <w:lang w:val="es"/>
      </w:rPr>
    </w:r>
    <w:r w:rsidR="00097B03">
      <w:rPr>
        <w:noProof/>
        <w:lang w:val="es"/>
      </w:rPr>
      <w:pict w14:anchorId="799F29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1.9pt;height:44.75pt">
          <v:imagedata r:id="rId1" o:title="logo 2" croptop="20535f" cropbottom="19661f" cropleft="7802f" cropright="6242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4CC35" w14:textId="77777777" w:rsidR="00120F1B" w:rsidRDefault="00120F1B" w:rsidP="00120F1B">
    <w:pPr>
      <w:pStyle w:val="Header"/>
      <w:ind w:left="-1701"/>
    </w:pPr>
    <w:r>
      <w:rPr>
        <w:noProof/>
        <w:szCs w:val="24"/>
        <w:lang w:val="es"/>
      </w:rPr>
      <w:drawing>
        <wp:inline distT="0" distB="0" distL="0" distR="0" wp14:anchorId="00223A89" wp14:editId="3C2C5364">
          <wp:extent cx="7811132" cy="221007"/>
          <wp:effectExtent l="0" t="0" r="0" b="7620"/>
          <wp:docPr id="95" name="Imagen 95" descr="C:\Users\Hugo\AppData\Local\Microsoft\Windows\INetCache\Content.Word\log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Users\Hugo\AppData\Local\Microsoft\Windows\INetCache\Content.Word\logo 1.png"/>
                  <pic:cNvPicPr>
                    <a:picLocks noChangeAspect="1" noChangeArrowheads="1"/>
                  </pic:cNvPicPr>
                </pic:nvPicPr>
                <pic:blipFill rotWithShape="1">
                  <a:blip r:embed="rId1">
                    <a:extLst>
                      <a:ext uri="{28A0092B-C50C-407E-A947-70E740481C1C}">
                        <a14:useLocalDpi xmlns:a14="http://schemas.microsoft.com/office/drawing/2010/main" val="0"/>
                      </a:ext>
                    </a:extLst>
                  </a:blip>
                  <a:srcRect l="33661" t="59538" r="29546" b="38431"/>
                  <a:stretch/>
                </pic:blipFill>
                <pic:spPr bwMode="auto">
                  <a:xfrm>
                    <a:off x="0" y="0"/>
                    <a:ext cx="11305110" cy="319865"/>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bookmark int2:bookmarkName="_Int_wtHSkVLL" int2:invalidationBookmarkName="" int2:hashCode="INbWbkWq5jrgbf" int2:id="0vHbquJ0"/>
    <int2:bookmark int2:bookmarkName="_Int_NuZfFiwp" int2:invalidationBookmarkName="" int2:hashCode="fXYyPhrHFAajBM" int2:id="1LS2AZL4"/>
    <int2:bookmark int2:bookmarkName="_Int_JRfBLqnY" int2:invalidationBookmarkName="" int2:hashCode="Y1JRAn+5kMVM2d" int2:id="2BZgcNcb"/>
    <int2:bookmark int2:bookmarkName="_Int_Q5TWpgA1" int2:invalidationBookmarkName="" int2:hashCode="Z+WcH++qnE3Axj" int2:id="3ELsNDfR"/>
    <int2:bookmark int2:bookmarkName="_Int_xWw7IrMR" int2:invalidationBookmarkName="" int2:hashCode="y+yAUUzEYr6qCM" int2:id="6JQjo0IT"/>
    <int2:bookmark int2:bookmarkName="_Int_DwU8vEnR" int2:invalidationBookmarkName="" int2:hashCode="QJl2lAVWoGR1ie" int2:id="8oNCOKYM"/>
    <int2:bookmark int2:bookmarkName="_Int_4kAlpdIN" int2:invalidationBookmarkName="" int2:hashCode="3jCrE+EHGRKIi9" int2:id="9woWeYE0"/>
    <int2:bookmark int2:bookmarkName="_Int_UwAQIkNr" int2:invalidationBookmarkName="" int2:hashCode="87Iif6OiXS+qZ2" int2:id="CoN4OnWn"/>
    <int2:bookmark int2:bookmarkName="_Int_lXu9Voob" int2:invalidationBookmarkName="" int2:hashCode="+ZV2P9/lFFMBF2" int2:id="DEr4VWNF"/>
    <int2:bookmark int2:bookmarkName="_Int_m3W89MHf" int2:invalidationBookmarkName="" int2:hashCode="qN+5HtHsTxY8kX" int2:id="E6d4WTYV"/>
    <int2:bookmark int2:bookmarkName="_Int_HhbydRQT" int2:invalidationBookmarkName="" int2:hashCode="SBgafOXZbUH4WI" int2:id="HNghOC1N"/>
    <int2:bookmark int2:bookmarkName="_Int_Xc3BsCq9" int2:invalidationBookmarkName="" int2:hashCode="kx0z6hZSU6+gHO" int2:id="J2Byks7y"/>
    <int2:bookmark int2:bookmarkName="_Int_fPCukrrt" int2:invalidationBookmarkName="" int2:hashCode="SWi6kwENAojjRz" int2:id="KcyKViRv"/>
    <int2:bookmark int2:bookmarkName="_Int_reXdtl0Y" int2:invalidationBookmarkName="" int2:hashCode="717To1KQHdGYhp" int2:id="LhaInBN9"/>
    <int2:bookmark int2:bookmarkName="_Int_VhMG1AUh" int2:invalidationBookmarkName="" int2:hashCode="RhVn3M0kzE9i5b" int2:id="MI01C9B3"/>
    <int2:bookmark int2:bookmarkName="_Int_YYvxgCI7" int2:invalidationBookmarkName="" int2:hashCode="ncj9SadbYrfVuD" int2:id="MZaYdsJT"/>
    <int2:bookmark int2:bookmarkName="_Int_nVyOTHSS" int2:invalidationBookmarkName="" int2:hashCode="rChscs82y5+vOb" int2:id="OR1mtWfn"/>
    <int2:bookmark int2:bookmarkName="_Int_SAZPwM82" int2:invalidationBookmarkName="" int2:hashCode="BR4GPjXtPHXwFI" int2:id="PYyuf9S0"/>
    <int2:bookmark int2:bookmarkName="_Int_E812FZiC" int2:invalidationBookmarkName="" int2:hashCode="SKfsbRQbQBw9P0" int2:id="QsfqPYDo"/>
    <int2:bookmark int2:bookmarkName="_Int_6L0KSaCW" int2:invalidationBookmarkName="" int2:hashCode="Yl8TnWzNdXbvOr" int2:id="WJZbXeko"/>
    <int2:bookmark int2:bookmarkName="_Int_nYMApYrt" int2:invalidationBookmarkName="" int2:hashCode="YtnDU19sECXH+N" int2:id="XILOLyzI"/>
    <int2:bookmark int2:bookmarkName="_Int_cNANFuh1" int2:invalidationBookmarkName="" int2:hashCode="U1HAzBjKlthJ+Z" int2:id="XkgEKxvm"/>
    <int2:bookmark int2:bookmarkName="_Int_EM1NZ7p3" int2:invalidationBookmarkName="" int2:hashCode="l0P9rqqqDI/+O6" int2:id="ZJ7pBcR6"/>
    <int2:bookmark int2:bookmarkName="_Int_6wP9d8Wm" int2:invalidationBookmarkName="" int2:hashCode="jYcvpZ1bwCnzgm" int2:id="ZZ3mjsf6"/>
    <int2:bookmark int2:bookmarkName="_Int_ywBGhTbV" int2:invalidationBookmarkName="" int2:hashCode="717To1KQHdGYhp" int2:id="dPtQCLsR"/>
    <int2:bookmark int2:bookmarkName="_Int_bfvhbVuf" int2:invalidationBookmarkName="" int2:hashCode="WjisY9Frbfurzy" int2:id="dtVXtZwW"/>
    <int2:bookmark int2:bookmarkName="_Int_zFi5LBpo" int2:invalidationBookmarkName="" int2:hashCode="8wo5rzTQHXVJTe" int2:id="g399O6TM"/>
    <int2:bookmark int2:bookmarkName="_Int_eeW5pYYc" int2:invalidationBookmarkName="" int2:hashCode="O9xHdwRnt9qwDM" int2:id="gGDVuyUr"/>
    <int2:bookmark int2:bookmarkName="_Int_KxmMeki0" int2:invalidationBookmarkName="" int2:hashCode="TNwMC+2u/rpuIQ" int2:id="gRKz5tKC"/>
    <int2:bookmark int2:bookmarkName="_Int_KdY5x7KO" int2:invalidationBookmarkName="" int2:hashCode="NUHagQNIgw1k6I" int2:id="iWAIonRN"/>
    <int2:bookmark int2:bookmarkName="_Int_eeW5pYYc" int2:invalidationBookmarkName="" int2:hashCode="h66XyeNVuG0Hqy" int2:id="jrh6uU5F"/>
    <int2:bookmark int2:bookmarkName="_Int_G0O63Hdg" int2:invalidationBookmarkName="" int2:hashCode="DcPCWZZe/+dhMl" int2:id="m0djfksm"/>
    <int2:bookmark int2:bookmarkName="_Int_Pd3o9YbK" int2:invalidationBookmarkName="" int2:hashCode="qN+5HtHsTxY8kX" int2:id="q3Gjzzvh"/>
    <int2:bookmark int2:bookmarkName="_Int_VpUPZvxm" int2:invalidationBookmarkName="" int2:hashCode="dZcwqX5Dc/Og7h" int2:id="tQWasyYY"/>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49C3"/>
    <w:multiLevelType w:val="hybridMultilevel"/>
    <w:tmpl w:val="A62453BA"/>
    <w:lvl w:ilvl="0" w:tplc="080A0013">
      <w:start w:val="1"/>
      <w:numFmt w:val="upperRoman"/>
      <w:lvlText w:val="%1."/>
      <w:lvlJc w:val="righ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01891CF2"/>
    <w:multiLevelType w:val="hybridMultilevel"/>
    <w:tmpl w:val="FFFFFFFF"/>
    <w:lvl w:ilvl="0" w:tplc="5C84AD7A">
      <w:start w:val="1"/>
      <w:numFmt w:val="bullet"/>
      <w:lvlText w:val="·"/>
      <w:lvlJc w:val="left"/>
      <w:pPr>
        <w:ind w:left="720" w:hanging="360"/>
      </w:pPr>
      <w:rPr>
        <w:rFonts w:ascii="Symbol" w:hAnsi="Symbol" w:hint="default"/>
      </w:rPr>
    </w:lvl>
    <w:lvl w:ilvl="1" w:tplc="92C04910">
      <w:start w:val="1"/>
      <w:numFmt w:val="bullet"/>
      <w:lvlText w:val="o"/>
      <w:lvlJc w:val="left"/>
      <w:pPr>
        <w:ind w:left="1440" w:hanging="360"/>
      </w:pPr>
      <w:rPr>
        <w:rFonts w:ascii="Courier New" w:hAnsi="Courier New" w:hint="default"/>
      </w:rPr>
    </w:lvl>
    <w:lvl w:ilvl="2" w:tplc="5700338E">
      <w:start w:val="1"/>
      <w:numFmt w:val="bullet"/>
      <w:lvlText w:val=""/>
      <w:lvlJc w:val="left"/>
      <w:pPr>
        <w:ind w:left="2160" w:hanging="360"/>
      </w:pPr>
      <w:rPr>
        <w:rFonts w:ascii="Wingdings" w:hAnsi="Wingdings" w:hint="default"/>
      </w:rPr>
    </w:lvl>
    <w:lvl w:ilvl="3" w:tplc="57BA071E">
      <w:start w:val="1"/>
      <w:numFmt w:val="bullet"/>
      <w:lvlText w:val=""/>
      <w:lvlJc w:val="left"/>
      <w:pPr>
        <w:ind w:left="2880" w:hanging="360"/>
      </w:pPr>
      <w:rPr>
        <w:rFonts w:ascii="Symbol" w:hAnsi="Symbol" w:hint="default"/>
      </w:rPr>
    </w:lvl>
    <w:lvl w:ilvl="4" w:tplc="6B4475DA">
      <w:start w:val="1"/>
      <w:numFmt w:val="bullet"/>
      <w:lvlText w:val="o"/>
      <w:lvlJc w:val="left"/>
      <w:pPr>
        <w:ind w:left="3600" w:hanging="360"/>
      </w:pPr>
      <w:rPr>
        <w:rFonts w:ascii="Courier New" w:hAnsi="Courier New" w:hint="default"/>
      </w:rPr>
    </w:lvl>
    <w:lvl w:ilvl="5" w:tplc="BFE09E6E">
      <w:start w:val="1"/>
      <w:numFmt w:val="bullet"/>
      <w:lvlText w:val=""/>
      <w:lvlJc w:val="left"/>
      <w:pPr>
        <w:ind w:left="4320" w:hanging="360"/>
      </w:pPr>
      <w:rPr>
        <w:rFonts w:ascii="Wingdings" w:hAnsi="Wingdings" w:hint="default"/>
      </w:rPr>
    </w:lvl>
    <w:lvl w:ilvl="6" w:tplc="67443070">
      <w:start w:val="1"/>
      <w:numFmt w:val="bullet"/>
      <w:lvlText w:val=""/>
      <w:lvlJc w:val="left"/>
      <w:pPr>
        <w:ind w:left="5040" w:hanging="360"/>
      </w:pPr>
      <w:rPr>
        <w:rFonts w:ascii="Symbol" w:hAnsi="Symbol" w:hint="default"/>
      </w:rPr>
    </w:lvl>
    <w:lvl w:ilvl="7" w:tplc="C2ACCC78">
      <w:start w:val="1"/>
      <w:numFmt w:val="bullet"/>
      <w:lvlText w:val="o"/>
      <w:lvlJc w:val="left"/>
      <w:pPr>
        <w:ind w:left="5760" w:hanging="360"/>
      </w:pPr>
      <w:rPr>
        <w:rFonts w:ascii="Courier New" w:hAnsi="Courier New" w:hint="default"/>
      </w:rPr>
    </w:lvl>
    <w:lvl w:ilvl="8" w:tplc="A762D232">
      <w:start w:val="1"/>
      <w:numFmt w:val="bullet"/>
      <w:lvlText w:val=""/>
      <w:lvlJc w:val="left"/>
      <w:pPr>
        <w:ind w:left="6480" w:hanging="360"/>
      </w:pPr>
      <w:rPr>
        <w:rFonts w:ascii="Wingdings" w:hAnsi="Wingdings" w:hint="default"/>
      </w:rPr>
    </w:lvl>
  </w:abstractNum>
  <w:abstractNum w:abstractNumId="2" w15:restartNumberingAfterBreak="0">
    <w:nsid w:val="03643D32"/>
    <w:multiLevelType w:val="hybridMultilevel"/>
    <w:tmpl w:val="C10C63A4"/>
    <w:lvl w:ilvl="0" w:tplc="5D1C7B5C">
      <w:numFmt w:val="bullet"/>
      <w:lvlText w:val=""/>
      <w:lvlJc w:val="left"/>
      <w:pPr>
        <w:tabs>
          <w:tab w:val="num" w:pos="360"/>
        </w:tabs>
        <w:ind w:left="360" w:firstLine="0"/>
      </w:pPr>
      <w:rPr>
        <w:rFonts w:ascii="Symbol" w:hAnsi="Symbol" w:hint="default"/>
        <w:color w:val="auto"/>
        <w:sz w:val="28"/>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3">
      <w:start w:val="1"/>
      <w:numFmt w:val="bullet"/>
      <w:lvlText w:val="o"/>
      <w:lvlJc w:val="left"/>
      <w:pPr>
        <w:tabs>
          <w:tab w:val="num" w:pos="2880"/>
        </w:tabs>
        <w:ind w:left="2880" w:hanging="360"/>
      </w:pPr>
      <w:rPr>
        <w:rFonts w:ascii="Courier New" w:hAnsi="Courier New" w:cs="Courier New" w:hint="default"/>
        <w:color w:val="auto"/>
        <w:sz w:val="28"/>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904EB7"/>
    <w:multiLevelType w:val="hybridMultilevel"/>
    <w:tmpl w:val="0DBAE79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1E39176D"/>
    <w:multiLevelType w:val="hybridMultilevel"/>
    <w:tmpl w:val="B0A8B896"/>
    <w:lvl w:ilvl="0" w:tplc="340A000B">
      <w:start w:val="1"/>
      <w:numFmt w:val="bullet"/>
      <w:lvlText w:val=""/>
      <w:lvlJc w:val="left"/>
      <w:pPr>
        <w:ind w:left="-351" w:hanging="360"/>
      </w:pPr>
      <w:rPr>
        <w:rFonts w:ascii="Wingdings" w:hAnsi="Wingdings" w:hint="default"/>
      </w:rPr>
    </w:lvl>
    <w:lvl w:ilvl="1" w:tplc="340A0001">
      <w:start w:val="1"/>
      <w:numFmt w:val="bullet"/>
      <w:lvlText w:val=""/>
      <w:lvlJc w:val="left"/>
      <w:pPr>
        <w:ind w:left="369" w:hanging="360"/>
      </w:pPr>
      <w:rPr>
        <w:rFonts w:ascii="Symbol" w:hAnsi="Symbol" w:hint="default"/>
      </w:rPr>
    </w:lvl>
    <w:lvl w:ilvl="2" w:tplc="340A0001">
      <w:start w:val="1"/>
      <w:numFmt w:val="bullet"/>
      <w:lvlText w:val=""/>
      <w:lvlJc w:val="left"/>
      <w:pPr>
        <w:ind w:left="1089" w:hanging="360"/>
      </w:pPr>
      <w:rPr>
        <w:rFonts w:ascii="Symbol" w:hAnsi="Symbol" w:hint="default"/>
      </w:rPr>
    </w:lvl>
    <w:lvl w:ilvl="3" w:tplc="340A0001" w:tentative="1">
      <w:start w:val="1"/>
      <w:numFmt w:val="bullet"/>
      <w:lvlText w:val=""/>
      <w:lvlJc w:val="left"/>
      <w:pPr>
        <w:ind w:left="1809" w:hanging="360"/>
      </w:pPr>
      <w:rPr>
        <w:rFonts w:ascii="Symbol" w:hAnsi="Symbol" w:hint="default"/>
      </w:rPr>
    </w:lvl>
    <w:lvl w:ilvl="4" w:tplc="340A0003" w:tentative="1">
      <w:start w:val="1"/>
      <w:numFmt w:val="bullet"/>
      <w:lvlText w:val="o"/>
      <w:lvlJc w:val="left"/>
      <w:pPr>
        <w:ind w:left="2529" w:hanging="360"/>
      </w:pPr>
      <w:rPr>
        <w:rFonts w:ascii="Courier New" w:hAnsi="Courier New" w:cs="Courier New" w:hint="default"/>
      </w:rPr>
    </w:lvl>
    <w:lvl w:ilvl="5" w:tplc="340A0005" w:tentative="1">
      <w:start w:val="1"/>
      <w:numFmt w:val="bullet"/>
      <w:lvlText w:val=""/>
      <w:lvlJc w:val="left"/>
      <w:pPr>
        <w:ind w:left="3249" w:hanging="360"/>
      </w:pPr>
      <w:rPr>
        <w:rFonts w:ascii="Wingdings" w:hAnsi="Wingdings" w:hint="default"/>
      </w:rPr>
    </w:lvl>
    <w:lvl w:ilvl="6" w:tplc="340A0001" w:tentative="1">
      <w:start w:val="1"/>
      <w:numFmt w:val="bullet"/>
      <w:lvlText w:val=""/>
      <w:lvlJc w:val="left"/>
      <w:pPr>
        <w:ind w:left="3969" w:hanging="360"/>
      </w:pPr>
      <w:rPr>
        <w:rFonts w:ascii="Symbol" w:hAnsi="Symbol" w:hint="default"/>
      </w:rPr>
    </w:lvl>
    <w:lvl w:ilvl="7" w:tplc="340A0003" w:tentative="1">
      <w:start w:val="1"/>
      <w:numFmt w:val="bullet"/>
      <w:lvlText w:val="o"/>
      <w:lvlJc w:val="left"/>
      <w:pPr>
        <w:ind w:left="4689" w:hanging="360"/>
      </w:pPr>
      <w:rPr>
        <w:rFonts w:ascii="Courier New" w:hAnsi="Courier New" w:cs="Courier New" w:hint="default"/>
      </w:rPr>
    </w:lvl>
    <w:lvl w:ilvl="8" w:tplc="340A0005" w:tentative="1">
      <w:start w:val="1"/>
      <w:numFmt w:val="bullet"/>
      <w:lvlText w:val=""/>
      <w:lvlJc w:val="left"/>
      <w:pPr>
        <w:ind w:left="5409" w:hanging="360"/>
      </w:pPr>
      <w:rPr>
        <w:rFonts w:ascii="Wingdings" w:hAnsi="Wingdings" w:hint="default"/>
      </w:rPr>
    </w:lvl>
  </w:abstractNum>
  <w:abstractNum w:abstractNumId="5" w15:restartNumberingAfterBreak="0">
    <w:nsid w:val="2088325E"/>
    <w:multiLevelType w:val="hybridMultilevel"/>
    <w:tmpl w:val="FB22008C"/>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2E9F45FA"/>
    <w:multiLevelType w:val="hybridMultilevel"/>
    <w:tmpl w:val="4A062480"/>
    <w:lvl w:ilvl="0" w:tplc="B11E6C9E">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305E4367"/>
    <w:multiLevelType w:val="hybridMultilevel"/>
    <w:tmpl w:val="1CD217D2"/>
    <w:lvl w:ilvl="0" w:tplc="B11E6C9E">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341B227E"/>
    <w:multiLevelType w:val="multilevel"/>
    <w:tmpl w:val="FD82FDA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3452614E"/>
    <w:multiLevelType w:val="multilevel"/>
    <w:tmpl w:val="88FE0B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AFC2884"/>
    <w:multiLevelType w:val="multilevel"/>
    <w:tmpl w:val="2C2AA7A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41C61ACE"/>
    <w:multiLevelType w:val="hybridMultilevel"/>
    <w:tmpl w:val="1E3668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2D9474D"/>
    <w:multiLevelType w:val="hybridMultilevel"/>
    <w:tmpl w:val="DBCA5212"/>
    <w:lvl w:ilvl="0" w:tplc="B11E6C9E">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490C068F"/>
    <w:multiLevelType w:val="hybridMultilevel"/>
    <w:tmpl w:val="D6FC0116"/>
    <w:lvl w:ilvl="0" w:tplc="340A0001">
      <w:start w:val="1"/>
      <w:numFmt w:val="bullet"/>
      <w:lvlText w:val=""/>
      <w:lvlJc w:val="left"/>
      <w:pPr>
        <w:ind w:left="360" w:hanging="360"/>
      </w:pPr>
      <w:rPr>
        <w:rFonts w:ascii="Symbol" w:hAnsi="Symbol" w:hint="default"/>
      </w:rPr>
    </w:lvl>
    <w:lvl w:ilvl="1" w:tplc="340A0001">
      <w:start w:val="1"/>
      <w:numFmt w:val="bullet"/>
      <w:lvlText w:val=""/>
      <w:lvlJc w:val="left"/>
      <w:pPr>
        <w:ind w:left="1080" w:hanging="360"/>
      </w:pPr>
      <w:rPr>
        <w:rFonts w:ascii="Symbol" w:hAnsi="Symbol"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4" w15:restartNumberingAfterBreak="0">
    <w:nsid w:val="4C2616BB"/>
    <w:multiLevelType w:val="hybridMultilevel"/>
    <w:tmpl w:val="F2C4CFB4"/>
    <w:lvl w:ilvl="0" w:tplc="A60CC750">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52B5409F"/>
    <w:multiLevelType w:val="hybridMultilevel"/>
    <w:tmpl w:val="C4AEE924"/>
    <w:lvl w:ilvl="0" w:tplc="07B2B24C">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53CF6F67"/>
    <w:multiLevelType w:val="hybridMultilevel"/>
    <w:tmpl w:val="ED4AEAAA"/>
    <w:lvl w:ilvl="0" w:tplc="340A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57D63A4"/>
    <w:multiLevelType w:val="hybridMultilevel"/>
    <w:tmpl w:val="C6AA0D74"/>
    <w:lvl w:ilvl="0" w:tplc="B11E6C9E">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558B757A"/>
    <w:multiLevelType w:val="hybridMultilevel"/>
    <w:tmpl w:val="40FEC7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581B39E2"/>
    <w:multiLevelType w:val="multilevel"/>
    <w:tmpl w:val="20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61874953"/>
    <w:multiLevelType w:val="multilevel"/>
    <w:tmpl w:val="59546B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62AE7384"/>
    <w:multiLevelType w:val="multilevel"/>
    <w:tmpl w:val="ADFC2A4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684C7663"/>
    <w:multiLevelType w:val="hybridMultilevel"/>
    <w:tmpl w:val="17CE8602"/>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713B2FBB"/>
    <w:multiLevelType w:val="hybridMultilevel"/>
    <w:tmpl w:val="A1329F24"/>
    <w:lvl w:ilvl="0" w:tplc="BC2EEB26">
      <w:start w:val="1"/>
      <w:numFmt w:val="bullet"/>
      <w:lvlText w:val="·"/>
      <w:lvlJc w:val="left"/>
      <w:pPr>
        <w:ind w:left="720" w:hanging="360"/>
      </w:pPr>
      <w:rPr>
        <w:rFonts w:ascii="Symbol" w:hAnsi="Symbol" w:hint="default"/>
      </w:rPr>
    </w:lvl>
    <w:lvl w:ilvl="1" w:tplc="A3BE4726">
      <w:start w:val="1"/>
      <w:numFmt w:val="bullet"/>
      <w:lvlText w:val="o"/>
      <w:lvlJc w:val="left"/>
      <w:pPr>
        <w:ind w:left="1440" w:hanging="360"/>
      </w:pPr>
      <w:rPr>
        <w:rFonts w:ascii="Courier New" w:hAnsi="Courier New" w:hint="default"/>
      </w:rPr>
    </w:lvl>
    <w:lvl w:ilvl="2" w:tplc="FA1A7D6A">
      <w:start w:val="1"/>
      <w:numFmt w:val="bullet"/>
      <w:lvlText w:val=""/>
      <w:lvlJc w:val="left"/>
      <w:pPr>
        <w:ind w:left="2160" w:hanging="360"/>
      </w:pPr>
      <w:rPr>
        <w:rFonts w:ascii="Wingdings" w:hAnsi="Wingdings" w:hint="default"/>
      </w:rPr>
    </w:lvl>
    <w:lvl w:ilvl="3" w:tplc="CECABEA8">
      <w:start w:val="1"/>
      <w:numFmt w:val="bullet"/>
      <w:lvlText w:val=""/>
      <w:lvlJc w:val="left"/>
      <w:pPr>
        <w:ind w:left="2880" w:hanging="360"/>
      </w:pPr>
      <w:rPr>
        <w:rFonts w:ascii="Symbol" w:hAnsi="Symbol" w:hint="default"/>
      </w:rPr>
    </w:lvl>
    <w:lvl w:ilvl="4" w:tplc="CCCC3F4A">
      <w:start w:val="1"/>
      <w:numFmt w:val="bullet"/>
      <w:lvlText w:val="o"/>
      <w:lvlJc w:val="left"/>
      <w:pPr>
        <w:ind w:left="3600" w:hanging="360"/>
      </w:pPr>
      <w:rPr>
        <w:rFonts w:ascii="Courier New" w:hAnsi="Courier New" w:hint="default"/>
      </w:rPr>
    </w:lvl>
    <w:lvl w:ilvl="5" w:tplc="7FE60D02">
      <w:start w:val="1"/>
      <w:numFmt w:val="bullet"/>
      <w:lvlText w:val=""/>
      <w:lvlJc w:val="left"/>
      <w:pPr>
        <w:ind w:left="4320" w:hanging="360"/>
      </w:pPr>
      <w:rPr>
        <w:rFonts w:ascii="Wingdings" w:hAnsi="Wingdings" w:hint="default"/>
      </w:rPr>
    </w:lvl>
    <w:lvl w:ilvl="6" w:tplc="79205A14">
      <w:start w:val="1"/>
      <w:numFmt w:val="bullet"/>
      <w:lvlText w:val=""/>
      <w:lvlJc w:val="left"/>
      <w:pPr>
        <w:ind w:left="5040" w:hanging="360"/>
      </w:pPr>
      <w:rPr>
        <w:rFonts w:ascii="Symbol" w:hAnsi="Symbol" w:hint="default"/>
      </w:rPr>
    </w:lvl>
    <w:lvl w:ilvl="7" w:tplc="1E7E4BC4">
      <w:start w:val="1"/>
      <w:numFmt w:val="bullet"/>
      <w:lvlText w:val="o"/>
      <w:lvlJc w:val="left"/>
      <w:pPr>
        <w:ind w:left="5760" w:hanging="360"/>
      </w:pPr>
      <w:rPr>
        <w:rFonts w:ascii="Courier New" w:hAnsi="Courier New" w:hint="default"/>
      </w:rPr>
    </w:lvl>
    <w:lvl w:ilvl="8" w:tplc="F9B66238">
      <w:start w:val="1"/>
      <w:numFmt w:val="bullet"/>
      <w:lvlText w:val=""/>
      <w:lvlJc w:val="left"/>
      <w:pPr>
        <w:ind w:left="6480" w:hanging="360"/>
      </w:pPr>
      <w:rPr>
        <w:rFonts w:ascii="Wingdings" w:hAnsi="Wingdings" w:hint="default"/>
      </w:rPr>
    </w:lvl>
  </w:abstractNum>
  <w:abstractNum w:abstractNumId="24" w15:restartNumberingAfterBreak="0">
    <w:nsid w:val="789D6912"/>
    <w:multiLevelType w:val="multilevel"/>
    <w:tmpl w:val="A940AE4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upperRoman"/>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403992351">
    <w:abstractNumId w:val="2"/>
  </w:num>
  <w:num w:numId="2" w16cid:durableId="417287634">
    <w:abstractNumId w:val="24"/>
  </w:num>
  <w:num w:numId="3" w16cid:durableId="1524785109">
    <w:abstractNumId w:val="0"/>
  </w:num>
  <w:num w:numId="4" w16cid:durableId="2125072758">
    <w:abstractNumId w:val="4"/>
  </w:num>
  <w:num w:numId="5" w16cid:durableId="255291716">
    <w:abstractNumId w:val="16"/>
  </w:num>
  <w:num w:numId="6" w16cid:durableId="1275594934">
    <w:abstractNumId w:val="14"/>
  </w:num>
  <w:num w:numId="7" w16cid:durableId="484397461">
    <w:abstractNumId w:val="23"/>
  </w:num>
  <w:num w:numId="8" w16cid:durableId="527718601">
    <w:abstractNumId w:val="1"/>
  </w:num>
  <w:num w:numId="9" w16cid:durableId="74133676">
    <w:abstractNumId w:val="5"/>
  </w:num>
  <w:num w:numId="10" w16cid:durableId="1406802722">
    <w:abstractNumId w:val="22"/>
  </w:num>
  <w:num w:numId="11" w16cid:durableId="1751345832">
    <w:abstractNumId w:val="18"/>
  </w:num>
  <w:num w:numId="12" w16cid:durableId="1755740850">
    <w:abstractNumId w:val="13"/>
  </w:num>
  <w:num w:numId="13" w16cid:durableId="1488744679">
    <w:abstractNumId w:val="3"/>
  </w:num>
  <w:num w:numId="14" w16cid:durableId="2064328158">
    <w:abstractNumId w:val="11"/>
  </w:num>
  <w:num w:numId="15" w16cid:durableId="889608790">
    <w:abstractNumId w:val="19"/>
  </w:num>
  <w:num w:numId="16" w16cid:durableId="1877542725">
    <w:abstractNumId w:val="15"/>
  </w:num>
  <w:num w:numId="17" w16cid:durableId="516503444">
    <w:abstractNumId w:val="6"/>
  </w:num>
  <w:num w:numId="18" w16cid:durableId="814492636">
    <w:abstractNumId w:val="12"/>
  </w:num>
  <w:num w:numId="19" w16cid:durableId="1604992328">
    <w:abstractNumId w:val="10"/>
  </w:num>
  <w:num w:numId="20" w16cid:durableId="79282125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88092632">
    <w:abstractNumId w:val="21"/>
  </w:num>
  <w:num w:numId="22" w16cid:durableId="83738489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078435505">
    <w:abstractNumId w:val="8"/>
  </w:num>
  <w:num w:numId="24" w16cid:durableId="7786440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715806999">
    <w:abstractNumId w:val="20"/>
  </w:num>
  <w:num w:numId="26" w16cid:durableId="103516007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85290365">
    <w:abstractNumId w:val="17"/>
  </w:num>
  <w:num w:numId="28" w16cid:durableId="129176200">
    <w:abstractNumId w:val="7"/>
  </w:num>
  <w:num w:numId="29" w16cid:durableId="3179221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grammar="clean"/>
  <w:attachedTemplate r:id="rId1"/>
  <w:revisionView w:inkAnnotations="0"/>
  <w:defaultTabStop w:val="708"/>
  <w:hyphenationZone w:val="425"/>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3142"/>
    <w:rsid w:val="000001F1"/>
    <w:rsid w:val="00002D2B"/>
    <w:rsid w:val="0000411B"/>
    <w:rsid w:val="0000490A"/>
    <w:rsid w:val="00004F74"/>
    <w:rsid w:val="00010E67"/>
    <w:rsid w:val="00011F15"/>
    <w:rsid w:val="00016884"/>
    <w:rsid w:val="0001714C"/>
    <w:rsid w:val="0002114A"/>
    <w:rsid w:val="00021BE3"/>
    <w:rsid w:val="000229B8"/>
    <w:rsid w:val="000240D2"/>
    <w:rsid w:val="00025325"/>
    <w:rsid w:val="000329D3"/>
    <w:rsid w:val="00034CF8"/>
    <w:rsid w:val="00036D85"/>
    <w:rsid w:val="00037FCC"/>
    <w:rsid w:val="000404B4"/>
    <w:rsid w:val="00040BF1"/>
    <w:rsid w:val="0004314C"/>
    <w:rsid w:val="00043428"/>
    <w:rsid w:val="000443A2"/>
    <w:rsid w:val="00046FC8"/>
    <w:rsid w:val="000472D8"/>
    <w:rsid w:val="00050A56"/>
    <w:rsid w:val="00051583"/>
    <w:rsid w:val="00051C05"/>
    <w:rsid w:val="00053151"/>
    <w:rsid w:val="00053A5D"/>
    <w:rsid w:val="00057ED0"/>
    <w:rsid w:val="00061E23"/>
    <w:rsid w:val="00065FDA"/>
    <w:rsid w:val="00067D70"/>
    <w:rsid w:val="000704C8"/>
    <w:rsid w:val="00074E03"/>
    <w:rsid w:val="00075785"/>
    <w:rsid w:val="000772AA"/>
    <w:rsid w:val="00077E46"/>
    <w:rsid w:val="00080E3B"/>
    <w:rsid w:val="00081424"/>
    <w:rsid w:val="00090569"/>
    <w:rsid w:val="00091C9F"/>
    <w:rsid w:val="000922A2"/>
    <w:rsid w:val="0009260D"/>
    <w:rsid w:val="00092ED0"/>
    <w:rsid w:val="00092FB1"/>
    <w:rsid w:val="0009349F"/>
    <w:rsid w:val="00097828"/>
    <w:rsid w:val="000979A2"/>
    <w:rsid w:val="00097B03"/>
    <w:rsid w:val="000A511F"/>
    <w:rsid w:val="000B2D7F"/>
    <w:rsid w:val="000B3383"/>
    <w:rsid w:val="000B3D4E"/>
    <w:rsid w:val="000B3F1F"/>
    <w:rsid w:val="000B5827"/>
    <w:rsid w:val="000C15CC"/>
    <w:rsid w:val="000C210A"/>
    <w:rsid w:val="000C3D67"/>
    <w:rsid w:val="000C5F78"/>
    <w:rsid w:val="000D0EEB"/>
    <w:rsid w:val="000D1FD0"/>
    <w:rsid w:val="000D49AC"/>
    <w:rsid w:val="000E2659"/>
    <w:rsid w:val="000E52C0"/>
    <w:rsid w:val="000E53A3"/>
    <w:rsid w:val="000F06F8"/>
    <w:rsid w:val="000F0CA5"/>
    <w:rsid w:val="000F7E22"/>
    <w:rsid w:val="00100A8A"/>
    <w:rsid w:val="001010B3"/>
    <w:rsid w:val="001015F6"/>
    <w:rsid w:val="001018FA"/>
    <w:rsid w:val="001036B3"/>
    <w:rsid w:val="001041F1"/>
    <w:rsid w:val="00105874"/>
    <w:rsid w:val="00110C89"/>
    <w:rsid w:val="001118D3"/>
    <w:rsid w:val="00111C0F"/>
    <w:rsid w:val="00113637"/>
    <w:rsid w:val="0011405C"/>
    <w:rsid w:val="0011734F"/>
    <w:rsid w:val="00117D42"/>
    <w:rsid w:val="00120F1B"/>
    <w:rsid w:val="00121C94"/>
    <w:rsid w:val="00122130"/>
    <w:rsid w:val="00122E8B"/>
    <w:rsid w:val="00122E98"/>
    <w:rsid w:val="001241C0"/>
    <w:rsid w:val="00126FBE"/>
    <w:rsid w:val="00127B66"/>
    <w:rsid w:val="001317B0"/>
    <w:rsid w:val="00133426"/>
    <w:rsid w:val="001342FF"/>
    <w:rsid w:val="0013476F"/>
    <w:rsid w:val="00140032"/>
    <w:rsid w:val="00140528"/>
    <w:rsid w:val="00140A06"/>
    <w:rsid w:val="00144E79"/>
    <w:rsid w:val="00145794"/>
    <w:rsid w:val="00146B57"/>
    <w:rsid w:val="00146F13"/>
    <w:rsid w:val="00151743"/>
    <w:rsid w:val="00153777"/>
    <w:rsid w:val="0015489D"/>
    <w:rsid w:val="0015591B"/>
    <w:rsid w:val="00157D5E"/>
    <w:rsid w:val="0016052A"/>
    <w:rsid w:val="00161AF3"/>
    <w:rsid w:val="00162F28"/>
    <w:rsid w:val="0016346B"/>
    <w:rsid w:val="001650D6"/>
    <w:rsid w:val="00166912"/>
    <w:rsid w:val="00166BF1"/>
    <w:rsid w:val="00167997"/>
    <w:rsid w:val="00171080"/>
    <w:rsid w:val="001731C7"/>
    <w:rsid w:val="00173B59"/>
    <w:rsid w:val="001757F4"/>
    <w:rsid w:val="00176113"/>
    <w:rsid w:val="001801BA"/>
    <w:rsid w:val="001818FB"/>
    <w:rsid w:val="00191B48"/>
    <w:rsid w:val="0019581A"/>
    <w:rsid w:val="00195D99"/>
    <w:rsid w:val="00196325"/>
    <w:rsid w:val="0019764D"/>
    <w:rsid w:val="001A04D3"/>
    <w:rsid w:val="001A07D0"/>
    <w:rsid w:val="001A10D2"/>
    <w:rsid w:val="001A11C9"/>
    <w:rsid w:val="001A2B7F"/>
    <w:rsid w:val="001A5FB2"/>
    <w:rsid w:val="001B06B1"/>
    <w:rsid w:val="001B4E7D"/>
    <w:rsid w:val="001B5B2D"/>
    <w:rsid w:val="001B5B9F"/>
    <w:rsid w:val="001B65D7"/>
    <w:rsid w:val="001B6A31"/>
    <w:rsid w:val="001C09F7"/>
    <w:rsid w:val="001C0D2D"/>
    <w:rsid w:val="001C1267"/>
    <w:rsid w:val="001C1740"/>
    <w:rsid w:val="001C17E7"/>
    <w:rsid w:val="001C23E3"/>
    <w:rsid w:val="001C3027"/>
    <w:rsid w:val="001C31BA"/>
    <w:rsid w:val="001C34B1"/>
    <w:rsid w:val="001C4328"/>
    <w:rsid w:val="001C481F"/>
    <w:rsid w:val="001D05A1"/>
    <w:rsid w:val="001D3103"/>
    <w:rsid w:val="001D38EA"/>
    <w:rsid w:val="001D643D"/>
    <w:rsid w:val="001D7E3C"/>
    <w:rsid w:val="001E01C0"/>
    <w:rsid w:val="001E1BAB"/>
    <w:rsid w:val="001E2427"/>
    <w:rsid w:val="001E25C0"/>
    <w:rsid w:val="001E29DA"/>
    <w:rsid w:val="001E3819"/>
    <w:rsid w:val="001E4603"/>
    <w:rsid w:val="001E60BC"/>
    <w:rsid w:val="001E644C"/>
    <w:rsid w:val="001E68B4"/>
    <w:rsid w:val="001E7468"/>
    <w:rsid w:val="001E7781"/>
    <w:rsid w:val="001E7A4B"/>
    <w:rsid w:val="001F0DB5"/>
    <w:rsid w:val="001F0F33"/>
    <w:rsid w:val="001F28F1"/>
    <w:rsid w:val="001F2E16"/>
    <w:rsid w:val="001F2FDB"/>
    <w:rsid w:val="001F341D"/>
    <w:rsid w:val="001F4A2D"/>
    <w:rsid w:val="001F4A3A"/>
    <w:rsid w:val="001F4BCE"/>
    <w:rsid w:val="001F5F6B"/>
    <w:rsid w:val="00201123"/>
    <w:rsid w:val="002024BF"/>
    <w:rsid w:val="00203092"/>
    <w:rsid w:val="002032C5"/>
    <w:rsid w:val="00206729"/>
    <w:rsid w:val="002109CB"/>
    <w:rsid w:val="00215DCF"/>
    <w:rsid w:val="00221738"/>
    <w:rsid w:val="0022444B"/>
    <w:rsid w:val="00224F62"/>
    <w:rsid w:val="002267E4"/>
    <w:rsid w:val="00226871"/>
    <w:rsid w:val="002274D4"/>
    <w:rsid w:val="00227FCA"/>
    <w:rsid w:val="00230457"/>
    <w:rsid w:val="00231A7F"/>
    <w:rsid w:val="0023292D"/>
    <w:rsid w:val="0024220D"/>
    <w:rsid w:val="00243A51"/>
    <w:rsid w:val="002515CA"/>
    <w:rsid w:val="002516A8"/>
    <w:rsid w:val="00252B67"/>
    <w:rsid w:val="002539DD"/>
    <w:rsid w:val="0025761D"/>
    <w:rsid w:val="0026044A"/>
    <w:rsid w:val="00260A92"/>
    <w:rsid w:val="00261B23"/>
    <w:rsid w:val="00262A3D"/>
    <w:rsid w:val="0026472D"/>
    <w:rsid w:val="00265054"/>
    <w:rsid w:val="00266DC7"/>
    <w:rsid w:val="00273AF7"/>
    <w:rsid w:val="00273C70"/>
    <w:rsid w:val="00275BB2"/>
    <w:rsid w:val="00276C59"/>
    <w:rsid w:val="00283D9C"/>
    <w:rsid w:val="00285A12"/>
    <w:rsid w:val="00285C0A"/>
    <w:rsid w:val="00286640"/>
    <w:rsid w:val="00292247"/>
    <w:rsid w:val="002936F6"/>
    <w:rsid w:val="00295A31"/>
    <w:rsid w:val="00296ECA"/>
    <w:rsid w:val="002971BA"/>
    <w:rsid w:val="00297232"/>
    <w:rsid w:val="00297B70"/>
    <w:rsid w:val="002A15A5"/>
    <w:rsid w:val="002A1643"/>
    <w:rsid w:val="002A4368"/>
    <w:rsid w:val="002A6BB7"/>
    <w:rsid w:val="002A70A3"/>
    <w:rsid w:val="002B0906"/>
    <w:rsid w:val="002B1447"/>
    <w:rsid w:val="002B50E3"/>
    <w:rsid w:val="002B7672"/>
    <w:rsid w:val="002C094F"/>
    <w:rsid w:val="002C1F59"/>
    <w:rsid w:val="002C3447"/>
    <w:rsid w:val="002C456B"/>
    <w:rsid w:val="002C4708"/>
    <w:rsid w:val="002C69AD"/>
    <w:rsid w:val="002D02FD"/>
    <w:rsid w:val="002D1AA1"/>
    <w:rsid w:val="002D1C30"/>
    <w:rsid w:val="002D2EB9"/>
    <w:rsid w:val="002D3561"/>
    <w:rsid w:val="002D3C82"/>
    <w:rsid w:val="002EFAE4"/>
    <w:rsid w:val="002F10F0"/>
    <w:rsid w:val="002F1632"/>
    <w:rsid w:val="002F4098"/>
    <w:rsid w:val="002F447F"/>
    <w:rsid w:val="002F5539"/>
    <w:rsid w:val="002F5883"/>
    <w:rsid w:val="002F673D"/>
    <w:rsid w:val="002F6EBB"/>
    <w:rsid w:val="002F705C"/>
    <w:rsid w:val="00302333"/>
    <w:rsid w:val="003046DA"/>
    <w:rsid w:val="00310235"/>
    <w:rsid w:val="00310C9E"/>
    <w:rsid w:val="00313416"/>
    <w:rsid w:val="00314AAF"/>
    <w:rsid w:val="00316468"/>
    <w:rsid w:val="0031764E"/>
    <w:rsid w:val="00317D59"/>
    <w:rsid w:val="0032185E"/>
    <w:rsid w:val="003228FA"/>
    <w:rsid w:val="003236DF"/>
    <w:rsid w:val="00323920"/>
    <w:rsid w:val="003248E5"/>
    <w:rsid w:val="003248F5"/>
    <w:rsid w:val="003260B2"/>
    <w:rsid w:val="00327ABD"/>
    <w:rsid w:val="00327D9F"/>
    <w:rsid w:val="003314BF"/>
    <w:rsid w:val="00332710"/>
    <w:rsid w:val="00334884"/>
    <w:rsid w:val="003348FC"/>
    <w:rsid w:val="00334EA2"/>
    <w:rsid w:val="00336343"/>
    <w:rsid w:val="00340E1B"/>
    <w:rsid w:val="003445EA"/>
    <w:rsid w:val="003458FC"/>
    <w:rsid w:val="00350592"/>
    <w:rsid w:val="00351448"/>
    <w:rsid w:val="0035257B"/>
    <w:rsid w:val="00353C35"/>
    <w:rsid w:val="00353C4C"/>
    <w:rsid w:val="00354DB8"/>
    <w:rsid w:val="00355B0F"/>
    <w:rsid w:val="003571B1"/>
    <w:rsid w:val="00360649"/>
    <w:rsid w:val="00363BF4"/>
    <w:rsid w:val="003711BB"/>
    <w:rsid w:val="0037223B"/>
    <w:rsid w:val="00372509"/>
    <w:rsid w:val="00372984"/>
    <w:rsid w:val="0037498E"/>
    <w:rsid w:val="00381928"/>
    <w:rsid w:val="00384B6F"/>
    <w:rsid w:val="00387438"/>
    <w:rsid w:val="0038768F"/>
    <w:rsid w:val="00387780"/>
    <w:rsid w:val="00390029"/>
    <w:rsid w:val="00390255"/>
    <w:rsid w:val="00390A36"/>
    <w:rsid w:val="00390EAB"/>
    <w:rsid w:val="00391947"/>
    <w:rsid w:val="00393654"/>
    <w:rsid w:val="00393C07"/>
    <w:rsid w:val="00393EA2"/>
    <w:rsid w:val="00395330"/>
    <w:rsid w:val="00395769"/>
    <w:rsid w:val="00395DFF"/>
    <w:rsid w:val="003968BE"/>
    <w:rsid w:val="003972A0"/>
    <w:rsid w:val="00397B00"/>
    <w:rsid w:val="003A0DB9"/>
    <w:rsid w:val="003A31DA"/>
    <w:rsid w:val="003A37EC"/>
    <w:rsid w:val="003A4431"/>
    <w:rsid w:val="003A47D1"/>
    <w:rsid w:val="003A5B19"/>
    <w:rsid w:val="003A5C1F"/>
    <w:rsid w:val="003A7121"/>
    <w:rsid w:val="003B0693"/>
    <w:rsid w:val="003B0AEE"/>
    <w:rsid w:val="003B0ECB"/>
    <w:rsid w:val="003B19E9"/>
    <w:rsid w:val="003B1DC3"/>
    <w:rsid w:val="003B253E"/>
    <w:rsid w:val="003B2F91"/>
    <w:rsid w:val="003B5F1D"/>
    <w:rsid w:val="003B6E69"/>
    <w:rsid w:val="003C0FAF"/>
    <w:rsid w:val="003C4425"/>
    <w:rsid w:val="003D0D7E"/>
    <w:rsid w:val="003D1B4F"/>
    <w:rsid w:val="003D1E12"/>
    <w:rsid w:val="003D2D70"/>
    <w:rsid w:val="003D2DA0"/>
    <w:rsid w:val="003D4F6C"/>
    <w:rsid w:val="003D5446"/>
    <w:rsid w:val="003D5A85"/>
    <w:rsid w:val="003D5C22"/>
    <w:rsid w:val="003E1EC5"/>
    <w:rsid w:val="003E2D11"/>
    <w:rsid w:val="003E6B04"/>
    <w:rsid w:val="003E7B04"/>
    <w:rsid w:val="003E7C5E"/>
    <w:rsid w:val="003F01E3"/>
    <w:rsid w:val="003F020A"/>
    <w:rsid w:val="003F13EE"/>
    <w:rsid w:val="003F2698"/>
    <w:rsid w:val="003F4E4A"/>
    <w:rsid w:val="003F56DE"/>
    <w:rsid w:val="003F6B10"/>
    <w:rsid w:val="003F7C37"/>
    <w:rsid w:val="0040180A"/>
    <w:rsid w:val="00401F24"/>
    <w:rsid w:val="00402418"/>
    <w:rsid w:val="00402B9F"/>
    <w:rsid w:val="00403207"/>
    <w:rsid w:val="00403FF6"/>
    <w:rsid w:val="00405115"/>
    <w:rsid w:val="00407441"/>
    <w:rsid w:val="00413757"/>
    <w:rsid w:val="00413B5A"/>
    <w:rsid w:val="0041466A"/>
    <w:rsid w:val="00417B7F"/>
    <w:rsid w:val="004203D1"/>
    <w:rsid w:val="00421A33"/>
    <w:rsid w:val="00423ED6"/>
    <w:rsid w:val="00423FCC"/>
    <w:rsid w:val="004248DC"/>
    <w:rsid w:val="00426D47"/>
    <w:rsid w:val="004323AC"/>
    <w:rsid w:val="00432BCD"/>
    <w:rsid w:val="004342F3"/>
    <w:rsid w:val="00434633"/>
    <w:rsid w:val="00435223"/>
    <w:rsid w:val="00436916"/>
    <w:rsid w:val="00436FC2"/>
    <w:rsid w:val="004430CB"/>
    <w:rsid w:val="00446B57"/>
    <w:rsid w:val="00447D03"/>
    <w:rsid w:val="00447D89"/>
    <w:rsid w:val="00452860"/>
    <w:rsid w:val="004532E3"/>
    <w:rsid w:val="00455E12"/>
    <w:rsid w:val="00456431"/>
    <w:rsid w:val="00460670"/>
    <w:rsid w:val="00461E01"/>
    <w:rsid w:val="0046326D"/>
    <w:rsid w:val="004640E2"/>
    <w:rsid w:val="00466234"/>
    <w:rsid w:val="00471280"/>
    <w:rsid w:val="004719B8"/>
    <w:rsid w:val="00473D2B"/>
    <w:rsid w:val="00480543"/>
    <w:rsid w:val="0048147C"/>
    <w:rsid w:val="00484BC6"/>
    <w:rsid w:val="004858F4"/>
    <w:rsid w:val="004860BA"/>
    <w:rsid w:val="004876A1"/>
    <w:rsid w:val="004877B7"/>
    <w:rsid w:val="00487C4C"/>
    <w:rsid w:val="00492AA5"/>
    <w:rsid w:val="00492C90"/>
    <w:rsid w:val="0049377E"/>
    <w:rsid w:val="0049420E"/>
    <w:rsid w:val="0049703B"/>
    <w:rsid w:val="004A55C9"/>
    <w:rsid w:val="004A5C90"/>
    <w:rsid w:val="004A6C29"/>
    <w:rsid w:val="004A7DB8"/>
    <w:rsid w:val="004B0E27"/>
    <w:rsid w:val="004B4416"/>
    <w:rsid w:val="004B4B05"/>
    <w:rsid w:val="004B5EF5"/>
    <w:rsid w:val="004B76AC"/>
    <w:rsid w:val="004B7F8F"/>
    <w:rsid w:val="004C0BD7"/>
    <w:rsid w:val="004C0F0C"/>
    <w:rsid w:val="004C38C6"/>
    <w:rsid w:val="004C51BF"/>
    <w:rsid w:val="004C6B33"/>
    <w:rsid w:val="004D1A85"/>
    <w:rsid w:val="004D5E89"/>
    <w:rsid w:val="004D7E39"/>
    <w:rsid w:val="004E0D39"/>
    <w:rsid w:val="004E188D"/>
    <w:rsid w:val="004E1BA7"/>
    <w:rsid w:val="004E2284"/>
    <w:rsid w:val="004E3E9E"/>
    <w:rsid w:val="004E4600"/>
    <w:rsid w:val="004E7D01"/>
    <w:rsid w:val="004F3172"/>
    <w:rsid w:val="004F5632"/>
    <w:rsid w:val="00500202"/>
    <w:rsid w:val="005042F4"/>
    <w:rsid w:val="00512099"/>
    <w:rsid w:val="00512BD4"/>
    <w:rsid w:val="00512C9F"/>
    <w:rsid w:val="00517211"/>
    <w:rsid w:val="00517898"/>
    <w:rsid w:val="00521F58"/>
    <w:rsid w:val="00523223"/>
    <w:rsid w:val="00524E83"/>
    <w:rsid w:val="00525680"/>
    <w:rsid w:val="00525FC1"/>
    <w:rsid w:val="00526AD9"/>
    <w:rsid w:val="0052F223"/>
    <w:rsid w:val="005305E3"/>
    <w:rsid w:val="00531CD6"/>
    <w:rsid w:val="0054234C"/>
    <w:rsid w:val="00542F53"/>
    <w:rsid w:val="0054477A"/>
    <w:rsid w:val="005448D9"/>
    <w:rsid w:val="00550564"/>
    <w:rsid w:val="00551798"/>
    <w:rsid w:val="0055186C"/>
    <w:rsid w:val="00551B71"/>
    <w:rsid w:val="00551F1E"/>
    <w:rsid w:val="005532B3"/>
    <w:rsid w:val="00553D40"/>
    <w:rsid w:val="00557173"/>
    <w:rsid w:val="00561E6D"/>
    <w:rsid w:val="0056230A"/>
    <w:rsid w:val="005675E9"/>
    <w:rsid w:val="005703E7"/>
    <w:rsid w:val="00573AAE"/>
    <w:rsid w:val="00573FBC"/>
    <w:rsid w:val="00574252"/>
    <w:rsid w:val="00575057"/>
    <w:rsid w:val="00575F9B"/>
    <w:rsid w:val="005836C0"/>
    <w:rsid w:val="0058391D"/>
    <w:rsid w:val="00583BA6"/>
    <w:rsid w:val="005845C8"/>
    <w:rsid w:val="0059236D"/>
    <w:rsid w:val="00592AB8"/>
    <w:rsid w:val="00594A36"/>
    <w:rsid w:val="00595082"/>
    <w:rsid w:val="005A251F"/>
    <w:rsid w:val="005A2CCC"/>
    <w:rsid w:val="005A3CBE"/>
    <w:rsid w:val="005A48DE"/>
    <w:rsid w:val="005A51DE"/>
    <w:rsid w:val="005A520D"/>
    <w:rsid w:val="005B1D2A"/>
    <w:rsid w:val="005B21F0"/>
    <w:rsid w:val="005B7477"/>
    <w:rsid w:val="005C047B"/>
    <w:rsid w:val="005C1754"/>
    <w:rsid w:val="005C520F"/>
    <w:rsid w:val="005D2927"/>
    <w:rsid w:val="005D2C86"/>
    <w:rsid w:val="005D3BFF"/>
    <w:rsid w:val="005D4529"/>
    <w:rsid w:val="005E30ED"/>
    <w:rsid w:val="005F1DC9"/>
    <w:rsid w:val="005F252D"/>
    <w:rsid w:val="006008BF"/>
    <w:rsid w:val="00603184"/>
    <w:rsid w:val="00605110"/>
    <w:rsid w:val="00605142"/>
    <w:rsid w:val="00606700"/>
    <w:rsid w:val="00606759"/>
    <w:rsid w:val="00606CAF"/>
    <w:rsid w:val="006070A8"/>
    <w:rsid w:val="0060758D"/>
    <w:rsid w:val="00610295"/>
    <w:rsid w:val="00612310"/>
    <w:rsid w:val="00614355"/>
    <w:rsid w:val="00616D9F"/>
    <w:rsid w:val="0061727D"/>
    <w:rsid w:val="00620550"/>
    <w:rsid w:val="00621944"/>
    <w:rsid w:val="00624B84"/>
    <w:rsid w:val="00625A36"/>
    <w:rsid w:val="00625A6F"/>
    <w:rsid w:val="00627DDB"/>
    <w:rsid w:val="006306A4"/>
    <w:rsid w:val="00630FEE"/>
    <w:rsid w:val="00632834"/>
    <w:rsid w:val="00632FE3"/>
    <w:rsid w:val="006415AC"/>
    <w:rsid w:val="00642266"/>
    <w:rsid w:val="0064267A"/>
    <w:rsid w:val="00642A82"/>
    <w:rsid w:val="0064461F"/>
    <w:rsid w:val="00650F2F"/>
    <w:rsid w:val="0065160C"/>
    <w:rsid w:val="00651659"/>
    <w:rsid w:val="0065240B"/>
    <w:rsid w:val="00653806"/>
    <w:rsid w:val="006557E2"/>
    <w:rsid w:val="0066038F"/>
    <w:rsid w:val="0066053E"/>
    <w:rsid w:val="00664870"/>
    <w:rsid w:val="006666A6"/>
    <w:rsid w:val="006668F3"/>
    <w:rsid w:val="006672EF"/>
    <w:rsid w:val="00670233"/>
    <w:rsid w:val="006717FE"/>
    <w:rsid w:val="006748A9"/>
    <w:rsid w:val="00674CCB"/>
    <w:rsid w:val="006830B3"/>
    <w:rsid w:val="00684378"/>
    <w:rsid w:val="00686A76"/>
    <w:rsid w:val="00687C8F"/>
    <w:rsid w:val="00691C7E"/>
    <w:rsid w:val="00694AC5"/>
    <w:rsid w:val="00694FDC"/>
    <w:rsid w:val="00695271"/>
    <w:rsid w:val="006952D2"/>
    <w:rsid w:val="00697749"/>
    <w:rsid w:val="006A053E"/>
    <w:rsid w:val="006A1010"/>
    <w:rsid w:val="006A3809"/>
    <w:rsid w:val="006A479A"/>
    <w:rsid w:val="006A4E5E"/>
    <w:rsid w:val="006A6B6D"/>
    <w:rsid w:val="006B30AD"/>
    <w:rsid w:val="006B567B"/>
    <w:rsid w:val="006B762C"/>
    <w:rsid w:val="006C2686"/>
    <w:rsid w:val="006C29F6"/>
    <w:rsid w:val="006C3346"/>
    <w:rsid w:val="006C567A"/>
    <w:rsid w:val="006C6836"/>
    <w:rsid w:val="006C6A23"/>
    <w:rsid w:val="006C79BF"/>
    <w:rsid w:val="006D0631"/>
    <w:rsid w:val="006D1173"/>
    <w:rsid w:val="006D4078"/>
    <w:rsid w:val="006D54CB"/>
    <w:rsid w:val="006D56EC"/>
    <w:rsid w:val="006E1184"/>
    <w:rsid w:val="006E1644"/>
    <w:rsid w:val="006E165C"/>
    <w:rsid w:val="006E1674"/>
    <w:rsid w:val="006E3212"/>
    <w:rsid w:val="006E432B"/>
    <w:rsid w:val="006E627C"/>
    <w:rsid w:val="006F01B2"/>
    <w:rsid w:val="006F1F05"/>
    <w:rsid w:val="006F53F9"/>
    <w:rsid w:val="007003A8"/>
    <w:rsid w:val="00702344"/>
    <w:rsid w:val="00703B30"/>
    <w:rsid w:val="00704389"/>
    <w:rsid w:val="007051C5"/>
    <w:rsid w:val="007076BC"/>
    <w:rsid w:val="00713FDB"/>
    <w:rsid w:val="007158DF"/>
    <w:rsid w:val="00715F42"/>
    <w:rsid w:val="00716D65"/>
    <w:rsid w:val="00724B55"/>
    <w:rsid w:val="00725605"/>
    <w:rsid w:val="00730EE9"/>
    <w:rsid w:val="00731BCA"/>
    <w:rsid w:val="00732FB0"/>
    <w:rsid w:val="007347E0"/>
    <w:rsid w:val="00735598"/>
    <w:rsid w:val="00736AD3"/>
    <w:rsid w:val="00737193"/>
    <w:rsid w:val="0074545F"/>
    <w:rsid w:val="0075397F"/>
    <w:rsid w:val="007542DD"/>
    <w:rsid w:val="00756A1B"/>
    <w:rsid w:val="00763C0B"/>
    <w:rsid w:val="0076456B"/>
    <w:rsid w:val="007671EC"/>
    <w:rsid w:val="007727D6"/>
    <w:rsid w:val="00773DB4"/>
    <w:rsid w:val="00774E36"/>
    <w:rsid w:val="007760DA"/>
    <w:rsid w:val="00777859"/>
    <w:rsid w:val="00780F78"/>
    <w:rsid w:val="007810D8"/>
    <w:rsid w:val="00781FAF"/>
    <w:rsid w:val="007838AB"/>
    <w:rsid w:val="00784C42"/>
    <w:rsid w:val="00790CA3"/>
    <w:rsid w:val="0079174D"/>
    <w:rsid w:val="0079219D"/>
    <w:rsid w:val="00792273"/>
    <w:rsid w:val="00792362"/>
    <w:rsid w:val="00793AD5"/>
    <w:rsid w:val="007947A9"/>
    <w:rsid w:val="00795EAE"/>
    <w:rsid w:val="00796F73"/>
    <w:rsid w:val="007973AF"/>
    <w:rsid w:val="00797516"/>
    <w:rsid w:val="007A0DF7"/>
    <w:rsid w:val="007A21B2"/>
    <w:rsid w:val="007A31B0"/>
    <w:rsid w:val="007A458C"/>
    <w:rsid w:val="007A67A7"/>
    <w:rsid w:val="007B23FC"/>
    <w:rsid w:val="007B2DB9"/>
    <w:rsid w:val="007B3DFB"/>
    <w:rsid w:val="007B5554"/>
    <w:rsid w:val="007B5985"/>
    <w:rsid w:val="007B6B1A"/>
    <w:rsid w:val="007B7DEA"/>
    <w:rsid w:val="007C0A64"/>
    <w:rsid w:val="007C0F16"/>
    <w:rsid w:val="007C4895"/>
    <w:rsid w:val="007C4FC5"/>
    <w:rsid w:val="007C56EF"/>
    <w:rsid w:val="007C5CB4"/>
    <w:rsid w:val="007C621F"/>
    <w:rsid w:val="007C7EBC"/>
    <w:rsid w:val="007D0316"/>
    <w:rsid w:val="007D1D81"/>
    <w:rsid w:val="007D3B1B"/>
    <w:rsid w:val="007D52CD"/>
    <w:rsid w:val="007D6367"/>
    <w:rsid w:val="007D775A"/>
    <w:rsid w:val="007D7BB6"/>
    <w:rsid w:val="007E0B16"/>
    <w:rsid w:val="007E179A"/>
    <w:rsid w:val="007E2F1E"/>
    <w:rsid w:val="007E5F54"/>
    <w:rsid w:val="007F2EDB"/>
    <w:rsid w:val="007F3AAB"/>
    <w:rsid w:val="007F62EB"/>
    <w:rsid w:val="00801349"/>
    <w:rsid w:val="00801B59"/>
    <w:rsid w:val="00803369"/>
    <w:rsid w:val="00804918"/>
    <w:rsid w:val="00804B29"/>
    <w:rsid w:val="008051EF"/>
    <w:rsid w:val="00805939"/>
    <w:rsid w:val="00812957"/>
    <w:rsid w:val="00812A23"/>
    <w:rsid w:val="0081328A"/>
    <w:rsid w:val="00813CFB"/>
    <w:rsid w:val="0082052E"/>
    <w:rsid w:val="0082160D"/>
    <w:rsid w:val="008221BE"/>
    <w:rsid w:val="00824772"/>
    <w:rsid w:val="00825197"/>
    <w:rsid w:val="00830B7A"/>
    <w:rsid w:val="00831766"/>
    <w:rsid w:val="00840120"/>
    <w:rsid w:val="00841B88"/>
    <w:rsid w:val="008426D0"/>
    <w:rsid w:val="00842FCE"/>
    <w:rsid w:val="008439E7"/>
    <w:rsid w:val="00843DE8"/>
    <w:rsid w:val="00847143"/>
    <w:rsid w:val="0085179B"/>
    <w:rsid w:val="00852B64"/>
    <w:rsid w:val="00854CBF"/>
    <w:rsid w:val="00863061"/>
    <w:rsid w:val="00863683"/>
    <w:rsid w:val="0086391D"/>
    <w:rsid w:val="00865230"/>
    <w:rsid w:val="00866E58"/>
    <w:rsid w:val="00872D81"/>
    <w:rsid w:val="008741C4"/>
    <w:rsid w:val="008750EE"/>
    <w:rsid w:val="008767D7"/>
    <w:rsid w:val="00877706"/>
    <w:rsid w:val="00877DFD"/>
    <w:rsid w:val="008817CE"/>
    <w:rsid w:val="008844CC"/>
    <w:rsid w:val="00885572"/>
    <w:rsid w:val="00887641"/>
    <w:rsid w:val="0089474B"/>
    <w:rsid w:val="00894E0E"/>
    <w:rsid w:val="008958B3"/>
    <w:rsid w:val="00895F97"/>
    <w:rsid w:val="008A0058"/>
    <w:rsid w:val="008A1A7F"/>
    <w:rsid w:val="008A1F6D"/>
    <w:rsid w:val="008A2F7E"/>
    <w:rsid w:val="008A4429"/>
    <w:rsid w:val="008A60E4"/>
    <w:rsid w:val="008A71E5"/>
    <w:rsid w:val="008A7576"/>
    <w:rsid w:val="008B00B7"/>
    <w:rsid w:val="008B715A"/>
    <w:rsid w:val="008B72CD"/>
    <w:rsid w:val="008B77A8"/>
    <w:rsid w:val="008C0859"/>
    <w:rsid w:val="008C1F72"/>
    <w:rsid w:val="008C4BB8"/>
    <w:rsid w:val="008D0697"/>
    <w:rsid w:val="008D0CA9"/>
    <w:rsid w:val="008D0D69"/>
    <w:rsid w:val="008D0FD8"/>
    <w:rsid w:val="008D1A4F"/>
    <w:rsid w:val="008D254C"/>
    <w:rsid w:val="008D43C2"/>
    <w:rsid w:val="008D45DC"/>
    <w:rsid w:val="008D4F02"/>
    <w:rsid w:val="008D6554"/>
    <w:rsid w:val="008E0745"/>
    <w:rsid w:val="008E10CD"/>
    <w:rsid w:val="008E11C6"/>
    <w:rsid w:val="008E185A"/>
    <w:rsid w:val="008E27F5"/>
    <w:rsid w:val="008E3BE9"/>
    <w:rsid w:val="008E3C22"/>
    <w:rsid w:val="008E5E35"/>
    <w:rsid w:val="008F01EA"/>
    <w:rsid w:val="008F09D1"/>
    <w:rsid w:val="008F3677"/>
    <w:rsid w:val="008F4793"/>
    <w:rsid w:val="008F6037"/>
    <w:rsid w:val="008F790B"/>
    <w:rsid w:val="00900927"/>
    <w:rsid w:val="00901862"/>
    <w:rsid w:val="00905460"/>
    <w:rsid w:val="009073BC"/>
    <w:rsid w:val="00913177"/>
    <w:rsid w:val="0091494A"/>
    <w:rsid w:val="009172B2"/>
    <w:rsid w:val="00922CAD"/>
    <w:rsid w:val="00923528"/>
    <w:rsid w:val="009239D2"/>
    <w:rsid w:val="009241CE"/>
    <w:rsid w:val="00924A01"/>
    <w:rsid w:val="00924E66"/>
    <w:rsid w:val="009274A2"/>
    <w:rsid w:val="00932189"/>
    <w:rsid w:val="00936C64"/>
    <w:rsid w:val="00936EA3"/>
    <w:rsid w:val="00937B38"/>
    <w:rsid w:val="009424DB"/>
    <w:rsid w:val="009429B3"/>
    <w:rsid w:val="009436CE"/>
    <w:rsid w:val="00945D17"/>
    <w:rsid w:val="009460EA"/>
    <w:rsid w:val="00946D7B"/>
    <w:rsid w:val="00947BD9"/>
    <w:rsid w:val="00953436"/>
    <w:rsid w:val="009608DF"/>
    <w:rsid w:val="00961EE6"/>
    <w:rsid w:val="00961EF7"/>
    <w:rsid w:val="009626C2"/>
    <w:rsid w:val="009636C2"/>
    <w:rsid w:val="00963B36"/>
    <w:rsid w:val="0096638B"/>
    <w:rsid w:val="0096741A"/>
    <w:rsid w:val="00967EB0"/>
    <w:rsid w:val="0097136D"/>
    <w:rsid w:val="009730CB"/>
    <w:rsid w:val="009767EF"/>
    <w:rsid w:val="0097771A"/>
    <w:rsid w:val="00977D60"/>
    <w:rsid w:val="009803FC"/>
    <w:rsid w:val="00982F62"/>
    <w:rsid w:val="00983D6C"/>
    <w:rsid w:val="0098616B"/>
    <w:rsid w:val="00986258"/>
    <w:rsid w:val="00986A35"/>
    <w:rsid w:val="00986CEB"/>
    <w:rsid w:val="009906EC"/>
    <w:rsid w:val="0099274F"/>
    <w:rsid w:val="00992FAE"/>
    <w:rsid w:val="009940EB"/>
    <w:rsid w:val="00994E7D"/>
    <w:rsid w:val="00997202"/>
    <w:rsid w:val="009A0061"/>
    <w:rsid w:val="009A03AB"/>
    <w:rsid w:val="009A4314"/>
    <w:rsid w:val="009A57BF"/>
    <w:rsid w:val="009A5812"/>
    <w:rsid w:val="009A5F7B"/>
    <w:rsid w:val="009A7022"/>
    <w:rsid w:val="009B0804"/>
    <w:rsid w:val="009B1B2D"/>
    <w:rsid w:val="009B31DD"/>
    <w:rsid w:val="009B3230"/>
    <w:rsid w:val="009B7E21"/>
    <w:rsid w:val="009C45A1"/>
    <w:rsid w:val="009D1C3B"/>
    <w:rsid w:val="009D2570"/>
    <w:rsid w:val="009D2B0E"/>
    <w:rsid w:val="009D2C37"/>
    <w:rsid w:val="009D624C"/>
    <w:rsid w:val="009D6D86"/>
    <w:rsid w:val="009D7121"/>
    <w:rsid w:val="009E2E03"/>
    <w:rsid w:val="009E31C7"/>
    <w:rsid w:val="009E5B1A"/>
    <w:rsid w:val="009F271F"/>
    <w:rsid w:val="009F478C"/>
    <w:rsid w:val="009F60E1"/>
    <w:rsid w:val="00A012CF"/>
    <w:rsid w:val="00A02213"/>
    <w:rsid w:val="00A023DD"/>
    <w:rsid w:val="00A0367B"/>
    <w:rsid w:val="00A041A6"/>
    <w:rsid w:val="00A052B8"/>
    <w:rsid w:val="00A05B03"/>
    <w:rsid w:val="00A0640A"/>
    <w:rsid w:val="00A11064"/>
    <w:rsid w:val="00A11821"/>
    <w:rsid w:val="00A153EC"/>
    <w:rsid w:val="00A167FC"/>
    <w:rsid w:val="00A17B10"/>
    <w:rsid w:val="00A20457"/>
    <w:rsid w:val="00A21097"/>
    <w:rsid w:val="00A22218"/>
    <w:rsid w:val="00A226A1"/>
    <w:rsid w:val="00A244D2"/>
    <w:rsid w:val="00A2471D"/>
    <w:rsid w:val="00A24ECB"/>
    <w:rsid w:val="00A26075"/>
    <w:rsid w:val="00A261BB"/>
    <w:rsid w:val="00A26F98"/>
    <w:rsid w:val="00A328A6"/>
    <w:rsid w:val="00A33B1A"/>
    <w:rsid w:val="00A35DB7"/>
    <w:rsid w:val="00A410AA"/>
    <w:rsid w:val="00A41B8D"/>
    <w:rsid w:val="00A50024"/>
    <w:rsid w:val="00A5226C"/>
    <w:rsid w:val="00A530E0"/>
    <w:rsid w:val="00A5594D"/>
    <w:rsid w:val="00A624A9"/>
    <w:rsid w:val="00A63028"/>
    <w:rsid w:val="00A63B5B"/>
    <w:rsid w:val="00A646E0"/>
    <w:rsid w:val="00A64DCC"/>
    <w:rsid w:val="00A65A2A"/>
    <w:rsid w:val="00A66BFC"/>
    <w:rsid w:val="00A67031"/>
    <w:rsid w:val="00A67327"/>
    <w:rsid w:val="00A70195"/>
    <w:rsid w:val="00A70CC7"/>
    <w:rsid w:val="00A726CB"/>
    <w:rsid w:val="00A81012"/>
    <w:rsid w:val="00A83DFD"/>
    <w:rsid w:val="00A8601F"/>
    <w:rsid w:val="00A917A2"/>
    <w:rsid w:val="00A91847"/>
    <w:rsid w:val="00A92500"/>
    <w:rsid w:val="00A928F9"/>
    <w:rsid w:val="00A95238"/>
    <w:rsid w:val="00A97320"/>
    <w:rsid w:val="00A97688"/>
    <w:rsid w:val="00AA1795"/>
    <w:rsid w:val="00AA17A5"/>
    <w:rsid w:val="00AA4712"/>
    <w:rsid w:val="00AA514B"/>
    <w:rsid w:val="00AA7E88"/>
    <w:rsid w:val="00AB1445"/>
    <w:rsid w:val="00AB2F2A"/>
    <w:rsid w:val="00AB2F69"/>
    <w:rsid w:val="00AB37DC"/>
    <w:rsid w:val="00AB627B"/>
    <w:rsid w:val="00AC1DB3"/>
    <w:rsid w:val="00AC249F"/>
    <w:rsid w:val="00AD135A"/>
    <w:rsid w:val="00AD1D74"/>
    <w:rsid w:val="00AD3438"/>
    <w:rsid w:val="00AD512A"/>
    <w:rsid w:val="00AD586F"/>
    <w:rsid w:val="00AD608F"/>
    <w:rsid w:val="00AD6B6F"/>
    <w:rsid w:val="00AE0C1B"/>
    <w:rsid w:val="00AE16B2"/>
    <w:rsid w:val="00AE2757"/>
    <w:rsid w:val="00AE2FEE"/>
    <w:rsid w:val="00AE5A22"/>
    <w:rsid w:val="00AE7508"/>
    <w:rsid w:val="00AF4CC9"/>
    <w:rsid w:val="00AF64A0"/>
    <w:rsid w:val="00AF6A2F"/>
    <w:rsid w:val="00AF6BE9"/>
    <w:rsid w:val="00AF6F3C"/>
    <w:rsid w:val="00B00E45"/>
    <w:rsid w:val="00B021A4"/>
    <w:rsid w:val="00B05130"/>
    <w:rsid w:val="00B05AAA"/>
    <w:rsid w:val="00B07B56"/>
    <w:rsid w:val="00B145D5"/>
    <w:rsid w:val="00B1509B"/>
    <w:rsid w:val="00B15BFB"/>
    <w:rsid w:val="00B15CAC"/>
    <w:rsid w:val="00B22D8F"/>
    <w:rsid w:val="00B24C95"/>
    <w:rsid w:val="00B3034E"/>
    <w:rsid w:val="00B31540"/>
    <w:rsid w:val="00B32119"/>
    <w:rsid w:val="00B3216B"/>
    <w:rsid w:val="00B335FC"/>
    <w:rsid w:val="00B34894"/>
    <w:rsid w:val="00B407F9"/>
    <w:rsid w:val="00B422AC"/>
    <w:rsid w:val="00B427C1"/>
    <w:rsid w:val="00B42D17"/>
    <w:rsid w:val="00B45D70"/>
    <w:rsid w:val="00B52D4C"/>
    <w:rsid w:val="00B53AE4"/>
    <w:rsid w:val="00B57F7A"/>
    <w:rsid w:val="00B60315"/>
    <w:rsid w:val="00B6086A"/>
    <w:rsid w:val="00B61F18"/>
    <w:rsid w:val="00B64E0B"/>
    <w:rsid w:val="00B65BB1"/>
    <w:rsid w:val="00B661B8"/>
    <w:rsid w:val="00B72947"/>
    <w:rsid w:val="00B73D6A"/>
    <w:rsid w:val="00B74449"/>
    <w:rsid w:val="00B760F2"/>
    <w:rsid w:val="00B769D1"/>
    <w:rsid w:val="00B848C3"/>
    <w:rsid w:val="00B85E7A"/>
    <w:rsid w:val="00B8609F"/>
    <w:rsid w:val="00B86830"/>
    <w:rsid w:val="00B87ED9"/>
    <w:rsid w:val="00B9076E"/>
    <w:rsid w:val="00B916E8"/>
    <w:rsid w:val="00B96488"/>
    <w:rsid w:val="00B96FCA"/>
    <w:rsid w:val="00BA1776"/>
    <w:rsid w:val="00BA3804"/>
    <w:rsid w:val="00BA3A7B"/>
    <w:rsid w:val="00BA5154"/>
    <w:rsid w:val="00BA54F4"/>
    <w:rsid w:val="00BB1680"/>
    <w:rsid w:val="00BB1C23"/>
    <w:rsid w:val="00BB2A6F"/>
    <w:rsid w:val="00BB7F14"/>
    <w:rsid w:val="00BC02E6"/>
    <w:rsid w:val="00BC063D"/>
    <w:rsid w:val="00BC1106"/>
    <w:rsid w:val="00BC27BC"/>
    <w:rsid w:val="00BC5361"/>
    <w:rsid w:val="00BC739A"/>
    <w:rsid w:val="00BD0A7A"/>
    <w:rsid w:val="00BD127C"/>
    <w:rsid w:val="00BD4C3B"/>
    <w:rsid w:val="00BD5340"/>
    <w:rsid w:val="00BD6BA0"/>
    <w:rsid w:val="00BE03BA"/>
    <w:rsid w:val="00BE18AC"/>
    <w:rsid w:val="00BE24FA"/>
    <w:rsid w:val="00BE28CC"/>
    <w:rsid w:val="00BE42EF"/>
    <w:rsid w:val="00BE4DE0"/>
    <w:rsid w:val="00BE590F"/>
    <w:rsid w:val="00BE5E1C"/>
    <w:rsid w:val="00BF0B1A"/>
    <w:rsid w:val="00BF2400"/>
    <w:rsid w:val="00BF2B07"/>
    <w:rsid w:val="00BF2EB0"/>
    <w:rsid w:val="00BF57D1"/>
    <w:rsid w:val="00BF5824"/>
    <w:rsid w:val="00C001C8"/>
    <w:rsid w:val="00C00BAF"/>
    <w:rsid w:val="00C03B2D"/>
    <w:rsid w:val="00C04C00"/>
    <w:rsid w:val="00C0632E"/>
    <w:rsid w:val="00C14F08"/>
    <w:rsid w:val="00C15528"/>
    <w:rsid w:val="00C214AC"/>
    <w:rsid w:val="00C23A0F"/>
    <w:rsid w:val="00C23ABD"/>
    <w:rsid w:val="00C2501D"/>
    <w:rsid w:val="00C26DE5"/>
    <w:rsid w:val="00C344F6"/>
    <w:rsid w:val="00C42E30"/>
    <w:rsid w:val="00C44D00"/>
    <w:rsid w:val="00C47BE9"/>
    <w:rsid w:val="00C47CFA"/>
    <w:rsid w:val="00C52A4C"/>
    <w:rsid w:val="00C530A0"/>
    <w:rsid w:val="00C537B3"/>
    <w:rsid w:val="00C549B5"/>
    <w:rsid w:val="00C5525E"/>
    <w:rsid w:val="00C555AC"/>
    <w:rsid w:val="00C561C4"/>
    <w:rsid w:val="00C57085"/>
    <w:rsid w:val="00C60082"/>
    <w:rsid w:val="00C6256F"/>
    <w:rsid w:val="00C63B96"/>
    <w:rsid w:val="00C648AA"/>
    <w:rsid w:val="00C67C37"/>
    <w:rsid w:val="00C72604"/>
    <w:rsid w:val="00C7415D"/>
    <w:rsid w:val="00C7692D"/>
    <w:rsid w:val="00C844D5"/>
    <w:rsid w:val="00C84B3A"/>
    <w:rsid w:val="00C84F3A"/>
    <w:rsid w:val="00C86FD1"/>
    <w:rsid w:val="00C872C8"/>
    <w:rsid w:val="00C87F81"/>
    <w:rsid w:val="00C91AA1"/>
    <w:rsid w:val="00C91D72"/>
    <w:rsid w:val="00C94D36"/>
    <w:rsid w:val="00C956A5"/>
    <w:rsid w:val="00C96F13"/>
    <w:rsid w:val="00CA01C9"/>
    <w:rsid w:val="00CA2C0F"/>
    <w:rsid w:val="00CA5220"/>
    <w:rsid w:val="00CA5BC7"/>
    <w:rsid w:val="00CA6B12"/>
    <w:rsid w:val="00CB0593"/>
    <w:rsid w:val="00CB21D5"/>
    <w:rsid w:val="00CB291F"/>
    <w:rsid w:val="00CB2A43"/>
    <w:rsid w:val="00CB5C04"/>
    <w:rsid w:val="00CC072D"/>
    <w:rsid w:val="00CC2ABE"/>
    <w:rsid w:val="00CC2C4F"/>
    <w:rsid w:val="00CC3199"/>
    <w:rsid w:val="00CC74ED"/>
    <w:rsid w:val="00CD49A4"/>
    <w:rsid w:val="00CD535E"/>
    <w:rsid w:val="00CD6D34"/>
    <w:rsid w:val="00CE1CCB"/>
    <w:rsid w:val="00CE3EF9"/>
    <w:rsid w:val="00CE3FA9"/>
    <w:rsid w:val="00CE52F0"/>
    <w:rsid w:val="00CF02E8"/>
    <w:rsid w:val="00CF06CA"/>
    <w:rsid w:val="00CF1FAD"/>
    <w:rsid w:val="00CF236A"/>
    <w:rsid w:val="00CF262F"/>
    <w:rsid w:val="00CF3457"/>
    <w:rsid w:val="00CF43B8"/>
    <w:rsid w:val="00D04941"/>
    <w:rsid w:val="00D065D5"/>
    <w:rsid w:val="00D066A2"/>
    <w:rsid w:val="00D10C66"/>
    <w:rsid w:val="00D20041"/>
    <w:rsid w:val="00D205F3"/>
    <w:rsid w:val="00D2225E"/>
    <w:rsid w:val="00D23EAE"/>
    <w:rsid w:val="00D253BA"/>
    <w:rsid w:val="00D30342"/>
    <w:rsid w:val="00D3078A"/>
    <w:rsid w:val="00D31E9F"/>
    <w:rsid w:val="00D32C4A"/>
    <w:rsid w:val="00D32F52"/>
    <w:rsid w:val="00D34D4F"/>
    <w:rsid w:val="00D46FF4"/>
    <w:rsid w:val="00D50BC6"/>
    <w:rsid w:val="00D51A30"/>
    <w:rsid w:val="00D53356"/>
    <w:rsid w:val="00D537B8"/>
    <w:rsid w:val="00D54AD0"/>
    <w:rsid w:val="00D54F9D"/>
    <w:rsid w:val="00D55A2A"/>
    <w:rsid w:val="00D56945"/>
    <w:rsid w:val="00D60C6E"/>
    <w:rsid w:val="00D6222B"/>
    <w:rsid w:val="00D62A42"/>
    <w:rsid w:val="00D63492"/>
    <w:rsid w:val="00D638B2"/>
    <w:rsid w:val="00D726BF"/>
    <w:rsid w:val="00D7370C"/>
    <w:rsid w:val="00D75420"/>
    <w:rsid w:val="00D75A30"/>
    <w:rsid w:val="00D763D3"/>
    <w:rsid w:val="00D76651"/>
    <w:rsid w:val="00D7721D"/>
    <w:rsid w:val="00D779E5"/>
    <w:rsid w:val="00D84CF3"/>
    <w:rsid w:val="00D86327"/>
    <w:rsid w:val="00D8647E"/>
    <w:rsid w:val="00D8722D"/>
    <w:rsid w:val="00D8749A"/>
    <w:rsid w:val="00D879CF"/>
    <w:rsid w:val="00D921C0"/>
    <w:rsid w:val="00D92690"/>
    <w:rsid w:val="00D94675"/>
    <w:rsid w:val="00D94E1F"/>
    <w:rsid w:val="00D95A53"/>
    <w:rsid w:val="00D95E74"/>
    <w:rsid w:val="00D97735"/>
    <w:rsid w:val="00D99903"/>
    <w:rsid w:val="00DA3F56"/>
    <w:rsid w:val="00DA4AC3"/>
    <w:rsid w:val="00DA6277"/>
    <w:rsid w:val="00DA6E08"/>
    <w:rsid w:val="00DA7343"/>
    <w:rsid w:val="00DB0AB7"/>
    <w:rsid w:val="00DB4479"/>
    <w:rsid w:val="00DB5B98"/>
    <w:rsid w:val="00DB5D4D"/>
    <w:rsid w:val="00DB6388"/>
    <w:rsid w:val="00DB71EA"/>
    <w:rsid w:val="00DB7C71"/>
    <w:rsid w:val="00DC0B9A"/>
    <w:rsid w:val="00DC0D4F"/>
    <w:rsid w:val="00DC1CB6"/>
    <w:rsid w:val="00DC1E0E"/>
    <w:rsid w:val="00DC245D"/>
    <w:rsid w:val="00DC3849"/>
    <w:rsid w:val="00DC76E7"/>
    <w:rsid w:val="00DC7814"/>
    <w:rsid w:val="00DC7EEE"/>
    <w:rsid w:val="00DD0AFA"/>
    <w:rsid w:val="00DD150C"/>
    <w:rsid w:val="00DD1A6D"/>
    <w:rsid w:val="00DD4014"/>
    <w:rsid w:val="00DD4E4A"/>
    <w:rsid w:val="00DD526C"/>
    <w:rsid w:val="00DD6908"/>
    <w:rsid w:val="00DE0123"/>
    <w:rsid w:val="00DE0668"/>
    <w:rsid w:val="00DE14CF"/>
    <w:rsid w:val="00DF2B96"/>
    <w:rsid w:val="00DF2F5F"/>
    <w:rsid w:val="00DF5FC7"/>
    <w:rsid w:val="00DF66A7"/>
    <w:rsid w:val="00E00CB8"/>
    <w:rsid w:val="00E039D1"/>
    <w:rsid w:val="00E07DC7"/>
    <w:rsid w:val="00E13BD5"/>
    <w:rsid w:val="00E13F98"/>
    <w:rsid w:val="00E16026"/>
    <w:rsid w:val="00E17E7F"/>
    <w:rsid w:val="00E22594"/>
    <w:rsid w:val="00E22C7B"/>
    <w:rsid w:val="00E241A3"/>
    <w:rsid w:val="00E25235"/>
    <w:rsid w:val="00E3055F"/>
    <w:rsid w:val="00E30B9D"/>
    <w:rsid w:val="00E3248C"/>
    <w:rsid w:val="00E32F70"/>
    <w:rsid w:val="00E350FB"/>
    <w:rsid w:val="00E41277"/>
    <w:rsid w:val="00E418BA"/>
    <w:rsid w:val="00E42B74"/>
    <w:rsid w:val="00E441C5"/>
    <w:rsid w:val="00E469C2"/>
    <w:rsid w:val="00E46E69"/>
    <w:rsid w:val="00E46FE5"/>
    <w:rsid w:val="00E50427"/>
    <w:rsid w:val="00E50843"/>
    <w:rsid w:val="00E51762"/>
    <w:rsid w:val="00E527E9"/>
    <w:rsid w:val="00E60A83"/>
    <w:rsid w:val="00E642DB"/>
    <w:rsid w:val="00E66C0D"/>
    <w:rsid w:val="00E66D59"/>
    <w:rsid w:val="00E67D6B"/>
    <w:rsid w:val="00E67F61"/>
    <w:rsid w:val="00E7163C"/>
    <w:rsid w:val="00E72277"/>
    <w:rsid w:val="00E7497A"/>
    <w:rsid w:val="00E7568A"/>
    <w:rsid w:val="00E765B5"/>
    <w:rsid w:val="00E8355F"/>
    <w:rsid w:val="00E83CCE"/>
    <w:rsid w:val="00E878B6"/>
    <w:rsid w:val="00E90483"/>
    <w:rsid w:val="00E907DF"/>
    <w:rsid w:val="00E912CD"/>
    <w:rsid w:val="00E9305D"/>
    <w:rsid w:val="00EA2B6A"/>
    <w:rsid w:val="00EA3519"/>
    <w:rsid w:val="00EA3852"/>
    <w:rsid w:val="00EA5111"/>
    <w:rsid w:val="00EA512E"/>
    <w:rsid w:val="00EB10EC"/>
    <w:rsid w:val="00EB1B52"/>
    <w:rsid w:val="00EB4E91"/>
    <w:rsid w:val="00EB6686"/>
    <w:rsid w:val="00EB75A2"/>
    <w:rsid w:val="00EC05D4"/>
    <w:rsid w:val="00EC233F"/>
    <w:rsid w:val="00EC3EDA"/>
    <w:rsid w:val="00EC47DA"/>
    <w:rsid w:val="00EC64A3"/>
    <w:rsid w:val="00EC7B12"/>
    <w:rsid w:val="00ED01BC"/>
    <w:rsid w:val="00ED08A1"/>
    <w:rsid w:val="00ED26AB"/>
    <w:rsid w:val="00ED2973"/>
    <w:rsid w:val="00ED3D59"/>
    <w:rsid w:val="00ED405C"/>
    <w:rsid w:val="00ED5EB7"/>
    <w:rsid w:val="00ED611B"/>
    <w:rsid w:val="00ED7073"/>
    <w:rsid w:val="00EE085A"/>
    <w:rsid w:val="00EE1E1A"/>
    <w:rsid w:val="00EE3BAB"/>
    <w:rsid w:val="00EE3CBA"/>
    <w:rsid w:val="00EE3DF1"/>
    <w:rsid w:val="00EF0C48"/>
    <w:rsid w:val="00EF1D83"/>
    <w:rsid w:val="00EF3E62"/>
    <w:rsid w:val="00EF5FC4"/>
    <w:rsid w:val="00EF6591"/>
    <w:rsid w:val="00EF67AC"/>
    <w:rsid w:val="00EF6BCC"/>
    <w:rsid w:val="00F00D4A"/>
    <w:rsid w:val="00F01960"/>
    <w:rsid w:val="00F11B06"/>
    <w:rsid w:val="00F12898"/>
    <w:rsid w:val="00F12AC5"/>
    <w:rsid w:val="00F137BD"/>
    <w:rsid w:val="00F17A15"/>
    <w:rsid w:val="00F21699"/>
    <w:rsid w:val="00F22935"/>
    <w:rsid w:val="00F2418D"/>
    <w:rsid w:val="00F25F99"/>
    <w:rsid w:val="00F26215"/>
    <w:rsid w:val="00F272AA"/>
    <w:rsid w:val="00F33326"/>
    <w:rsid w:val="00F33B06"/>
    <w:rsid w:val="00F35669"/>
    <w:rsid w:val="00F37A51"/>
    <w:rsid w:val="00F404C9"/>
    <w:rsid w:val="00F42B5F"/>
    <w:rsid w:val="00F43142"/>
    <w:rsid w:val="00F52A43"/>
    <w:rsid w:val="00F533FA"/>
    <w:rsid w:val="00F53C70"/>
    <w:rsid w:val="00F5480E"/>
    <w:rsid w:val="00F57C3E"/>
    <w:rsid w:val="00F62F73"/>
    <w:rsid w:val="00F6319E"/>
    <w:rsid w:val="00F71530"/>
    <w:rsid w:val="00F71DF4"/>
    <w:rsid w:val="00F7522B"/>
    <w:rsid w:val="00F75448"/>
    <w:rsid w:val="00F76821"/>
    <w:rsid w:val="00F779D5"/>
    <w:rsid w:val="00F82814"/>
    <w:rsid w:val="00F82BEF"/>
    <w:rsid w:val="00F8336E"/>
    <w:rsid w:val="00F8421E"/>
    <w:rsid w:val="00F84FB1"/>
    <w:rsid w:val="00F85FF2"/>
    <w:rsid w:val="00F878AE"/>
    <w:rsid w:val="00F90474"/>
    <w:rsid w:val="00F90833"/>
    <w:rsid w:val="00F90938"/>
    <w:rsid w:val="00F9487B"/>
    <w:rsid w:val="00F94DBE"/>
    <w:rsid w:val="00F95465"/>
    <w:rsid w:val="00F95D84"/>
    <w:rsid w:val="00F961CD"/>
    <w:rsid w:val="00F978BC"/>
    <w:rsid w:val="00FA2311"/>
    <w:rsid w:val="00FA583F"/>
    <w:rsid w:val="00FB11BB"/>
    <w:rsid w:val="00FB2F96"/>
    <w:rsid w:val="00FB43B7"/>
    <w:rsid w:val="00FB4463"/>
    <w:rsid w:val="00FB488E"/>
    <w:rsid w:val="00FB4CB4"/>
    <w:rsid w:val="00FB56F1"/>
    <w:rsid w:val="00FC09DD"/>
    <w:rsid w:val="00FC21C8"/>
    <w:rsid w:val="00FC34B0"/>
    <w:rsid w:val="00FC5F0B"/>
    <w:rsid w:val="00FC6BF6"/>
    <w:rsid w:val="00FC6C52"/>
    <w:rsid w:val="00FD032E"/>
    <w:rsid w:val="00FD0B09"/>
    <w:rsid w:val="00FD1A87"/>
    <w:rsid w:val="00FD209E"/>
    <w:rsid w:val="00FD470A"/>
    <w:rsid w:val="00FD489E"/>
    <w:rsid w:val="00FD549F"/>
    <w:rsid w:val="00FD57EE"/>
    <w:rsid w:val="00FD5DA7"/>
    <w:rsid w:val="00FE20E0"/>
    <w:rsid w:val="00FE3B88"/>
    <w:rsid w:val="00FE694D"/>
    <w:rsid w:val="00FF37C1"/>
    <w:rsid w:val="00FF5D07"/>
    <w:rsid w:val="00FF6F60"/>
    <w:rsid w:val="01BC2024"/>
    <w:rsid w:val="0208D1C8"/>
    <w:rsid w:val="0243DB2C"/>
    <w:rsid w:val="024EC4D6"/>
    <w:rsid w:val="02C7450C"/>
    <w:rsid w:val="03C7B9E7"/>
    <w:rsid w:val="03F7DF92"/>
    <w:rsid w:val="0437B270"/>
    <w:rsid w:val="048263ED"/>
    <w:rsid w:val="04DE582A"/>
    <w:rsid w:val="0540D731"/>
    <w:rsid w:val="05749349"/>
    <w:rsid w:val="059CCB6E"/>
    <w:rsid w:val="059DC78D"/>
    <w:rsid w:val="05E6BA8B"/>
    <w:rsid w:val="05F693A1"/>
    <w:rsid w:val="065C3AD1"/>
    <w:rsid w:val="06BFBDE0"/>
    <w:rsid w:val="072268CA"/>
    <w:rsid w:val="0725AF96"/>
    <w:rsid w:val="08529DAE"/>
    <w:rsid w:val="087ED1E2"/>
    <w:rsid w:val="088EDDC9"/>
    <w:rsid w:val="0A147B25"/>
    <w:rsid w:val="0A51B75F"/>
    <w:rsid w:val="0A6E4358"/>
    <w:rsid w:val="0B2727F1"/>
    <w:rsid w:val="0BE1274C"/>
    <w:rsid w:val="0C2B8E43"/>
    <w:rsid w:val="0C2F24B0"/>
    <w:rsid w:val="0C471E1D"/>
    <w:rsid w:val="0C62735F"/>
    <w:rsid w:val="0CA40E79"/>
    <w:rsid w:val="0CB8DFBD"/>
    <w:rsid w:val="0D068D80"/>
    <w:rsid w:val="0D8C89E7"/>
    <w:rsid w:val="0E21F120"/>
    <w:rsid w:val="0E3133B9"/>
    <w:rsid w:val="0F6660CB"/>
    <w:rsid w:val="0F9620D4"/>
    <w:rsid w:val="0FF89FDB"/>
    <w:rsid w:val="100CDAA2"/>
    <w:rsid w:val="1015BB85"/>
    <w:rsid w:val="10A796E9"/>
    <w:rsid w:val="10B18B62"/>
    <w:rsid w:val="110B4CA7"/>
    <w:rsid w:val="11EBA892"/>
    <w:rsid w:val="1226B047"/>
    <w:rsid w:val="1288332F"/>
    <w:rsid w:val="12FEECFD"/>
    <w:rsid w:val="1347A292"/>
    <w:rsid w:val="135EA6CE"/>
    <w:rsid w:val="14BCCE65"/>
    <w:rsid w:val="1582FC5E"/>
    <w:rsid w:val="15D83205"/>
    <w:rsid w:val="17B59F56"/>
    <w:rsid w:val="17C5DE0E"/>
    <w:rsid w:val="17EA07EC"/>
    <w:rsid w:val="184D9916"/>
    <w:rsid w:val="18CA4460"/>
    <w:rsid w:val="18D102F6"/>
    <w:rsid w:val="193909DC"/>
    <w:rsid w:val="19777CCD"/>
    <w:rsid w:val="197DCDFA"/>
    <w:rsid w:val="19907259"/>
    <w:rsid w:val="19D177D1"/>
    <w:rsid w:val="19D23D7A"/>
    <w:rsid w:val="19EC6696"/>
    <w:rsid w:val="1AA81753"/>
    <w:rsid w:val="1AFBCE69"/>
    <w:rsid w:val="1B57A4DE"/>
    <w:rsid w:val="1B694D1E"/>
    <w:rsid w:val="1B798BD6"/>
    <w:rsid w:val="1BA78577"/>
    <w:rsid w:val="1BC052CA"/>
    <w:rsid w:val="1C2005AD"/>
    <w:rsid w:val="1CDE78F1"/>
    <w:rsid w:val="1D582817"/>
    <w:rsid w:val="1D9CEC35"/>
    <w:rsid w:val="1E1CEC88"/>
    <w:rsid w:val="1E5B5F79"/>
    <w:rsid w:val="1F121808"/>
    <w:rsid w:val="1F2ED6D2"/>
    <w:rsid w:val="1F46D03F"/>
    <w:rsid w:val="1F6F0864"/>
    <w:rsid w:val="1F88D1D6"/>
    <w:rsid w:val="1FA0CB43"/>
    <w:rsid w:val="20727297"/>
    <w:rsid w:val="208EFE90"/>
    <w:rsid w:val="210EFEE3"/>
    <w:rsid w:val="2126F850"/>
    <w:rsid w:val="22042A63"/>
    <w:rsid w:val="226612ED"/>
    <w:rsid w:val="22911487"/>
    <w:rsid w:val="2362521C"/>
    <w:rsid w:val="239647D1"/>
    <w:rsid w:val="2423F455"/>
    <w:rsid w:val="242AB2EB"/>
    <w:rsid w:val="246CB482"/>
    <w:rsid w:val="24E9262F"/>
    <w:rsid w:val="253F57F5"/>
    <w:rsid w:val="26195B13"/>
    <w:rsid w:val="26468B66"/>
    <w:rsid w:val="26E80D0F"/>
    <w:rsid w:val="2719CFEE"/>
    <w:rsid w:val="2749F599"/>
    <w:rsid w:val="2899ABCE"/>
    <w:rsid w:val="28AE6042"/>
    <w:rsid w:val="28C6A950"/>
    <w:rsid w:val="28EFDD94"/>
    <w:rsid w:val="28F3A6D2"/>
    <w:rsid w:val="29DA1F6A"/>
    <w:rsid w:val="2AC68C4F"/>
    <w:rsid w:val="2ACD4AE5"/>
    <w:rsid w:val="2AE281CB"/>
    <w:rsid w:val="2B6544A5"/>
    <w:rsid w:val="2BB8BBAB"/>
    <w:rsid w:val="2BD0E7E9"/>
    <w:rsid w:val="2CA06333"/>
    <w:rsid w:val="2CBBF30D"/>
    <w:rsid w:val="2CE92360"/>
    <w:rsid w:val="2CED14D7"/>
    <w:rsid w:val="2D0517B7"/>
    <w:rsid w:val="2DAECEE7"/>
    <w:rsid w:val="2DCF9BF8"/>
    <w:rsid w:val="2DD49426"/>
    <w:rsid w:val="2DF21C17"/>
    <w:rsid w:val="2E791215"/>
    <w:rsid w:val="2E7DD084"/>
    <w:rsid w:val="2F2DC3B1"/>
    <w:rsid w:val="2F7DA44A"/>
    <w:rsid w:val="2F92758E"/>
    <w:rsid w:val="301293A9"/>
    <w:rsid w:val="3058A387"/>
    <w:rsid w:val="30ADD92E"/>
    <w:rsid w:val="315B119B"/>
    <w:rsid w:val="31730B08"/>
    <w:rsid w:val="31740727"/>
    <w:rsid w:val="318349C0"/>
    <w:rsid w:val="31DBF904"/>
    <w:rsid w:val="33499CF3"/>
    <w:rsid w:val="3349B9C3"/>
    <w:rsid w:val="334AB5E2"/>
    <w:rsid w:val="339FEB89"/>
    <w:rsid w:val="3400D7F4"/>
    <w:rsid w:val="3403A169"/>
    <w:rsid w:val="3462280B"/>
    <w:rsid w:val="34818C8C"/>
    <w:rsid w:val="34CBFCF9"/>
    <w:rsid w:val="356983B5"/>
    <w:rsid w:val="3578C64E"/>
    <w:rsid w:val="35C10409"/>
    <w:rsid w:val="35E3000A"/>
    <w:rsid w:val="363BCC1E"/>
    <w:rsid w:val="368B6A58"/>
    <w:rsid w:val="36B0BCD5"/>
    <w:rsid w:val="372A650D"/>
    <w:rsid w:val="374F7509"/>
    <w:rsid w:val="376C66A4"/>
    <w:rsid w:val="37BE0F54"/>
    <w:rsid w:val="37C8F15E"/>
    <w:rsid w:val="385ACCC2"/>
    <w:rsid w:val="3872935E"/>
    <w:rsid w:val="38B8866C"/>
    <w:rsid w:val="3927DEE4"/>
    <w:rsid w:val="39447720"/>
    <w:rsid w:val="3A31AE4E"/>
    <w:rsid w:val="3B07B55D"/>
    <w:rsid w:val="3B4915DF"/>
    <w:rsid w:val="3B9FAF1D"/>
    <w:rsid w:val="3BC724C0"/>
    <w:rsid w:val="3C2318FD"/>
    <w:rsid w:val="3CC992D4"/>
    <w:rsid w:val="3CF1CAF9"/>
    <w:rsid w:val="3D8E5745"/>
    <w:rsid w:val="3DBA2D77"/>
    <w:rsid w:val="3DFCEFE1"/>
    <w:rsid w:val="3E3A2C1B"/>
    <w:rsid w:val="3E78A0BB"/>
    <w:rsid w:val="3EA369B8"/>
    <w:rsid w:val="3EBB6325"/>
    <w:rsid w:val="3ED0673A"/>
    <w:rsid w:val="3EF99B7E"/>
    <w:rsid w:val="3F527D93"/>
    <w:rsid w:val="3FB4C943"/>
    <w:rsid w:val="3FCBE3E7"/>
    <w:rsid w:val="3FE8D582"/>
    <w:rsid w:val="4015D304"/>
    <w:rsid w:val="40308EF8"/>
    <w:rsid w:val="4148CA6F"/>
    <w:rsid w:val="41518143"/>
    <w:rsid w:val="42594C05"/>
    <w:rsid w:val="42642E0F"/>
    <w:rsid w:val="4298E646"/>
    <w:rsid w:val="42B0DFB3"/>
    <w:rsid w:val="42CB0DA5"/>
    <w:rsid w:val="432C908D"/>
    <w:rsid w:val="437395E2"/>
    <w:rsid w:val="439C5079"/>
    <w:rsid w:val="43E11497"/>
    <w:rsid w:val="44E05A5B"/>
    <w:rsid w:val="44FC7837"/>
    <w:rsid w:val="4574BDD5"/>
    <w:rsid w:val="45876234"/>
    <w:rsid w:val="458AF8A1"/>
    <w:rsid w:val="45FFE26A"/>
    <w:rsid w:val="468E62D4"/>
    <w:rsid w:val="46D326F2"/>
    <w:rsid w:val="472132B7"/>
    <w:rsid w:val="4744FE93"/>
    <w:rsid w:val="47750E3D"/>
    <w:rsid w:val="4791FFD8"/>
    <w:rsid w:val="489241E2"/>
    <w:rsid w:val="48C234BC"/>
    <w:rsid w:val="48E8073A"/>
    <w:rsid w:val="4968AE93"/>
    <w:rsid w:val="496B711A"/>
    <w:rsid w:val="49718F76"/>
    <w:rsid w:val="4986F92D"/>
    <w:rsid w:val="4A5D330D"/>
    <w:rsid w:val="4A672098"/>
    <w:rsid w:val="4A841233"/>
    <w:rsid w:val="4AD5BAE3"/>
    <w:rsid w:val="4AD6AF62"/>
    <w:rsid w:val="4B828438"/>
    <w:rsid w:val="4BEBC1D5"/>
    <w:rsid w:val="4C218BD0"/>
    <w:rsid w:val="4C5AC0EE"/>
    <w:rsid w:val="4C5D8375"/>
    <w:rsid w:val="4D03FD4C"/>
    <w:rsid w:val="4D5932F3"/>
    <w:rsid w:val="4DB3F079"/>
    <w:rsid w:val="4DD2AF48"/>
    <w:rsid w:val="4E3497D2"/>
    <w:rsid w:val="4E91882E"/>
    <w:rsid w:val="4F0AD1B2"/>
    <w:rsid w:val="4F37CF34"/>
    <w:rsid w:val="4F4D3FD9"/>
    <w:rsid w:val="4FA1A422"/>
    <w:rsid w:val="50173A90"/>
    <w:rsid w:val="503B6C38"/>
    <w:rsid w:val="50F7E394"/>
    <w:rsid w:val="51117347"/>
    <w:rsid w:val="5121B1FF"/>
    <w:rsid w:val="5126AA2D"/>
    <w:rsid w:val="515FB0BB"/>
    <w:rsid w:val="5169A534"/>
    <w:rsid w:val="51FCE40D"/>
    <w:rsid w:val="5215104B"/>
    <w:rsid w:val="5222E95C"/>
    <w:rsid w:val="5289C743"/>
    <w:rsid w:val="52E38F76"/>
    <w:rsid w:val="53008111"/>
    <w:rsid w:val="53483A87"/>
    <w:rsid w:val="535D0BCB"/>
    <w:rsid w:val="5403EB44"/>
    <w:rsid w:val="5430B5F5"/>
    <w:rsid w:val="54AD27A2"/>
    <w:rsid w:val="54D642D7"/>
    <w:rsid w:val="54D8FA6A"/>
    <w:rsid w:val="54EAFF47"/>
    <w:rsid w:val="558B55F6"/>
    <w:rsid w:val="5716483E"/>
    <w:rsid w:val="57B90345"/>
    <w:rsid w:val="586DEBF9"/>
    <w:rsid w:val="58BB99BC"/>
    <w:rsid w:val="58CADC55"/>
    <w:rsid w:val="58FC9F34"/>
    <w:rsid w:val="591465D0"/>
    <w:rsid w:val="5972524B"/>
    <w:rsid w:val="598DE225"/>
    <w:rsid w:val="59CE1AA5"/>
    <w:rsid w:val="59CF42A7"/>
    <w:rsid w:val="59E317CC"/>
    <w:rsid w:val="59EAD281"/>
    <w:rsid w:val="5A000967"/>
    <w:rsid w:val="5A77BF2D"/>
    <w:rsid w:val="5ABE7CAB"/>
    <w:rsid w:val="5C44A9B8"/>
    <w:rsid w:val="5D17EE40"/>
    <w:rsid w:val="5D8686DC"/>
    <w:rsid w:val="5E6A0A1C"/>
    <w:rsid w:val="5E9BFFCC"/>
    <w:rsid w:val="5EB1FD51"/>
    <w:rsid w:val="5EF1C524"/>
    <w:rsid w:val="5F6031DD"/>
    <w:rsid w:val="5F726C7D"/>
    <w:rsid w:val="5F752F04"/>
    <w:rsid w:val="5FDD35EA"/>
    <w:rsid w:val="601BA8DB"/>
    <w:rsid w:val="6075A3DF"/>
    <w:rsid w:val="60A5C98A"/>
    <w:rsid w:val="60CB9C08"/>
    <w:rsid w:val="60EA5AD7"/>
    <w:rsid w:val="60F1F8BC"/>
    <w:rsid w:val="617CFF89"/>
    <w:rsid w:val="618C4222"/>
    <w:rsid w:val="61CAB6C2"/>
    <w:rsid w:val="61EEC129"/>
    <w:rsid w:val="620D792C"/>
    <w:rsid w:val="62227D41"/>
    <w:rsid w:val="62C16F34"/>
    <w:rsid w:val="6335F35B"/>
    <w:rsid w:val="636ED94D"/>
    <w:rsid w:val="63C2DD7F"/>
    <w:rsid w:val="63DC6D32"/>
    <w:rsid w:val="642A1AF5"/>
    <w:rsid w:val="64962207"/>
    <w:rsid w:val="649B4618"/>
    <w:rsid w:val="64FF8B87"/>
    <w:rsid w:val="650087A6"/>
    <w:rsid w:val="652CBBDA"/>
    <w:rsid w:val="65D9540D"/>
    <w:rsid w:val="661D23AC"/>
    <w:rsid w:val="662CFDE4"/>
    <w:rsid w:val="671B3131"/>
    <w:rsid w:val="672B6FE9"/>
    <w:rsid w:val="67CB245E"/>
    <w:rsid w:val="681ECE35"/>
    <w:rsid w:val="682CA746"/>
    <w:rsid w:val="68A85671"/>
    <w:rsid w:val="68EE497F"/>
    <w:rsid w:val="68F60434"/>
    <w:rsid w:val="690546CD"/>
    <w:rsid w:val="6944F26D"/>
    <w:rsid w:val="6A207E8A"/>
    <w:rsid w:val="6AC72444"/>
    <w:rsid w:val="6ACEDEF9"/>
    <w:rsid w:val="6ACFDB18"/>
    <w:rsid w:val="6BE71A70"/>
    <w:rsid w:val="6C3A1D41"/>
    <w:rsid w:val="6D6400F8"/>
    <w:rsid w:val="6DBDFBFC"/>
    <w:rsid w:val="6E78A602"/>
    <w:rsid w:val="6F2C2F9C"/>
    <w:rsid w:val="6F3DD7DC"/>
    <w:rsid w:val="6FACD6F5"/>
    <w:rsid w:val="7047933C"/>
    <w:rsid w:val="70561353"/>
    <w:rsid w:val="706E3F91"/>
    <w:rsid w:val="70F4A09F"/>
    <w:rsid w:val="71060680"/>
    <w:rsid w:val="7186ADD9"/>
    <w:rsid w:val="718BA4E5"/>
    <w:rsid w:val="71E39E35"/>
    <w:rsid w:val="7217845C"/>
    <w:rsid w:val="728CDA93"/>
    <w:rsid w:val="73601F1B"/>
    <w:rsid w:val="739140E5"/>
    <w:rsid w:val="73E8C139"/>
    <w:rsid w:val="7529BE35"/>
    <w:rsid w:val="754E8DA6"/>
    <w:rsid w:val="754EFA14"/>
    <w:rsid w:val="75782E58"/>
    <w:rsid w:val="75E6F3D4"/>
    <w:rsid w:val="763E5C51"/>
    <w:rsid w:val="764D9EEA"/>
    <w:rsid w:val="76EA2B36"/>
    <w:rsid w:val="7796000C"/>
    <w:rsid w:val="77FF3DA9"/>
    <w:rsid w:val="78058ED6"/>
    <w:rsid w:val="78556F6F"/>
    <w:rsid w:val="7944A973"/>
    <w:rsid w:val="799519BD"/>
    <w:rsid w:val="79D255F7"/>
    <w:rsid w:val="7A06120F"/>
    <w:rsid w:val="7A330F91"/>
    <w:rsid w:val="7A7C5E74"/>
    <w:rsid w:val="7C0DAFC3"/>
    <w:rsid w:val="7C36BBCE"/>
    <w:rsid w:val="7C4EB53B"/>
    <w:rsid w:val="7C979DA1"/>
    <w:rsid w:val="7D24D24B"/>
    <w:rsid w:val="7D502386"/>
    <w:rsid w:val="7D521F6E"/>
    <w:rsid w:val="7D5FF87F"/>
    <w:rsid w:val="7DCE911B"/>
    <w:rsid w:val="7E4E5E9D"/>
    <w:rsid w:val="7F3EFE7F"/>
    <w:rsid w:val="7F5CB27A"/>
    <w:rsid w:val="7F793E73"/>
  </w:rsids>
  <m:mathPr>
    <m:mathFont m:val="Cambria Math"/>
    <m:brkBin m:val="before"/>
    <m:brkBinSub m:val="--"/>
    <m:smallFrac m:val="0"/>
    <m:dispDef/>
    <m:lMargin m:val="0"/>
    <m:rMargin m:val="0"/>
    <m:defJc m:val="centerGroup"/>
    <m:wrapIndent m:val="1440"/>
    <m:intLim m:val="subSup"/>
    <m:naryLim m:val="undOvr"/>
  </m:mathPr>
  <w:themeFontLang w:val="es-C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7481F8D"/>
  <w15:chartTrackingRefBased/>
  <w15:docId w15:val="{0BDE3FF0-D0DF-40AB-9796-6FDB9BFA7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14C"/>
    <w:pPr>
      <w:jc w:val="both"/>
    </w:pPr>
    <w:rPr>
      <w:sz w:val="20"/>
    </w:rPr>
  </w:style>
  <w:style w:type="paragraph" w:styleId="Heading1">
    <w:name w:val="heading 1"/>
    <w:basedOn w:val="Normal"/>
    <w:next w:val="Normal"/>
    <w:link w:val="Heading1Char"/>
    <w:uiPriority w:val="9"/>
    <w:qFormat/>
    <w:rsid w:val="00C6256F"/>
    <w:pPr>
      <w:keepNext/>
      <w:keepLines/>
      <w:numPr>
        <w:numId w:val="15"/>
      </w:numPr>
      <w:spacing w:before="240" w:after="0"/>
      <w:outlineLvl w:val="0"/>
    </w:pPr>
    <w:rPr>
      <w:rFonts w:asciiTheme="majorHAnsi" w:eastAsiaTheme="majorEastAsia" w:hAnsiTheme="majorHAnsi" w:cstheme="majorBidi"/>
      <w:color w:val="ED0110" w:themeColor="accent1" w:themeShade="BF"/>
      <w:sz w:val="32"/>
      <w:szCs w:val="32"/>
    </w:rPr>
  </w:style>
  <w:style w:type="paragraph" w:styleId="Heading2">
    <w:name w:val="heading 2"/>
    <w:basedOn w:val="Normal"/>
    <w:next w:val="Normal"/>
    <w:link w:val="Heading2Char"/>
    <w:uiPriority w:val="9"/>
    <w:unhideWhenUsed/>
    <w:qFormat/>
    <w:rsid w:val="00BA54F4"/>
    <w:pPr>
      <w:keepNext/>
      <w:keepLines/>
      <w:numPr>
        <w:ilvl w:val="1"/>
        <w:numId w:val="15"/>
      </w:numPr>
      <w:spacing w:before="40" w:after="0" w:line="240" w:lineRule="auto"/>
      <w:outlineLvl w:val="1"/>
    </w:pPr>
    <w:rPr>
      <w:rFonts w:eastAsiaTheme="majorEastAsia" w:cstheme="majorBidi"/>
      <w:color w:val="ED0110" w:themeColor="accent1" w:themeShade="BF"/>
      <w:sz w:val="24"/>
      <w:szCs w:val="26"/>
      <w:lang w:val="es-ES"/>
    </w:rPr>
  </w:style>
  <w:style w:type="paragraph" w:styleId="Heading3">
    <w:name w:val="heading 3"/>
    <w:basedOn w:val="Normal"/>
    <w:next w:val="Normal"/>
    <w:link w:val="Heading3Char"/>
    <w:uiPriority w:val="9"/>
    <w:unhideWhenUsed/>
    <w:qFormat/>
    <w:rsid w:val="000B2D7F"/>
    <w:pPr>
      <w:keepNext/>
      <w:keepLines/>
      <w:numPr>
        <w:ilvl w:val="2"/>
        <w:numId w:val="15"/>
      </w:numPr>
      <w:spacing w:before="40" w:after="0"/>
      <w:outlineLvl w:val="2"/>
    </w:pPr>
    <w:rPr>
      <w:rFonts w:eastAsiaTheme="majorEastAsia" w:cstheme="majorBidi"/>
      <w:color w:val="9D010A" w:themeColor="accent1" w:themeShade="7F"/>
      <w:szCs w:val="24"/>
    </w:rPr>
  </w:style>
  <w:style w:type="paragraph" w:styleId="Heading4">
    <w:name w:val="heading 4"/>
    <w:basedOn w:val="Normal"/>
    <w:next w:val="Normal"/>
    <w:link w:val="Heading4Char"/>
    <w:uiPriority w:val="9"/>
    <w:semiHidden/>
    <w:unhideWhenUsed/>
    <w:qFormat/>
    <w:rsid w:val="007B7DEA"/>
    <w:pPr>
      <w:keepNext/>
      <w:keepLines/>
      <w:numPr>
        <w:ilvl w:val="3"/>
        <w:numId w:val="15"/>
      </w:numPr>
      <w:spacing w:before="40" w:after="0"/>
      <w:outlineLvl w:val="3"/>
    </w:pPr>
    <w:rPr>
      <w:rFonts w:asciiTheme="majorHAnsi" w:eastAsiaTheme="majorEastAsia" w:hAnsiTheme="majorHAnsi" w:cstheme="majorBidi"/>
      <w:i/>
      <w:iCs/>
      <w:color w:val="ED0110" w:themeColor="accent1" w:themeShade="BF"/>
    </w:rPr>
  </w:style>
  <w:style w:type="paragraph" w:styleId="Heading5">
    <w:name w:val="heading 5"/>
    <w:basedOn w:val="Normal"/>
    <w:next w:val="Normal"/>
    <w:link w:val="Heading5Char"/>
    <w:uiPriority w:val="9"/>
    <w:semiHidden/>
    <w:unhideWhenUsed/>
    <w:qFormat/>
    <w:rsid w:val="007B7DEA"/>
    <w:pPr>
      <w:keepNext/>
      <w:keepLines/>
      <w:numPr>
        <w:ilvl w:val="4"/>
        <w:numId w:val="15"/>
      </w:numPr>
      <w:spacing w:before="40" w:after="0"/>
      <w:outlineLvl w:val="4"/>
    </w:pPr>
    <w:rPr>
      <w:rFonts w:asciiTheme="majorHAnsi" w:eastAsiaTheme="majorEastAsia" w:hAnsiTheme="majorHAnsi" w:cstheme="majorBidi"/>
      <w:color w:val="ED0110" w:themeColor="accent1" w:themeShade="BF"/>
    </w:rPr>
  </w:style>
  <w:style w:type="paragraph" w:styleId="Heading6">
    <w:name w:val="heading 6"/>
    <w:basedOn w:val="Normal"/>
    <w:next w:val="Normal"/>
    <w:link w:val="Heading6Char"/>
    <w:uiPriority w:val="9"/>
    <w:semiHidden/>
    <w:unhideWhenUsed/>
    <w:qFormat/>
    <w:rsid w:val="007B7DEA"/>
    <w:pPr>
      <w:keepNext/>
      <w:keepLines/>
      <w:numPr>
        <w:ilvl w:val="5"/>
        <w:numId w:val="15"/>
      </w:numPr>
      <w:spacing w:before="40" w:after="0"/>
      <w:outlineLvl w:val="5"/>
    </w:pPr>
    <w:rPr>
      <w:rFonts w:asciiTheme="majorHAnsi" w:eastAsiaTheme="majorEastAsia" w:hAnsiTheme="majorHAnsi" w:cstheme="majorBidi"/>
      <w:color w:val="9D010A" w:themeColor="accent1" w:themeShade="7F"/>
    </w:rPr>
  </w:style>
  <w:style w:type="paragraph" w:styleId="Heading7">
    <w:name w:val="heading 7"/>
    <w:basedOn w:val="Normal"/>
    <w:next w:val="Normal"/>
    <w:link w:val="Heading7Char"/>
    <w:uiPriority w:val="9"/>
    <w:semiHidden/>
    <w:unhideWhenUsed/>
    <w:qFormat/>
    <w:rsid w:val="007B7DEA"/>
    <w:pPr>
      <w:keepNext/>
      <w:keepLines/>
      <w:numPr>
        <w:ilvl w:val="6"/>
        <w:numId w:val="15"/>
      </w:numPr>
      <w:spacing w:before="40" w:after="0"/>
      <w:outlineLvl w:val="6"/>
    </w:pPr>
    <w:rPr>
      <w:rFonts w:asciiTheme="majorHAnsi" w:eastAsiaTheme="majorEastAsia" w:hAnsiTheme="majorHAnsi" w:cstheme="majorBidi"/>
      <w:i/>
      <w:iCs/>
      <w:color w:val="9D010A" w:themeColor="accent1" w:themeShade="7F"/>
    </w:rPr>
  </w:style>
  <w:style w:type="paragraph" w:styleId="Heading8">
    <w:name w:val="heading 8"/>
    <w:basedOn w:val="Normal"/>
    <w:next w:val="Normal"/>
    <w:link w:val="Heading8Char"/>
    <w:uiPriority w:val="9"/>
    <w:semiHidden/>
    <w:unhideWhenUsed/>
    <w:qFormat/>
    <w:rsid w:val="007B7DEA"/>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B7DEA"/>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02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0235"/>
    <w:rPr>
      <w:color w:val="0000FF"/>
      <w:u w:val="single"/>
    </w:rPr>
  </w:style>
  <w:style w:type="paragraph" w:styleId="Header">
    <w:name w:val="header"/>
    <w:basedOn w:val="Normal"/>
    <w:link w:val="HeaderChar"/>
    <w:uiPriority w:val="99"/>
    <w:unhideWhenUsed/>
    <w:rsid w:val="004203D1"/>
    <w:pPr>
      <w:tabs>
        <w:tab w:val="center" w:pos="4419"/>
        <w:tab w:val="right" w:pos="8838"/>
      </w:tabs>
      <w:spacing w:after="0" w:line="240" w:lineRule="auto"/>
    </w:pPr>
  </w:style>
  <w:style w:type="character" w:customStyle="1" w:styleId="HeaderChar">
    <w:name w:val="Header Char"/>
    <w:basedOn w:val="DefaultParagraphFont"/>
    <w:link w:val="Header"/>
    <w:uiPriority w:val="99"/>
    <w:rsid w:val="004203D1"/>
  </w:style>
  <w:style w:type="paragraph" w:styleId="Footer">
    <w:name w:val="footer"/>
    <w:basedOn w:val="Normal"/>
    <w:link w:val="FooterChar"/>
    <w:uiPriority w:val="99"/>
    <w:unhideWhenUsed/>
    <w:rsid w:val="004203D1"/>
    <w:pPr>
      <w:tabs>
        <w:tab w:val="center" w:pos="4419"/>
        <w:tab w:val="right" w:pos="8838"/>
      </w:tabs>
      <w:spacing w:after="0" w:line="240" w:lineRule="auto"/>
    </w:pPr>
  </w:style>
  <w:style w:type="character" w:customStyle="1" w:styleId="FooterChar">
    <w:name w:val="Footer Char"/>
    <w:basedOn w:val="DefaultParagraphFont"/>
    <w:link w:val="Footer"/>
    <w:uiPriority w:val="99"/>
    <w:rsid w:val="004203D1"/>
  </w:style>
  <w:style w:type="character" w:customStyle="1" w:styleId="Heading1Char">
    <w:name w:val="Heading 1 Char"/>
    <w:basedOn w:val="DefaultParagraphFont"/>
    <w:link w:val="Heading1"/>
    <w:uiPriority w:val="9"/>
    <w:rsid w:val="00C6256F"/>
    <w:rPr>
      <w:rFonts w:asciiTheme="majorHAnsi" w:eastAsiaTheme="majorEastAsia" w:hAnsiTheme="majorHAnsi" w:cstheme="majorBidi"/>
      <w:color w:val="ED0110" w:themeColor="accent1" w:themeShade="BF"/>
      <w:sz w:val="32"/>
      <w:szCs w:val="32"/>
    </w:rPr>
  </w:style>
  <w:style w:type="paragraph" w:styleId="TOCHeading">
    <w:name w:val="TOC Heading"/>
    <w:basedOn w:val="Heading1"/>
    <w:next w:val="Normal"/>
    <w:uiPriority w:val="39"/>
    <w:unhideWhenUsed/>
    <w:qFormat/>
    <w:rsid w:val="00C6256F"/>
    <w:pPr>
      <w:outlineLvl w:val="9"/>
    </w:pPr>
    <w:rPr>
      <w:lang w:eastAsia="es-CL"/>
    </w:rPr>
  </w:style>
  <w:style w:type="paragraph" w:styleId="TOC1">
    <w:name w:val="toc 1"/>
    <w:basedOn w:val="Normal"/>
    <w:next w:val="Normal"/>
    <w:autoRedefine/>
    <w:uiPriority w:val="39"/>
    <w:unhideWhenUsed/>
    <w:rsid w:val="00D32F52"/>
    <w:pPr>
      <w:tabs>
        <w:tab w:val="left" w:pos="440"/>
        <w:tab w:val="right" w:leader="dot" w:pos="8828"/>
      </w:tabs>
      <w:spacing w:after="100"/>
    </w:pPr>
  </w:style>
  <w:style w:type="paragraph" w:styleId="FootnoteText">
    <w:name w:val="footnote text"/>
    <w:basedOn w:val="Normal"/>
    <w:link w:val="FootnoteTextChar"/>
    <w:uiPriority w:val="99"/>
    <w:semiHidden/>
    <w:unhideWhenUsed/>
    <w:rsid w:val="001E644C"/>
    <w:pPr>
      <w:spacing w:after="0" w:line="240" w:lineRule="auto"/>
    </w:pPr>
    <w:rPr>
      <w:szCs w:val="20"/>
    </w:rPr>
  </w:style>
  <w:style w:type="character" w:customStyle="1" w:styleId="FootnoteTextChar">
    <w:name w:val="Footnote Text Char"/>
    <w:basedOn w:val="DefaultParagraphFont"/>
    <w:link w:val="FootnoteText"/>
    <w:uiPriority w:val="99"/>
    <w:semiHidden/>
    <w:rsid w:val="001E644C"/>
    <w:rPr>
      <w:sz w:val="20"/>
      <w:szCs w:val="20"/>
    </w:rPr>
  </w:style>
  <w:style w:type="character" w:styleId="FootnoteReference">
    <w:name w:val="footnote reference"/>
    <w:basedOn w:val="DefaultParagraphFont"/>
    <w:uiPriority w:val="99"/>
    <w:semiHidden/>
    <w:unhideWhenUsed/>
    <w:rsid w:val="001E644C"/>
    <w:rPr>
      <w:vertAlign w:val="superscript"/>
    </w:rPr>
  </w:style>
  <w:style w:type="character" w:customStyle="1" w:styleId="fn">
    <w:name w:val="fn"/>
    <w:basedOn w:val="DefaultParagraphFont"/>
    <w:rsid w:val="0049377E"/>
  </w:style>
  <w:style w:type="character" w:customStyle="1" w:styleId="Heading2Char">
    <w:name w:val="Heading 2 Char"/>
    <w:basedOn w:val="DefaultParagraphFont"/>
    <w:link w:val="Heading2"/>
    <w:uiPriority w:val="9"/>
    <w:rsid w:val="00BA54F4"/>
    <w:rPr>
      <w:rFonts w:eastAsiaTheme="majorEastAsia" w:cstheme="majorBidi"/>
      <w:color w:val="ED0110" w:themeColor="accent1" w:themeShade="BF"/>
      <w:sz w:val="24"/>
      <w:szCs w:val="26"/>
      <w:lang w:val="es-ES"/>
    </w:rPr>
  </w:style>
  <w:style w:type="paragraph" w:styleId="NormalWeb">
    <w:name w:val="Normal (Web)"/>
    <w:basedOn w:val="Normal"/>
    <w:uiPriority w:val="99"/>
    <w:unhideWhenUsed/>
    <w:rsid w:val="00E67D6B"/>
    <w:pPr>
      <w:spacing w:before="100" w:beforeAutospacing="1" w:after="100" w:afterAutospacing="1" w:line="240" w:lineRule="auto"/>
    </w:pPr>
    <w:rPr>
      <w:rFonts w:ascii="Times New Roman" w:eastAsia="Times New Roman" w:hAnsi="Times New Roman" w:cs="Times New Roman"/>
      <w:szCs w:val="24"/>
      <w:lang w:eastAsia="es-CL"/>
    </w:rPr>
  </w:style>
  <w:style w:type="paragraph" w:styleId="Caption">
    <w:name w:val="caption"/>
    <w:basedOn w:val="Normal"/>
    <w:next w:val="Normal"/>
    <w:uiPriority w:val="35"/>
    <w:unhideWhenUsed/>
    <w:qFormat/>
    <w:rsid w:val="00492AA5"/>
    <w:pPr>
      <w:spacing w:after="200" w:line="240" w:lineRule="auto"/>
    </w:pPr>
    <w:rPr>
      <w:i/>
      <w:iCs/>
      <w:color w:val="EEEEEE" w:themeColor="text2"/>
      <w:sz w:val="18"/>
      <w:szCs w:val="18"/>
    </w:rPr>
  </w:style>
  <w:style w:type="character" w:customStyle="1" w:styleId="Heading3Char">
    <w:name w:val="Heading 3 Char"/>
    <w:basedOn w:val="DefaultParagraphFont"/>
    <w:link w:val="Heading3"/>
    <w:uiPriority w:val="9"/>
    <w:rsid w:val="000B2D7F"/>
    <w:rPr>
      <w:rFonts w:ascii="Arial" w:eastAsiaTheme="majorEastAsia" w:hAnsi="Arial" w:cstheme="majorBidi"/>
      <w:color w:val="9D010A" w:themeColor="accent1" w:themeShade="7F"/>
      <w:sz w:val="24"/>
      <w:szCs w:val="24"/>
    </w:rPr>
  </w:style>
  <w:style w:type="paragraph" w:styleId="ListParagraph">
    <w:name w:val="List Paragraph"/>
    <w:aliases w:val="Texto,List Paragraph1,Párrafo de lista1,Use Case List Paragraph,Heading2,Numbered list,List Paragraph with check mark,Proposal Bullet List"/>
    <w:basedOn w:val="Normal"/>
    <w:link w:val="ListParagraphChar"/>
    <w:uiPriority w:val="1"/>
    <w:qFormat/>
    <w:rsid w:val="00BD0A7A"/>
    <w:pPr>
      <w:ind w:left="720"/>
      <w:contextualSpacing/>
    </w:pPr>
  </w:style>
  <w:style w:type="character" w:customStyle="1" w:styleId="ListParagraphChar">
    <w:name w:val="List Paragraph Char"/>
    <w:aliases w:val="Texto Char,List Paragraph1 Char,Párrafo de lista1 Char,Use Case List Paragraph Char,Heading2 Char,Numbered list Char,List Paragraph with check mark Char,Proposal Bullet List Char"/>
    <w:link w:val="ListParagraph"/>
    <w:uiPriority w:val="1"/>
    <w:rsid w:val="00BD0A7A"/>
    <w:rPr>
      <w:sz w:val="24"/>
    </w:rPr>
  </w:style>
  <w:style w:type="paragraph" w:styleId="TOC2">
    <w:name w:val="toc 2"/>
    <w:basedOn w:val="Normal"/>
    <w:next w:val="Normal"/>
    <w:autoRedefine/>
    <w:uiPriority w:val="39"/>
    <w:unhideWhenUsed/>
    <w:rsid w:val="00BD0A7A"/>
    <w:pPr>
      <w:spacing w:after="100"/>
      <w:ind w:left="240"/>
    </w:pPr>
  </w:style>
  <w:style w:type="paragraph" w:styleId="TOC3">
    <w:name w:val="toc 3"/>
    <w:basedOn w:val="Normal"/>
    <w:next w:val="Normal"/>
    <w:autoRedefine/>
    <w:uiPriority w:val="39"/>
    <w:unhideWhenUsed/>
    <w:rsid w:val="00BD0A7A"/>
    <w:pPr>
      <w:spacing w:after="100"/>
      <w:ind w:left="480"/>
    </w:pPr>
  </w:style>
  <w:style w:type="character" w:customStyle="1" w:styleId="UnresolvedMention1">
    <w:name w:val="Unresolved Mention1"/>
    <w:basedOn w:val="DefaultParagraphFont"/>
    <w:uiPriority w:val="99"/>
    <w:semiHidden/>
    <w:unhideWhenUsed/>
    <w:rsid w:val="009B7E21"/>
    <w:rPr>
      <w:color w:val="605E5C"/>
      <w:shd w:val="clear" w:color="auto" w:fill="E1DFDD"/>
    </w:rPr>
  </w:style>
  <w:style w:type="character" w:styleId="CommentReference">
    <w:name w:val="annotation reference"/>
    <w:basedOn w:val="DefaultParagraphFont"/>
    <w:uiPriority w:val="99"/>
    <w:semiHidden/>
    <w:unhideWhenUsed/>
    <w:rsid w:val="003C0FAF"/>
    <w:rPr>
      <w:sz w:val="16"/>
      <w:szCs w:val="16"/>
    </w:rPr>
  </w:style>
  <w:style w:type="paragraph" w:styleId="CommentText">
    <w:name w:val="annotation text"/>
    <w:basedOn w:val="Normal"/>
    <w:link w:val="CommentTextChar"/>
    <w:uiPriority w:val="99"/>
    <w:unhideWhenUsed/>
    <w:rsid w:val="003C0FAF"/>
    <w:pPr>
      <w:spacing w:line="240" w:lineRule="auto"/>
    </w:pPr>
    <w:rPr>
      <w:szCs w:val="20"/>
    </w:rPr>
  </w:style>
  <w:style w:type="character" w:customStyle="1" w:styleId="CommentTextChar">
    <w:name w:val="Comment Text Char"/>
    <w:basedOn w:val="DefaultParagraphFont"/>
    <w:link w:val="CommentText"/>
    <w:uiPriority w:val="99"/>
    <w:rsid w:val="003C0FAF"/>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3C0FAF"/>
    <w:rPr>
      <w:b/>
      <w:bCs/>
    </w:rPr>
  </w:style>
  <w:style w:type="character" w:customStyle="1" w:styleId="CommentSubjectChar">
    <w:name w:val="Comment Subject Char"/>
    <w:basedOn w:val="CommentTextChar"/>
    <w:link w:val="CommentSubject"/>
    <w:uiPriority w:val="99"/>
    <w:semiHidden/>
    <w:rsid w:val="003C0FAF"/>
    <w:rPr>
      <w:rFonts w:ascii="Arial" w:hAnsi="Arial"/>
      <w:b/>
      <w:bCs/>
      <w:sz w:val="20"/>
      <w:szCs w:val="20"/>
    </w:rPr>
  </w:style>
  <w:style w:type="character" w:styleId="PlaceholderText">
    <w:name w:val="Placeholder Text"/>
    <w:basedOn w:val="DefaultParagraphFont"/>
    <w:uiPriority w:val="99"/>
    <w:semiHidden/>
    <w:rsid w:val="00DE14CF"/>
    <w:rPr>
      <w:color w:val="808080"/>
    </w:rPr>
  </w:style>
  <w:style w:type="character" w:customStyle="1" w:styleId="Heading4Char">
    <w:name w:val="Heading 4 Char"/>
    <w:basedOn w:val="DefaultParagraphFont"/>
    <w:link w:val="Heading4"/>
    <w:uiPriority w:val="9"/>
    <w:semiHidden/>
    <w:rsid w:val="007B7DEA"/>
    <w:rPr>
      <w:rFonts w:asciiTheme="majorHAnsi" w:eastAsiaTheme="majorEastAsia" w:hAnsiTheme="majorHAnsi" w:cstheme="majorBidi"/>
      <w:i/>
      <w:iCs/>
      <w:color w:val="ED0110" w:themeColor="accent1" w:themeShade="BF"/>
      <w:sz w:val="20"/>
    </w:rPr>
  </w:style>
  <w:style w:type="character" w:customStyle="1" w:styleId="Heading5Char">
    <w:name w:val="Heading 5 Char"/>
    <w:basedOn w:val="DefaultParagraphFont"/>
    <w:link w:val="Heading5"/>
    <w:uiPriority w:val="9"/>
    <w:semiHidden/>
    <w:rsid w:val="007B7DEA"/>
    <w:rPr>
      <w:rFonts w:asciiTheme="majorHAnsi" w:eastAsiaTheme="majorEastAsia" w:hAnsiTheme="majorHAnsi" w:cstheme="majorBidi"/>
      <w:color w:val="ED0110" w:themeColor="accent1" w:themeShade="BF"/>
      <w:sz w:val="20"/>
    </w:rPr>
  </w:style>
  <w:style w:type="character" w:customStyle="1" w:styleId="Heading6Char">
    <w:name w:val="Heading 6 Char"/>
    <w:basedOn w:val="DefaultParagraphFont"/>
    <w:link w:val="Heading6"/>
    <w:uiPriority w:val="9"/>
    <w:semiHidden/>
    <w:rsid w:val="007B7DEA"/>
    <w:rPr>
      <w:rFonts w:asciiTheme="majorHAnsi" w:eastAsiaTheme="majorEastAsia" w:hAnsiTheme="majorHAnsi" w:cstheme="majorBidi"/>
      <w:color w:val="9D010A" w:themeColor="accent1" w:themeShade="7F"/>
      <w:sz w:val="20"/>
    </w:rPr>
  </w:style>
  <w:style w:type="character" w:customStyle="1" w:styleId="Heading7Char">
    <w:name w:val="Heading 7 Char"/>
    <w:basedOn w:val="DefaultParagraphFont"/>
    <w:link w:val="Heading7"/>
    <w:uiPriority w:val="9"/>
    <w:semiHidden/>
    <w:rsid w:val="007B7DEA"/>
    <w:rPr>
      <w:rFonts w:asciiTheme="majorHAnsi" w:eastAsiaTheme="majorEastAsia" w:hAnsiTheme="majorHAnsi" w:cstheme="majorBidi"/>
      <w:i/>
      <w:iCs/>
      <w:color w:val="9D010A" w:themeColor="accent1" w:themeShade="7F"/>
      <w:sz w:val="20"/>
    </w:rPr>
  </w:style>
  <w:style w:type="character" w:customStyle="1" w:styleId="Heading8Char">
    <w:name w:val="Heading 8 Char"/>
    <w:basedOn w:val="DefaultParagraphFont"/>
    <w:link w:val="Heading8"/>
    <w:uiPriority w:val="9"/>
    <w:semiHidden/>
    <w:rsid w:val="007B7DE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B7DEA"/>
    <w:rPr>
      <w:rFonts w:asciiTheme="majorHAnsi" w:eastAsiaTheme="majorEastAsia" w:hAnsiTheme="majorHAnsi" w:cstheme="majorBidi"/>
      <w:i/>
      <w:iCs/>
      <w:color w:val="272727" w:themeColor="text1" w:themeTint="D8"/>
      <w:sz w:val="21"/>
      <w:szCs w:val="21"/>
    </w:rPr>
  </w:style>
  <w:style w:type="character" w:customStyle="1" w:styleId="ts-alignment-element">
    <w:name w:val="ts-alignment-element"/>
    <w:basedOn w:val="DefaultParagraphFont"/>
    <w:rsid w:val="00036D85"/>
  </w:style>
  <w:style w:type="character" w:customStyle="1" w:styleId="ts-alignment-element-highlighted">
    <w:name w:val="ts-alignment-element-highlighted"/>
    <w:basedOn w:val="DefaultParagraphFont"/>
    <w:rsid w:val="00CE1C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6078">
      <w:bodyDiv w:val="1"/>
      <w:marLeft w:val="0"/>
      <w:marRight w:val="0"/>
      <w:marTop w:val="0"/>
      <w:marBottom w:val="0"/>
      <w:divBdr>
        <w:top w:val="none" w:sz="0" w:space="0" w:color="auto"/>
        <w:left w:val="none" w:sz="0" w:space="0" w:color="auto"/>
        <w:bottom w:val="none" w:sz="0" w:space="0" w:color="auto"/>
        <w:right w:val="none" w:sz="0" w:space="0" w:color="auto"/>
      </w:divBdr>
    </w:div>
    <w:div w:id="86192239">
      <w:bodyDiv w:val="1"/>
      <w:marLeft w:val="0"/>
      <w:marRight w:val="0"/>
      <w:marTop w:val="0"/>
      <w:marBottom w:val="0"/>
      <w:divBdr>
        <w:top w:val="none" w:sz="0" w:space="0" w:color="auto"/>
        <w:left w:val="none" w:sz="0" w:space="0" w:color="auto"/>
        <w:bottom w:val="none" w:sz="0" w:space="0" w:color="auto"/>
        <w:right w:val="none" w:sz="0" w:space="0" w:color="auto"/>
      </w:divBdr>
    </w:div>
    <w:div w:id="103421706">
      <w:bodyDiv w:val="1"/>
      <w:marLeft w:val="0"/>
      <w:marRight w:val="0"/>
      <w:marTop w:val="0"/>
      <w:marBottom w:val="0"/>
      <w:divBdr>
        <w:top w:val="none" w:sz="0" w:space="0" w:color="auto"/>
        <w:left w:val="none" w:sz="0" w:space="0" w:color="auto"/>
        <w:bottom w:val="none" w:sz="0" w:space="0" w:color="auto"/>
        <w:right w:val="none" w:sz="0" w:space="0" w:color="auto"/>
      </w:divBdr>
      <w:divsChild>
        <w:div w:id="1176380702">
          <w:marLeft w:val="0"/>
          <w:marRight w:val="0"/>
          <w:marTop w:val="0"/>
          <w:marBottom w:val="0"/>
          <w:divBdr>
            <w:top w:val="none" w:sz="0" w:space="0" w:color="auto"/>
            <w:left w:val="none" w:sz="0" w:space="0" w:color="auto"/>
            <w:bottom w:val="none" w:sz="0" w:space="0" w:color="auto"/>
            <w:right w:val="none" w:sz="0" w:space="0" w:color="auto"/>
          </w:divBdr>
          <w:divsChild>
            <w:div w:id="1018577943">
              <w:marLeft w:val="0"/>
              <w:marRight w:val="0"/>
              <w:marTop w:val="0"/>
              <w:marBottom w:val="0"/>
              <w:divBdr>
                <w:top w:val="none" w:sz="0" w:space="0" w:color="auto"/>
                <w:left w:val="none" w:sz="0" w:space="0" w:color="auto"/>
                <w:bottom w:val="none" w:sz="0" w:space="0" w:color="auto"/>
                <w:right w:val="none" w:sz="0" w:space="0" w:color="auto"/>
              </w:divBdr>
              <w:divsChild>
                <w:div w:id="1176924346">
                  <w:marLeft w:val="0"/>
                  <w:marRight w:val="0"/>
                  <w:marTop w:val="0"/>
                  <w:marBottom w:val="0"/>
                  <w:divBdr>
                    <w:top w:val="none" w:sz="0" w:space="0" w:color="auto"/>
                    <w:left w:val="none" w:sz="0" w:space="0" w:color="auto"/>
                    <w:bottom w:val="none" w:sz="0" w:space="0" w:color="auto"/>
                    <w:right w:val="none" w:sz="0" w:space="0" w:color="auto"/>
                  </w:divBdr>
                  <w:divsChild>
                    <w:div w:id="758797797">
                      <w:marLeft w:val="0"/>
                      <w:marRight w:val="0"/>
                      <w:marTop w:val="0"/>
                      <w:marBottom w:val="0"/>
                      <w:divBdr>
                        <w:top w:val="none" w:sz="0" w:space="0" w:color="auto"/>
                        <w:left w:val="none" w:sz="0" w:space="0" w:color="auto"/>
                        <w:bottom w:val="none" w:sz="0" w:space="0" w:color="auto"/>
                        <w:right w:val="none" w:sz="0" w:space="0" w:color="auto"/>
                      </w:divBdr>
                      <w:divsChild>
                        <w:div w:id="212428848">
                          <w:marLeft w:val="0"/>
                          <w:marRight w:val="0"/>
                          <w:marTop w:val="0"/>
                          <w:marBottom w:val="0"/>
                          <w:divBdr>
                            <w:top w:val="none" w:sz="0" w:space="0" w:color="auto"/>
                            <w:left w:val="none" w:sz="0" w:space="0" w:color="auto"/>
                            <w:bottom w:val="none" w:sz="0" w:space="0" w:color="auto"/>
                            <w:right w:val="none" w:sz="0" w:space="0" w:color="auto"/>
                          </w:divBdr>
                          <w:divsChild>
                            <w:div w:id="478113566">
                              <w:marLeft w:val="0"/>
                              <w:marRight w:val="0"/>
                              <w:marTop w:val="0"/>
                              <w:marBottom w:val="0"/>
                              <w:divBdr>
                                <w:top w:val="none" w:sz="0" w:space="0" w:color="auto"/>
                                <w:left w:val="none" w:sz="0" w:space="0" w:color="auto"/>
                                <w:bottom w:val="none" w:sz="0" w:space="0" w:color="auto"/>
                                <w:right w:val="none" w:sz="0" w:space="0" w:color="auto"/>
                              </w:divBdr>
                              <w:divsChild>
                                <w:div w:id="132262168">
                                  <w:marLeft w:val="0"/>
                                  <w:marRight w:val="0"/>
                                  <w:marTop w:val="0"/>
                                  <w:marBottom w:val="0"/>
                                  <w:divBdr>
                                    <w:top w:val="none" w:sz="0" w:space="0" w:color="auto"/>
                                    <w:left w:val="none" w:sz="0" w:space="0" w:color="auto"/>
                                    <w:bottom w:val="none" w:sz="0" w:space="0" w:color="auto"/>
                                    <w:right w:val="none" w:sz="0" w:space="0" w:color="auto"/>
                                  </w:divBdr>
                                  <w:divsChild>
                                    <w:div w:id="1466386294">
                                      <w:marLeft w:val="0"/>
                                      <w:marRight w:val="0"/>
                                      <w:marTop w:val="0"/>
                                      <w:marBottom w:val="0"/>
                                      <w:divBdr>
                                        <w:top w:val="none" w:sz="0" w:space="0" w:color="auto"/>
                                        <w:left w:val="none" w:sz="0" w:space="0" w:color="auto"/>
                                        <w:bottom w:val="none" w:sz="0" w:space="0" w:color="auto"/>
                                        <w:right w:val="none" w:sz="0" w:space="0" w:color="auto"/>
                                      </w:divBdr>
                                      <w:divsChild>
                                        <w:div w:id="2142651529">
                                          <w:marLeft w:val="0"/>
                                          <w:marRight w:val="0"/>
                                          <w:marTop w:val="0"/>
                                          <w:marBottom w:val="0"/>
                                          <w:divBdr>
                                            <w:top w:val="none" w:sz="0" w:space="0" w:color="auto"/>
                                            <w:left w:val="none" w:sz="0" w:space="0" w:color="auto"/>
                                            <w:bottom w:val="none" w:sz="0" w:space="0" w:color="auto"/>
                                            <w:right w:val="none" w:sz="0" w:space="0" w:color="auto"/>
                                          </w:divBdr>
                                          <w:divsChild>
                                            <w:div w:id="386222322">
                                              <w:marLeft w:val="0"/>
                                              <w:marRight w:val="0"/>
                                              <w:marTop w:val="0"/>
                                              <w:marBottom w:val="0"/>
                                              <w:divBdr>
                                                <w:top w:val="none" w:sz="0" w:space="0" w:color="auto"/>
                                                <w:left w:val="none" w:sz="0" w:space="0" w:color="auto"/>
                                                <w:bottom w:val="none" w:sz="0" w:space="0" w:color="auto"/>
                                                <w:right w:val="none" w:sz="0" w:space="0" w:color="auto"/>
                                              </w:divBdr>
                                              <w:divsChild>
                                                <w:div w:id="670332573">
                                                  <w:marLeft w:val="0"/>
                                                  <w:marRight w:val="0"/>
                                                  <w:marTop w:val="0"/>
                                                  <w:marBottom w:val="0"/>
                                                  <w:divBdr>
                                                    <w:top w:val="none" w:sz="0" w:space="0" w:color="auto"/>
                                                    <w:left w:val="none" w:sz="0" w:space="0" w:color="auto"/>
                                                    <w:bottom w:val="none" w:sz="0" w:space="0" w:color="auto"/>
                                                    <w:right w:val="none" w:sz="0" w:space="0" w:color="auto"/>
                                                  </w:divBdr>
                                                  <w:divsChild>
                                                    <w:div w:id="1424106619">
                                                      <w:marLeft w:val="0"/>
                                                      <w:marRight w:val="0"/>
                                                      <w:marTop w:val="0"/>
                                                      <w:marBottom w:val="0"/>
                                                      <w:divBdr>
                                                        <w:top w:val="none" w:sz="0" w:space="0" w:color="auto"/>
                                                        <w:left w:val="none" w:sz="0" w:space="0" w:color="auto"/>
                                                        <w:bottom w:val="none" w:sz="0" w:space="0" w:color="auto"/>
                                                        <w:right w:val="none" w:sz="0" w:space="0" w:color="auto"/>
                                                      </w:divBdr>
                                                      <w:divsChild>
                                                        <w:div w:id="188422595">
                                                          <w:marLeft w:val="0"/>
                                                          <w:marRight w:val="0"/>
                                                          <w:marTop w:val="0"/>
                                                          <w:marBottom w:val="0"/>
                                                          <w:divBdr>
                                                            <w:top w:val="none" w:sz="0" w:space="0" w:color="auto"/>
                                                            <w:left w:val="none" w:sz="0" w:space="0" w:color="auto"/>
                                                            <w:bottom w:val="none" w:sz="0" w:space="0" w:color="auto"/>
                                                            <w:right w:val="none" w:sz="0" w:space="0" w:color="auto"/>
                                                          </w:divBdr>
                                                          <w:divsChild>
                                                            <w:div w:id="16347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50036121">
      <w:bodyDiv w:val="1"/>
      <w:marLeft w:val="0"/>
      <w:marRight w:val="0"/>
      <w:marTop w:val="0"/>
      <w:marBottom w:val="0"/>
      <w:divBdr>
        <w:top w:val="none" w:sz="0" w:space="0" w:color="auto"/>
        <w:left w:val="none" w:sz="0" w:space="0" w:color="auto"/>
        <w:bottom w:val="none" w:sz="0" w:space="0" w:color="auto"/>
        <w:right w:val="none" w:sz="0" w:space="0" w:color="auto"/>
      </w:divBdr>
    </w:div>
    <w:div w:id="367612554">
      <w:bodyDiv w:val="1"/>
      <w:marLeft w:val="0"/>
      <w:marRight w:val="0"/>
      <w:marTop w:val="0"/>
      <w:marBottom w:val="0"/>
      <w:divBdr>
        <w:top w:val="none" w:sz="0" w:space="0" w:color="auto"/>
        <w:left w:val="none" w:sz="0" w:space="0" w:color="auto"/>
        <w:bottom w:val="none" w:sz="0" w:space="0" w:color="auto"/>
        <w:right w:val="none" w:sz="0" w:space="0" w:color="auto"/>
      </w:divBdr>
    </w:div>
    <w:div w:id="521868459">
      <w:bodyDiv w:val="1"/>
      <w:marLeft w:val="0"/>
      <w:marRight w:val="0"/>
      <w:marTop w:val="0"/>
      <w:marBottom w:val="0"/>
      <w:divBdr>
        <w:top w:val="none" w:sz="0" w:space="0" w:color="auto"/>
        <w:left w:val="none" w:sz="0" w:space="0" w:color="auto"/>
        <w:bottom w:val="none" w:sz="0" w:space="0" w:color="auto"/>
        <w:right w:val="none" w:sz="0" w:space="0" w:color="auto"/>
      </w:divBdr>
      <w:divsChild>
        <w:div w:id="296491951">
          <w:marLeft w:val="0"/>
          <w:marRight w:val="0"/>
          <w:marTop w:val="0"/>
          <w:marBottom w:val="0"/>
          <w:divBdr>
            <w:top w:val="none" w:sz="0" w:space="0" w:color="auto"/>
            <w:left w:val="none" w:sz="0" w:space="0" w:color="auto"/>
            <w:bottom w:val="none" w:sz="0" w:space="0" w:color="auto"/>
            <w:right w:val="none" w:sz="0" w:space="0" w:color="auto"/>
          </w:divBdr>
          <w:divsChild>
            <w:div w:id="1788625408">
              <w:marLeft w:val="0"/>
              <w:marRight w:val="0"/>
              <w:marTop w:val="0"/>
              <w:marBottom w:val="0"/>
              <w:divBdr>
                <w:top w:val="none" w:sz="0" w:space="0" w:color="auto"/>
                <w:left w:val="none" w:sz="0" w:space="0" w:color="auto"/>
                <w:bottom w:val="none" w:sz="0" w:space="0" w:color="auto"/>
                <w:right w:val="none" w:sz="0" w:space="0" w:color="auto"/>
              </w:divBdr>
              <w:divsChild>
                <w:div w:id="1264800133">
                  <w:marLeft w:val="0"/>
                  <w:marRight w:val="0"/>
                  <w:marTop w:val="0"/>
                  <w:marBottom w:val="0"/>
                  <w:divBdr>
                    <w:top w:val="none" w:sz="0" w:space="0" w:color="auto"/>
                    <w:left w:val="none" w:sz="0" w:space="0" w:color="auto"/>
                    <w:bottom w:val="none" w:sz="0" w:space="0" w:color="auto"/>
                    <w:right w:val="none" w:sz="0" w:space="0" w:color="auto"/>
                  </w:divBdr>
                  <w:divsChild>
                    <w:div w:id="428769171">
                      <w:marLeft w:val="0"/>
                      <w:marRight w:val="0"/>
                      <w:marTop w:val="0"/>
                      <w:marBottom w:val="0"/>
                      <w:divBdr>
                        <w:top w:val="none" w:sz="0" w:space="0" w:color="auto"/>
                        <w:left w:val="none" w:sz="0" w:space="0" w:color="auto"/>
                        <w:bottom w:val="none" w:sz="0" w:space="0" w:color="auto"/>
                        <w:right w:val="none" w:sz="0" w:space="0" w:color="auto"/>
                      </w:divBdr>
                      <w:divsChild>
                        <w:div w:id="586695318">
                          <w:marLeft w:val="0"/>
                          <w:marRight w:val="0"/>
                          <w:marTop w:val="0"/>
                          <w:marBottom w:val="0"/>
                          <w:divBdr>
                            <w:top w:val="none" w:sz="0" w:space="0" w:color="auto"/>
                            <w:left w:val="none" w:sz="0" w:space="0" w:color="auto"/>
                            <w:bottom w:val="none" w:sz="0" w:space="0" w:color="auto"/>
                            <w:right w:val="none" w:sz="0" w:space="0" w:color="auto"/>
                          </w:divBdr>
                          <w:divsChild>
                            <w:div w:id="692807675">
                              <w:marLeft w:val="0"/>
                              <w:marRight w:val="0"/>
                              <w:marTop w:val="0"/>
                              <w:marBottom w:val="0"/>
                              <w:divBdr>
                                <w:top w:val="none" w:sz="0" w:space="0" w:color="auto"/>
                                <w:left w:val="none" w:sz="0" w:space="0" w:color="auto"/>
                                <w:bottom w:val="none" w:sz="0" w:space="0" w:color="auto"/>
                                <w:right w:val="none" w:sz="0" w:space="0" w:color="auto"/>
                              </w:divBdr>
                              <w:divsChild>
                                <w:div w:id="369842684">
                                  <w:marLeft w:val="0"/>
                                  <w:marRight w:val="0"/>
                                  <w:marTop w:val="0"/>
                                  <w:marBottom w:val="0"/>
                                  <w:divBdr>
                                    <w:top w:val="none" w:sz="0" w:space="0" w:color="auto"/>
                                    <w:left w:val="none" w:sz="0" w:space="0" w:color="auto"/>
                                    <w:bottom w:val="none" w:sz="0" w:space="0" w:color="auto"/>
                                    <w:right w:val="none" w:sz="0" w:space="0" w:color="auto"/>
                                  </w:divBdr>
                                  <w:divsChild>
                                    <w:div w:id="1413622497">
                                      <w:marLeft w:val="0"/>
                                      <w:marRight w:val="0"/>
                                      <w:marTop w:val="0"/>
                                      <w:marBottom w:val="0"/>
                                      <w:divBdr>
                                        <w:top w:val="none" w:sz="0" w:space="0" w:color="auto"/>
                                        <w:left w:val="none" w:sz="0" w:space="0" w:color="auto"/>
                                        <w:bottom w:val="none" w:sz="0" w:space="0" w:color="auto"/>
                                        <w:right w:val="none" w:sz="0" w:space="0" w:color="auto"/>
                                      </w:divBdr>
                                      <w:divsChild>
                                        <w:div w:id="782459493">
                                          <w:marLeft w:val="0"/>
                                          <w:marRight w:val="0"/>
                                          <w:marTop w:val="0"/>
                                          <w:marBottom w:val="0"/>
                                          <w:divBdr>
                                            <w:top w:val="none" w:sz="0" w:space="0" w:color="auto"/>
                                            <w:left w:val="none" w:sz="0" w:space="0" w:color="auto"/>
                                            <w:bottom w:val="none" w:sz="0" w:space="0" w:color="auto"/>
                                            <w:right w:val="none" w:sz="0" w:space="0" w:color="auto"/>
                                          </w:divBdr>
                                          <w:divsChild>
                                            <w:div w:id="774400219">
                                              <w:marLeft w:val="0"/>
                                              <w:marRight w:val="0"/>
                                              <w:marTop w:val="0"/>
                                              <w:marBottom w:val="0"/>
                                              <w:divBdr>
                                                <w:top w:val="none" w:sz="0" w:space="0" w:color="auto"/>
                                                <w:left w:val="none" w:sz="0" w:space="0" w:color="auto"/>
                                                <w:bottom w:val="none" w:sz="0" w:space="0" w:color="auto"/>
                                                <w:right w:val="none" w:sz="0" w:space="0" w:color="auto"/>
                                              </w:divBdr>
                                              <w:divsChild>
                                                <w:div w:id="1276249883">
                                                  <w:marLeft w:val="0"/>
                                                  <w:marRight w:val="0"/>
                                                  <w:marTop w:val="0"/>
                                                  <w:marBottom w:val="0"/>
                                                  <w:divBdr>
                                                    <w:top w:val="none" w:sz="0" w:space="0" w:color="auto"/>
                                                    <w:left w:val="none" w:sz="0" w:space="0" w:color="auto"/>
                                                    <w:bottom w:val="none" w:sz="0" w:space="0" w:color="auto"/>
                                                    <w:right w:val="none" w:sz="0" w:space="0" w:color="auto"/>
                                                  </w:divBdr>
                                                  <w:divsChild>
                                                    <w:div w:id="2091805455">
                                                      <w:marLeft w:val="0"/>
                                                      <w:marRight w:val="0"/>
                                                      <w:marTop w:val="0"/>
                                                      <w:marBottom w:val="0"/>
                                                      <w:divBdr>
                                                        <w:top w:val="none" w:sz="0" w:space="0" w:color="auto"/>
                                                        <w:left w:val="none" w:sz="0" w:space="0" w:color="auto"/>
                                                        <w:bottom w:val="none" w:sz="0" w:space="0" w:color="auto"/>
                                                        <w:right w:val="none" w:sz="0" w:space="0" w:color="auto"/>
                                                      </w:divBdr>
                                                      <w:divsChild>
                                                        <w:div w:id="1057902114">
                                                          <w:marLeft w:val="0"/>
                                                          <w:marRight w:val="0"/>
                                                          <w:marTop w:val="0"/>
                                                          <w:marBottom w:val="0"/>
                                                          <w:divBdr>
                                                            <w:top w:val="none" w:sz="0" w:space="0" w:color="auto"/>
                                                            <w:left w:val="none" w:sz="0" w:space="0" w:color="auto"/>
                                                            <w:bottom w:val="none" w:sz="0" w:space="0" w:color="auto"/>
                                                            <w:right w:val="none" w:sz="0" w:space="0" w:color="auto"/>
                                                          </w:divBdr>
                                                          <w:divsChild>
                                                            <w:div w:id="93397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19652138">
      <w:bodyDiv w:val="1"/>
      <w:marLeft w:val="0"/>
      <w:marRight w:val="0"/>
      <w:marTop w:val="0"/>
      <w:marBottom w:val="0"/>
      <w:divBdr>
        <w:top w:val="none" w:sz="0" w:space="0" w:color="auto"/>
        <w:left w:val="none" w:sz="0" w:space="0" w:color="auto"/>
        <w:bottom w:val="none" w:sz="0" w:space="0" w:color="auto"/>
        <w:right w:val="none" w:sz="0" w:space="0" w:color="auto"/>
      </w:divBdr>
      <w:divsChild>
        <w:div w:id="1422600019">
          <w:marLeft w:val="0"/>
          <w:marRight w:val="0"/>
          <w:marTop w:val="0"/>
          <w:marBottom w:val="0"/>
          <w:divBdr>
            <w:top w:val="none" w:sz="0" w:space="0" w:color="auto"/>
            <w:left w:val="none" w:sz="0" w:space="0" w:color="auto"/>
            <w:bottom w:val="none" w:sz="0" w:space="0" w:color="auto"/>
            <w:right w:val="none" w:sz="0" w:space="0" w:color="auto"/>
          </w:divBdr>
          <w:divsChild>
            <w:div w:id="1603030390">
              <w:marLeft w:val="0"/>
              <w:marRight w:val="0"/>
              <w:marTop w:val="0"/>
              <w:marBottom w:val="0"/>
              <w:divBdr>
                <w:top w:val="none" w:sz="0" w:space="0" w:color="auto"/>
                <w:left w:val="none" w:sz="0" w:space="0" w:color="auto"/>
                <w:bottom w:val="none" w:sz="0" w:space="0" w:color="auto"/>
                <w:right w:val="none" w:sz="0" w:space="0" w:color="auto"/>
              </w:divBdr>
              <w:divsChild>
                <w:div w:id="659044789">
                  <w:marLeft w:val="0"/>
                  <w:marRight w:val="0"/>
                  <w:marTop w:val="0"/>
                  <w:marBottom w:val="0"/>
                  <w:divBdr>
                    <w:top w:val="none" w:sz="0" w:space="0" w:color="auto"/>
                    <w:left w:val="none" w:sz="0" w:space="0" w:color="auto"/>
                    <w:bottom w:val="none" w:sz="0" w:space="0" w:color="auto"/>
                    <w:right w:val="none" w:sz="0" w:space="0" w:color="auto"/>
                  </w:divBdr>
                  <w:divsChild>
                    <w:div w:id="1399742051">
                      <w:marLeft w:val="0"/>
                      <w:marRight w:val="0"/>
                      <w:marTop w:val="0"/>
                      <w:marBottom w:val="0"/>
                      <w:divBdr>
                        <w:top w:val="none" w:sz="0" w:space="0" w:color="auto"/>
                        <w:left w:val="none" w:sz="0" w:space="0" w:color="auto"/>
                        <w:bottom w:val="none" w:sz="0" w:space="0" w:color="auto"/>
                        <w:right w:val="none" w:sz="0" w:space="0" w:color="auto"/>
                      </w:divBdr>
                      <w:divsChild>
                        <w:div w:id="1555845131">
                          <w:marLeft w:val="0"/>
                          <w:marRight w:val="0"/>
                          <w:marTop w:val="0"/>
                          <w:marBottom w:val="0"/>
                          <w:divBdr>
                            <w:top w:val="none" w:sz="0" w:space="0" w:color="auto"/>
                            <w:left w:val="none" w:sz="0" w:space="0" w:color="auto"/>
                            <w:bottom w:val="none" w:sz="0" w:space="0" w:color="auto"/>
                            <w:right w:val="none" w:sz="0" w:space="0" w:color="auto"/>
                          </w:divBdr>
                          <w:divsChild>
                            <w:div w:id="1619214366">
                              <w:marLeft w:val="0"/>
                              <w:marRight w:val="0"/>
                              <w:marTop w:val="0"/>
                              <w:marBottom w:val="0"/>
                              <w:divBdr>
                                <w:top w:val="none" w:sz="0" w:space="0" w:color="auto"/>
                                <w:left w:val="none" w:sz="0" w:space="0" w:color="auto"/>
                                <w:bottom w:val="none" w:sz="0" w:space="0" w:color="auto"/>
                                <w:right w:val="none" w:sz="0" w:space="0" w:color="auto"/>
                              </w:divBdr>
                              <w:divsChild>
                                <w:div w:id="260644698">
                                  <w:marLeft w:val="0"/>
                                  <w:marRight w:val="0"/>
                                  <w:marTop w:val="0"/>
                                  <w:marBottom w:val="0"/>
                                  <w:divBdr>
                                    <w:top w:val="none" w:sz="0" w:space="0" w:color="auto"/>
                                    <w:left w:val="none" w:sz="0" w:space="0" w:color="auto"/>
                                    <w:bottom w:val="none" w:sz="0" w:space="0" w:color="auto"/>
                                    <w:right w:val="none" w:sz="0" w:space="0" w:color="auto"/>
                                  </w:divBdr>
                                  <w:divsChild>
                                    <w:div w:id="1496720530">
                                      <w:marLeft w:val="0"/>
                                      <w:marRight w:val="0"/>
                                      <w:marTop w:val="0"/>
                                      <w:marBottom w:val="0"/>
                                      <w:divBdr>
                                        <w:top w:val="none" w:sz="0" w:space="0" w:color="auto"/>
                                        <w:left w:val="none" w:sz="0" w:space="0" w:color="auto"/>
                                        <w:bottom w:val="none" w:sz="0" w:space="0" w:color="auto"/>
                                        <w:right w:val="none" w:sz="0" w:space="0" w:color="auto"/>
                                      </w:divBdr>
                                      <w:divsChild>
                                        <w:div w:id="1592008899">
                                          <w:marLeft w:val="0"/>
                                          <w:marRight w:val="0"/>
                                          <w:marTop w:val="0"/>
                                          <w:marBottom w:val="0"/>
                                          <w:divBdr>
                                            <w:top w:val="none" w:sz="0" w:space="0" w:color="auto"/>
                                            <w:left w:val="none" w:sz="0" w:space="0" w:color="auto"/>
                                            <w:bottom w:val="none" w:sz="0" w:space="0" w:color="auto"/>
                                            <w:right w:val="none" w:sz="0" w:space="0" w:color="auto"/>
                                          </w:divBdr>
                                          <w:divsChild>
                                            <w:div w:id="2078474913">
                                              <w:marLeft w:val="0"/>
                                              <w:marRight w:val="0"/>
                                              <w:marTop w:val="0"/>
                                              <w:marBottom w:val="0"/>
                                              <w:divBdr>
                                                <w:top w:val="none" w:sz="0" w:space="0" w:color="auto"/>
                                                <w:left w:val="none" w:sz="0" w:space="0" w:color="auto"/>
                                                <w:bottom w:val="none" w:sz="0" w:space="0" w:color="auto"/>
                                                <w:right w:val="none" w:sz="0" w:space="0" w:color="auto"/>
                                              </w:divBdr>
                                              <w:divsChild>
                                                <w:div w:id="1569533101">
                                                  <w:marLeft w:val="0"/>
                                                  <w:marRight w:val="0"/>
                                                  <w:marTop w:val="0"/>
                                                  <w:marBottom w:val="0"/>
                                                  <w:divBdr>
                                                    <w:top w:val="none" w:sz="0" w:space="0" w:color="auto"/>
                                                    <w:left w:val="none" w:sz="0" w:space="0" w:color="auto"/>
                                                    <w:bottom w:val="none" w:sz="0" w:space="0" w:color="auto"/>
                                                    <w:right w:val="none" w:sz="0" w:space="0" w:color="auto"/>
                                                  </w:divBdr>
                                                  <w:divsChild>
                                                    <w:div w:id="216086965">
                                                      <w:marLeft w:val="0"/>
                                                      <w:marRight w:val="0"/>
                                                      <w:marTop w:val="0"/>
                                                      <w:marBottom w:val="0"/>
                                                      <w:divBdr>
                                                        <w:top w:val="none" w:sz="0" w:space="0" w:color="auto"/>
                                                        <w:left w:val="none" w:sz="0" w:space="0" w:color="auto"/>
                                                        <w:bottom w:val="none" w:sz="0" w:space="0" w:color="auto"/>
                                                        <w:right w:val="none" w:sz="0" w:space="0" w:color="auto"/>
                                                      </w:divBdr>
                                                      <w:divsChild>
                                                        <w:div w:id="445198533">
                                                          <w:marLeft w:val="0"/>
                                                          <w:marRight w:val="0"/>
                                                          <w:marTop w:val="0"/>
                                                          <w:marBottom w:val="0"/>
                                                          <w:divBdr>
                                                            <w:top w:val="none" w:sz="0" w:space="0" w:color="auto"/>
                                                            <w:left w:val="none" w:sz="0" w:space="0" w:color="auto"/>
                                                            <w:bottom w:val="none" w:sz="0" w:space="0" w:color="auto"/>
                                                            <w:right w:val="none" w:sz="0" w:space="0" w:color="auto"/>
                                                          </w:divBdr>
                                                          <w:divsChild>
                                                            <w:div w:id="141644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42539736">
      <w:bodyDiv w:val="1"/>
      <w:marLeft w:val="0"/>
      <w:marRight w:val="0"/>
      <w:marTop w:val="0"/>
      <w:marBottom w:val="0"/>
      <w:divBdr>
        <w:top w:val="none" w:sz="0" w:space="0" w:color="auto"/>
        <w:left w:val="none" w:sz="0" w:space="0" w:color="auto"/>
        <w:bottom w:val="none" w:sz="0" w:space="0" w:color="auto"/>
        <w:right w:val="none" w:sz="0" w:space="0" w:color="auto"/>
      </w:divBdr>
    </w:div>
    <w:div w:id="768085011">
      <w:bodyDiv w:val="1"/>
      <w:marLeft w:val="0"/>
      <w:marRight w:val="0"/>
      <w:marTop w:val="0"/>
      <w:marBottom w:val="0"/>
      <w:divBdr>
        <w:top w:val="none" w:sz="0" w:space="0" w:color="auto"/>
        <w:left w:val="none" w:sz="0" w:space="0" w:color="auto"/>
        <w:bottom w:val="none" w:sz="0" w:space="0" w:color="auto"/>
        <w:right w:val="none" w:sz="0" w:space="0" w:color="auto"/>
      </w:divBdr>
      <w:divsChild>
        <w:div w:id="1199200837">
          <w:marLeft w:val="0"/>
          <w:marRight w:val="0"/>
          <w:marTop w:val="0"/>
          <w:marBottom w:val="0"/>
          <w:divBdr>
            <w:top w:val="none" w:sz="0" w:space="0" w:color="auto"/>
            <w:left w:val="none" w:sz="0" w:space="0" w:color="auto"/>
            <w:bottom w:val="none" w:sz="0" w:space="0" w:color="auto"/>
            <w:right w:val="none" w:sz="0" w:space="0" w:color="auto"/>
          </w:divBdr>
          <w:divsChild>
            <w:div w:id="1151600706">
              <w:marLeft w:val="0"/>
              <w:marRight w:val="0"/>
              <w:marTop w:val="0"/>
              <w:marBottom w:val="0"/>
              <w:divBdr>
                <w:top w:val="none" w:sz="0" w:space="0" w:color="auto"/>
                <w:left w:val="none" w:sz="0" w:space="0" w:color="auto"/>
                <w:bottom w:val="none" w:sz="0" w:space="0" w:color="auto"/>
                <w:right w:val="none" w:sz="0" w:space="0" w:color="auto"/>
              </w:divBdr>
              <w:divsChild>
                <w:div w:id="1907762307">
                  <w:marLeft w:val="0"/>
                  <w:marRight w:val="0"/>
                  <w:marTop w:val="0"/>
                  <w:marBottom w:val="0"/>
                  <w:divBdr>
                    <w:top w:val="none" w:sz="0" w:space="0" w:color="auto"/>
                    <w:left w:val="none" w:sz="0" w:space="0" w:color="auto"/>
                    <w:bottom w:val="none" w:sz="0" w:space="0" w:color="auto"/>
                    <w:right w:val="none" w:sz="0" w:space="0" w:color="auto"/>
                  </w:divBdr>
                  <w:divsChild>
                    <w:div w:id="1199049858">
                      <w:marLeft w:val="0"/>
                      <w:marRight w:val="0"/>
                      <w:marTop w:val="0"/>
                      <w:marBottom w:val="0"/>
                      <w:divBdr>
                        <w:top w:val="none" w:sz="0" w:space="0" w:color="auto"/>
                        <w:left w:val="none" w:sz="0" w:space="0" w:color="auto"/>
                        <w:bottom w:val="none" w:sz="0" w:space="0" w:color="auto"/>
                        <w:right w:val="none" w:sz="0" w:space="0" w:color="auto"/>
                      </w:divBdr>
                      <w:divsChild>
                        <w:div w:id="542324535">
                          <w:marLeft w:val="0"/>
                          <w:marRight w:val="0"/>
                          <w:marTop w:val="0"/>
                          <w:marBottom w:val="0"/>
                          <w:divBdr>
                            <w:top w:val="none" w:sz="0" w:space="0" w:color="auto"/>
                            <w:left w:val="none" w:sz="0" w:space="0" w:color="auto"/>
                            <w:bottom w:val="none" w:sz="0" w:space="0" w:color="auto"/>
                            <w:right w:val="none" w:sz="0" w:space="0" w:color="auto"/>
                          </w:divBdr>
                          <w:divsChild>
                            <w:div w:id="2012564753">
                              <w:marLeft w:val="0"/>
                              <w:marRight w:val="0"/>
                              <w:marTop w:val="0"/>
                              <w:marBottom w:val="0"/>
                              <w:divBdr>
                                <w:top w:val="none" w:sz="0" w:space="0" w:color="auto"/>
                                <w:left w:val="none" w:sz="0" w:space="0" w:color="auto"/>
                                <w:bottom w:val="none" w:sz="0" w:space="0" w:color="auto"/>
                                <w:right w:val="none" w:sz="0" w:space="0" w:color="auto"/>
                              </w:divBdr>
                              <w:divsChild>
                                <w:div w:id="903414230">
                                  <w:marLeft w:val="0"/>
                                  <w:marRight w:val="0"/>
                                  <w:marTop w:val="0"/>
                                  <w:marBottom w:val="0"/>
                                  <w:divBdr>
                                    <w:top w:val="none" w:sz="0" w:space="0" w:color="auto"/>
                                    <w:left w:val="none" w:sz="0" w:space="0" w:color="auto"/>
                                    <w:bottom w:val="none" w:sz="0" w:space="0" w:color="auto"/>
                                    <w:right w:val="none" w:sz="0" w:space="0" w:color="auto"/>
                                  </w:divBdr>
                                  <w:divsChild>
                                    <w:div w:id="241990099">
                                      <w:marLeft w:val="0"/>
                                      <w:marRight w:val="0"/>
                                      <w:marTop w:val="0"/>
                                      <w:marBottom w:val="0"/>
                                      <w:divBdr>
                                        <w:top w:val="none" w:sz="0" w:space="0" w:color="auto"/>
                                        <w:left w:val="none" w:sz="0" w:space="0" w:color="auto"/>
                                        <w:bottom w:val="none" w:sz="0" w:space="0" w:color="auto"/>
                                        <w:right w:val="none" w:sz="0" w:space="0" w:color="auto"/>
                                      </w:divBdr>
                                      <w:divsChild>
                                        <w:div w:id="98842011">
                                          <w:marLeft w:val="0"/>
                                          <w:marRight w:val="0"/>
                                          <w:marTop w:val="0"/>
                                          <w:marBottom w:val="0"/>
                                          <w:divBdr>
                                            <w:top w:val="none" w:sz="0" w:space="0" w:color="auto"/>
                                            <w:left w:val="none" w:sz="0" w:space="0" w:color="auto"/>
                                            <w:bottom w:val="none" w:sz="0" w:space="0" w:color="auto"/>
                                            <w:right w:val="none" w:sz="0" w:space="0" w:color="auto"/>
                                          </w:divBdr>
                                          <w:divsChild>
                                            <w:div w:id="853497365">
                                              <w:marLeft w:val="0"/>
                                              <w:marRight w:val="0"/>
                                              <w:marTop w:val="0"/>
                                              <w:marBottom w:val="0"/>
                                              <w:divBdr>
                                                <w:top w:val="none" w:sz="0" w:space="0" w:color="auto"/>
                                                <w:left w:val="none" w:sz="0" w:space="0" w:color="auto"/>
                                                <w:bottom w:val="none" w:sz="0" w:space="0" w:color="auto"/>
                                                <w:right w:val="none" w:sz="0" w:space="0" w:color="auto"/>
                                              </w:divBdr>
                                              <w:divsChild>
                                                <w:div w:id="1842427539">
                                                  <w:marLeft w:val="0"/>
                                                  <w:marRight w:val="0"/>
                                                  <w:marTop w:val="0"/>
                                                  <w:marBottom w:val="0"/>
                                                  <w:divBdr>
                                                    <w:top w:val="none" w:sz="0" w:space="0" w:color="auto"/>
                                                    <w:left w:val="none" w:sz="0" w:space="0" w:color="auto"/>
                                                    <w:bottom w:val="none" w:sz="0" w:space="0" w:color="auto"/>
                                                    <w:right w:val="none" w:sz="0" w:space="0" w:color="auto"/>
                                                  </w:divBdr>
                                                  <w:divsChild>
                                                    <w:div w:id="1653289276">
                                                      <w:marLeft w:val="0"/>
                                                      <w:marRight w:val="0"/>
                                                      <w:marTop w:val="0"/>
                                                      <w:marBottom w:val="0"/>
                                                      <w:divBdr>
                                                        <w:top w:val="none" w:sz="0" w:space="0" w:color="auto"/>
                                                        <w:left w:val="none" w:sz="0" w:space="0" w:color="auto"/>
                                                        <w:bottom w:val="none" w:sz="0" w:space="0" w:color="auto"/>
                                                        <w:right w:val="none" w:sz="0" w:space="0" w:color="auto"/>
                                                      </w:divBdr>
                                                      <w:divsChild>
                                                        <w:div w:id="1626810046">
                                                          <w:marLeft w:val="0"/>
                                                          <w:marRight w:val="0"/>
                                                          <w:marTop w:val="0"/>
                                                          <w:marBottom w:val="0"/>
                                                          <w:divBdr>
                                                            <w:top w:val="none" w:sz="0" w:space="0" w:color="auto"/>
                                                            <w:left w:val="none" w:sz="0" w:space="0" w:color="auto"/>
                                                            <w:bottom w:val="none" w:sz="0" w:space="0" w:color="auto"/>
                                                            <w:right w:val="none" w:sz="0" w:space="0" w:color="auto"/>
                                                          </w:divBdr>
                                                          <w:divsChild>
                                                            <w:div w:id="420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64517709">
      <w:bodyDiv w:val="1"/>
      <w:marLeft w:val="0"/>
      <w:marRight w:val="0"/>
      <w:marTop w:val="0"/>
      <w:marBottom w:val="0"/>
      <w:divBdr>
        <w:top w:val="none" w:sz="0" w:space="0" w:color="auto"/>
        <w:left w:val="none" w:sz="0" w:space="0" w:color="auto"/>
        <w:bottom w:val="none" w:sz="0" w:space="0" w:color="auto"/>
        <w:right w:val="none" w:sz="0" w:space="0" w:color="auto"/>
      </w:divBdr>
      <w:divsChild>
        <w:div w:id="457452222">
          <w:marLeft w:val="0"/>
          <w:marRight w:val="0"/>
          <w:marTop w:val="0"/>
          <w:marBottom w:val="0"/>
          <w:divBdr>
            <w:top w:val="none" w:sz="0" w:space="0" w:color="auto"/>
            <w:left w:val="none" w:sz="0" w:space="0" w:color="auto"/>
            <w:bottom w:val="none" w:sz="0" w:space="0" w:color="auto"/>
            <w:right w:val="none" w:sz="0" w:space="0" w:color="auto"/>
          </w:divBdr>
        </w:div>
        <w:div w:id="1458379502">
          <w:marLeft w:val="0"/>
          <w:marRight w:val="0"/>
          <w:marTop w:val="0"/>
          <w:marBottom w:val="0"/>
          <w:divBdr>
            <w:top w:val="none" w:sz="0" w:space="0" w:color="auto"/>
            <w:left w:val="none" w:sz="0" w:space="0" w:color="auto"/>
            <w:bottom w:val="none" w:sz="0" w:space="0" w:color="auto"/>
            <w:right w:val="none" w:sz="0" w:space="0" w:color="auto"/>
          </w:divBdr>
        </w:div>
      </w:divsChild>
    </w:div>
    <w:div w:id="1313483435">
      <w:bodyDiv w:val="1"/>
      <w:marLeft w:val="0"/>
      <w:marRight w:val="0"/>
      <w:marTop w:val="0"/>
      <w:marBottom w:val="0"/>
      <w:divBdr>
        <w:top w:val="none" w:sz="0" w:space="0" w:color="auto"/>
        <w:left w:val="none" w:sz="0" w:space="0" w:color="auto"/>
        <w:bottom w:val="none" w:sz="0" w:space="0" w:color="auto"/>
        <w:right w:val="none" w:sz="0" w:space="0" w:color="auto"/>
      </w:divBdr>
      <w:divsChild>
        <w:div w:id="742341445">
          <w:marLeft w:val="0"/>
          <w:marRight w:val="0"/>
          <w:marTop w:val="0"/>
          <w:marBottom w:val="0"/>
          <w:divBdr>
            <w:top w:val="none" w:sz="0" w:space="0" w:color="auto"/>
            <w:left w:val="none" w:sz="0" w:space="0" w:color="auto"/>
            <w:bottom w:val="none" w:sz="0" w:space="0" w:color="auto"/>
            <w:right w:val="none" w:sz="0" w:space="0" w:color="auto"/>
          </w:divBdr>
        </w:div>
      </w:divsChild>
    </w:div>
    <w:div w:id="1361399236">
      <w:bodyDiv w:val="1"/>
      <w:marLeft w:val="0"/>
      <w:marRight w:val="0"/>
      <w:marTop w:val="0"/>
      <w:marBottom w:val="0"/>
      <w:divBdr>
        <w:top w:val="none" w:sz="0" w:space="0" w:color="auto"/>
        <w:left w:val="none" w:sz="0" w:space="0" w:color="auto"/>
        <w:bottom w:val="none" w:sz="0" w:space="0" w:color="auto"/>
        <w:right w:val="none" w:sz="0" w:space="0" w:color="auto"/>
      </w:divBdr>
      <w:divsChild>
        <w:div w:id="130948777">
          <w:marLeft w:val="0"/>
          <w:marRight w:val="0"/>
          <w:marTop w:val="0"/>
          <w:marBottom w:val="0"/>
          <w:divBdr>
            <w:top w:val="none" w:sz="0" w:space="0" w:color="auto"/>
            <w:left w:val="none" w:sz="0" w:space="0" w:color="auto"/>
            <w:bottom w:val="none" w:sz="0" w:space="0" w:color="auto"/>
            <w:right w:val="none" w:sz="0" w:space="0" w:color="auto"/>
          </w:divBdr>
          <w:divsChild>
            <w:div w:id="1097406091">
              <w:marLeft w:val="0"/>
              <w:marRight w:val="0"/>
              <w:marTop w:val="0"/>
              <w:marBottom w:val="0"/>
              <w:divBdr>
                <w:top w:val="none" w:sz="0" w:space="0" w:color="auto"/>
                <w:left w:val="none" w:sz="0" w:space="0" w:color="auto"/>
                <w:bottom w:val="none" w:sz="0" w:space="0" w:color="auto"/>
                <w:right w:val="none" w:sz="0" w:space="0" w:color="auto"/>
              </w:divBdr>
            </w:div>
            <w:div w:id="1775712527">
              <w:marLeft w:val="0"/>
              <w:marRight w:val="0"/>
              <w:marTop w:val="0"/>
              <w:marBottom w:val="0"/>
              <w:divBdr>
                <w:top w:val="none" w:sz="0" w:space="0" w:color="auto"/>
                <w:left w:val="none" w:sz="0" w:space="0" w:color="auto"/>
                <w:bottom w:val="none" w:sz="0" w:space="0" w:color="auto"/>
                <w:right w:val="none" w:sz="0" w:space="0" w:color="auto"/>
              </w:divBdr>
            </w:div>
            <w:div w:id="1834755985">
              <w:marLeft w:val="0"/>
              <w:marRight w:val="0"/>
              <w:marTop w:val="0"/>
              <w:marBottom w:val="0"/>
              <w:divBdr>
                <w:top w:val="none" w:sz="0" w:space="0" w:color="auto"/>
                <w:left w:val="none" w:sz="0" w:space="0" w:color="auto"/>
                <w:bottom w:val="none" w:sz="0" w:space="0" w:color="auto"/>
                <w:right w:val="none" w:sz="0" w:space="0" w:color="auto"/>
              </w:divBdr>
            </w:div>
            <w:div w:id="193273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58201">
      <w:bodyDiv w:val="1"/>
      <w:marLeft w:val="0"/>
      <w:marRight w:val="0"/>
      <w:marTop w:val="0"/>
      <w:marBottom w:val="0"/>
      <w:divBdr>
        <w:top w:val="none" w:sz="0" w:space="0" w:color="auto"/>
        <w:left w:val="none" w:sz="0" w:space="0" w:color="auto"/>
        <w:bottom w:val="none" w:sz="0" w:space="0" w:color="auto"/>
        <w:right w:val="none" w:sz="0" w:space="0" w:color="auto"/>
      </w:divBdr>
      <w:divsChild>
        <w:div w:id="990595617">
          <w:marLeft w:val="0"/>
          <w:marRight w:val="0"/>
          <w:marTop w:val="0"/>
          <w:marBottom w:val="0"/>
          <w:divBdr>
            <w:top w:val="none" w:sz="0" w:space="0" w:color="auto"/>
            <w:left w:val="none" w:sz="0" w:space="0" w:color="auto"/>
            <w:bottom w:val="none" w:sz="0" w:space="0" w:color="auto"/>
            <w:right w:val="none" w:sz="0" w:space="0" w:color="auto"/>
          </w:divBdr>
        </w:div>
      </w:divsChild>
    </w:div>
    <w:div w:id="2086829507">
      <w:bodyDiv w:val="1"/>
      <w:marLeft w:val="0"/>
      <w:marRight w:val="0"/>
      <w:marTop w:val="0"/>
      <w:marBottom w:val="0"/>
      <w:divBdr>
        <w:top w:val="none" w:sz="0" w:space="0" w:color="auto"/>
        <w:left w:val="none" w:sz="0" w:space="0" w:color="auto"/>
        <w:bottom w:val="none" w:sz="0" w:space="0" w:color="auto"/>
        <w:right w:val="none" w:sz="0" w:space="0" w:color="auto"/>
      </w:divBdr>
      <w:divsChild>
        <w:div w:id="851072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hyperlink" Target="mailto:pedrocastromunoz@gmail.com" TargetMode="External" /><Relationship Id="rId18" Type="http://schemas.openxmlformats.org/officeDocument/2006/relationships/header" Target="header2.xml" /><Relationship Id="rId3" Type="http://schemas.openxmlformats.org/officeDocument/2006/relationships/styles" Target="styles.xml" /><Relationship Id="rId21" Type="http://schemas.openxmlformats.org/officeDocument/2006/relationships/theme" Target="theme/theme1.xml" /><Relationship Id="rId7" Type="http://schemas.openxmlformats.org/officeDocument/2006/relationships/endnotes" Target="endnotes.xml" /><Relationship Id="rId12" Type="http://schemas.openxmlformats.org/officeDocument/2006/relationships/hyperlink" Target="mailto:juanfcodaniel@gmail.com" TargetMode="External" /><Relationship Id="rId17" Type="http://schemas.openxmlformats.org/officeDocument/2006/relationships/footer" Target="footer1.xml" /><Relationship Id="rId2" Type="http://schemas.openxmlformats.org/officeDocument/2006/relationships/numbering" Target="numbering.xml" /><Relationship Id="rId16" Type="http://schemas.openxmlformats.org/officeDocument/2006/relationships/header" Target="header1.xml" /><Relationship Id="rId20" Type="http://schemas.openxmlformats.org/officeDocument/2006/relationships/glossaryDocument" Target="glossary/document.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mailto:j.fuchslocher9@gmail.com" TargetMode="External" /><Relationship Id="rId5" Type="http://schemas.openxmlformats.org/officeDocument/2006/relationships/webSettings" Target="webSettings.xml" /><Relationship Id="rId15" Type="http://schemas.openxmlformats.org/officeDocument/2006/relationships/image" Target="media/image3.png" /><Relationship Id="rId10" Type="http://schemas.openxmlformats.org/officeDocument/2006/relationships/hyperlink" Target="mailto:cderamond@gmail.com" TargetMode="External" /><Relationship Id="rId19"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hyperlink" Target="mailto:jculloaaccardi@gmail.com" TargetMode="External" /><Relationship Id="rId22" Type="http://schemas.microsoft.com/office/2020/10/relationships/intelligence" Target="intelligence2.xml" /></Relationships>
</file>

<file path=word/_rels/footer1.xml.rels><?xml version="1.0" encoding="UTF-8" standalone="yes"?>
<Relationships xmlns="http://schemas.openxmlformats.org/package/2006/relationships"><Relationship Id="rId1" Type="http://schemas.openxmlformats.org/officeDocument/2006/relationships/image" Target="media/image1.png" /></Relationships>
</file>

<file path=word/_rels/header1.xml.rels><?xml version="1.0" encoding="UTF-8" standalone="yes"?>
<Relationships xmlns="http://schemas.openxmlformats.org/package/2006/relationships"><Relationship Id="rId1" Type="http://schemas.openxmlformats.org/officeDocument/2006/relationships/image" Target="media/image4.png" /></Relationships>
</file>

<file path=word/_rels/header2.xml.rels><?xml version="1.0" encoding="UTF-8" standalone="yes"?>
<Relationships xmlns="http://schemas.openxmlformats.org/package/2006/relationships"><Relationship Id="rId1" Type="http://schemas.openxmlformats.org/officeDocument/2006/relationships/image" Target="media/image1.png"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dera\OneDrive\MBA\S4%20-%20BI\scripts\Group1\Informe%20-%20MBA.dotm" TargetMode="External"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57F2A1ED7D71E4695589E2FEBD11FF7"/>
        <w:category>
          <w:name w:val="General"/>
          <w:gallery w:val="placeholder"/>
        </w:category>
        <w:types>
          <w:type w:val="bbPlcHdr"/>
        </w:types>
        <w:behaviors>
          <w:behavior w:val="content"/>
        </w:behaviors>
        <w:guid w:val="{6BA5C6E6-63C4-BD4D-AFA4-7BFCFDF8080E}"/>
      </w:docPartPr>
      <w:docPartBody>
        <w:p w:rsidR="004615EB" w:rsidRDefault="00EE431C">
          <w:pPr>
            <w:pStyle w:val="457F2A1ED7D71E4695589E2FEBD11FF7"/>
          </w:pPr>
          <w:r w:rsidRPr="00303AA4">
            <w:rPr>
              <w:rStyle w:val="PlaceholderText"/>
            </w:rPr>
            <w:t>[Title]</w:t>
          </w:r>
        </w:p>
      </w:docPartBody>
    </w:docPart>
    <w:docPart>
      <w:docPartPr>
        <w:name w:val="AAFB1B7A93F61A49906B9AC86102B96C"/>
        <w:category>
          <w:name w:val="General"/>
          <w:gallery w:val="placeholder"/>
        </w:category>
        <w:types>
          <w:type w:val="bbPlcHdr"/>
        </w:types>
        <w:behaviors>
          <w:behavior w:val="content"/>
        </w:behaviors>
        <w:guid w:val="{7B99A619-126B-BA4C-9F90-4B103B8F3604}"/>
      </w:docPartPr>
      <w:docPartBody>
        <w:p w:rsidR="004615EB" w:rsidRDefault="00EE431C">
          <w:pPr>
            <w:pStyle w:val="AAFB1B7A93F61A49906B9AC86102B96C"/>
          </w:pPr>
          <w:r w:rsidRPr="00303AA4">
            <w:rPr>
              <w:rStyle w:val="PlaceholderText"/>
            </w:rPr>
            <w:t>[Subject]</w:t>
          </w:r>
        </w:p>
      </w:docPartBody>
    </w:docPart>
    <w:docPart>
      <w:docPartPr>
        <w:name w:val="E96DB5048DBCEF4CBBE4CF61E480FCFD"/>
        <w:category>
          <w:name w:val="General"/>
          <w:gallery w:val="placeholder"/>
        </w:category>
        <w:types>
          <w:type w:val="bbPlcHdr"/>
        </w:types>
        <w:behaviors>
          <w:behavior w:val="content"/>
        </w:behaviors>
        <w:guid w:val="{85E01E9F-27E9-8844-A9CA-2DBA83DD0730}"/>
      </w:docPartPr>
      <w:docPartBody>
        <w:p w:rsidR="004615EB" w:rsidRDefault="00EE431C">
          <w:pPr>
            <w:pStyle w:val="E96DB5048DBCEF4CBBE4CF61E480FCFD"/>
          </w:pPr>
          <w:r w:rsidRPr="00303AA4">
            <w:rPr>
              <w:rStyle w:val="PlaceholderText"/>
            </w:rPr>
            <w:t>[Manager]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aford">
    <w:altName w:val="Calibri"/>
    <w:panose1 w:val="00000500000000000000"/>
    <w:charset w:val="00"/>
    <w:family w:val="auto"/>
    <w:pitch w:val="variable"/>
    <w:sig w:usb0="80000003" w:usb1="00000001"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Poppins">
    <w:altName w:val="Arial"/>
    <w:panose1 w:val="00000500000000000000"/>
    <w:charset w:val="00"/>
    <w:family w:val="auto"/>
    <w:pitch w:val="variable"/>
    <w:sig w:usb0="00000001" w:usb1="00000000"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5EB"/>
    <w:rsid w:val="001203B1"/>
    <w:rsid w:val="004615EB"/>
    <w:rsid w:val="00812D9E"/>
    <w:rsid w:val="00A14B25"/>
    <w:rsid w:val="00EE4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03B1"/>
    <w:rPr>
      <w:color w:val="808080"/>
    </w:rPr>
  </w:style>
  <w:style w:type="paragraph" w:customStyle="1" w:styleId="457F2A1ED7D71E4695589E2FEBD11FF7">
    <w:name w:val="457F2A1ED7D71E4695589E2FEBD11FF7"/>
  </w:style>
  <w:style w:type="paragraph" w:customStyle="1" w:styleId="AAFB1B7A93F61A49906B9AC86102B96C">
    <w:name w:val="AAFB1B7A93F61A49906B9AC86102B96C"/>
  </w:style>
  <w:style w:type="paragraph" w:customStyle="1" w:styleId="E96DB5048DBCEF4CBBE4CF61E480FCFD">
    <w:name w:val="E96DB5048DBCEF4CBBE4CF61E480FC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allowPNG/>
</w:webSettings>
</file>

<file path=word/theme/theme1.xml><?xml version="1.0" encoding="utf-8"?>
<a:theme xmlns:a="http://schemas.openxmlformats.org/drawingml/2006/main" name="PS">
  <a:themeElements>
    <a:clrScheme name="PS_COLORS">
      <a:dk1>
        <a:srgbClr val="000000"/>
      </a:dk1>
      <a:lt1>
        <a:srgbClr val="FFFFFF"/>
      </a:lt1>
      <a:dk2>
        <a:srgbClr val="EEEEEE"/>
      </a:dk2>
      <a:lt2>
        <a:srgbClr val="FFFFFF"/>
      </a:lt2>
      <a:accent1>
        <a:srgbClr val="FE414D"/>
      </a:accent1>
      <a:accent2>
        <a:srgbClr val="079FFF"/>
      </a:accent2>
      <a:accent3>
        <a:srgbClr val="FFE63B"/>
      </a:accent3>
      <a:accent4>
        <a:srgbClr val="00E6C3"/>
      </a:accent4>
      <a:accent5>
        <a:srgbClr val="B4B4B4"/>
      </a:accent5>
      <a:accent6>
        <a:srgbClr val="999999"/>
      </a:accent6>
      <a:hlink>
        <a:srgbClr val="079FFF"/>
      </a:hlink>
      <a:folHlink>
        <a:srgbClr val="079FFF"/>
      </a:folHlink>
    </a:clrScheme>
    <a:fontScheme name="newfonts 1">
      <a:majorFont>
        <a:latin typeface="Seaford"/>
        <a:ea typeface=""/>
        <a:cs typeface=""/>
      </a:majorFont>
      <a:minorFont>
        <a:latin typeface="Seaford"/>
        <a:ea typeface=""/>
        <a:cs typeface=""/>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PS" id="{700EF9F6-3D75-C04E-9730-95431D650D61}" vid="{FBE05CDC-674A-A744-9186-C577BD31B8E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BE447F-A387-4B73-9D5F-F0BF0CBC113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Informe%20-%20MBA.dotm</Template>
  <TotalTime>0</TotalTime>
  <Pages>1</Pages>
  <Words>788</Words>
  <Characters>4495</Characters>
  <Application>Microsoft Office Word</Application>
  <DocSecurity>0</DocSecurity>
  <Lines>37</Lines>
  <Paragraphs>10</Paragraphs>
  <ScaleCrop>false</ScaleCrop>
  <Manager>Marcel Minutolo minutolo@rmu.edu</Manager>
  <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Task</dc:title>
  <dc:subject>Business Intelligence</dc:subject>
  <dc:creator>Cesar Deramond</dc:creator>
  <cp:keywords/>
  <dc:description/>
  <cp:lastModifiedBy>Cesar Deramond</cp:lastModifiedBy>
  <cp:revision>2</cp:revision>
  <cp:lastPrinted>2022-01-07T06:06:00Z</cp:lastPrinted>
  <dcterms:created xsi:type="dcterms:W3CDTF">2022-11-12T15:05:00Z</dcterms:created>
  <dcterms:modified xsi:type="dcterms:W3CDTF">2022-11-12T15:05:00Z</dcterms:modified>
  <cp:category/>
</cp:coreProperties>
</file>